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2268"/>
        <w:gridCol w:w="2592"/>
        <w:gridCol w:w="3339"/>
      </w:tblGrid>
      <w:tr w:rsidR="00B97A02" w:rsidRPr="00180586" w:rsidTr="00B97A02">
        <w:tc>
          <w:tcPr>
            <w:tcW w:w="851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:rsidTr="00827AEF">
        <w:tc>
          <w:tcPr>
            <w:tcW w:w="1701" w:type="dxa"/>
            <w:gridSpan w:val="2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:rsidR="00B97A02" w:rsidRPr="00180586" w:rsidRDefault="00B97A02" w:rsidP="00B97A02">
      <w:pPr>
        <w:rPr>
          <w:sz w:val="12"/>
          <w:szCs w:val="12"/>
        </w:rPr>
      </w:pPr>
    </w:p>
    <w:p w:rsidR="00B97A02" w:rsidRPr="00107907" w:rsidRDefault="00B97A02" w:rsidP="00B97A02">
      <w:pP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(Report No: </w:t>
      </w:r>
      <w:r w:rsidRPr="0082249A">
        <w:rPr>
          <w:sz w:val="22"/>
          <w:szCs w:val="22"/>
          <w:highlight w:val="cyan"/>
        </w:rPr>
        <w:t>XX</w:t>
      </w:r>
      <w:r w:rsidRPr="007D02E3">
        <w:rPr>
          <w:sz w:val="22"/>
          <w:szCs w:val="22"/>
        </w:rPr>
        <w:t xml:space="preserve">/ </w:t>
      </w:r>
      <w:r w:rsidR="005D73B3" w:rsidRPr="0082249A">
        <w:rPr>
          <w:sz w:val="22"/>
          <w:szCs w:val="22"/>
          <w:highlight w:val="blue"/>
        </w:rPr>
        <w:t>YY</w:t>
      </w:r>
      <w:r w:rsidRPr="0082249A">
        <w:rPr>
          <w:sz w:val="22"/>
          <w:szCs w:val="22"/>
          <w:highlight w:val="blue"/>
        </w:rPr>
        <w:t>YY-YY</w:t>
      </w:r>
      <w:r w:rsidRPr="007D02E3">
        <w:rPr>
          <w:sz w:val="22"/>
          <w:szCs w:val="22"/>
        </w:rPr>
        <w:t>)</w:t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815FE3" w:rsidRDefault="005D73B3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8"/>
          <w:szCs w:val="28"/>
        </w:rPr>
      </w:pPr>
      <w:r w:rsidRPr="0082249A">
        <w:rPr>
          <w:sz w:val="28"/>
          <w:szCs w:val="28"/>
          <w:highlight w:val="blue"/>
        </w:rPr>
        <w:t>&lt;Assignment Title&gt; - &lt;Location&gt;</w:t>
      </w: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5472"/>
      </w:tblGrid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C62ED4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C62ED4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:rsidTr="00F05A39">
        <w:tc>
          <w:tcPr>
            <w:tcW w:w="468" w:type="dxa"/>
            <w:vAlign w:val="center"/>
          </w:tcPr>
          <w:p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1E623C" w:rsidRPr="007D02E3" w:rsidRDefault="00C62ED4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C62ED4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:rsidTr="00F05A39">
        <w:tc>
          <w:tcPr>
            <w:tcW w:w="468" w:type="dxa"/>
            <w:vAlign w:val="center"/>
          </w:tcPr>
          <w:p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FB4E6B" w:rsidRPr="00F05A39" w:rsidRDefault="00C62ED4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53CAE" w:rsidRDefault="00C62ED4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:rsidTr="00F05A39">
        <w:tc>
          <w:tcPr>
            <w:tcW w:w="468" w:type="dxa"/>
            <w:vAlign w:val="center"/>
          </w:tcPr>
          <w:p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4C64A5" w:rsidRPr="000D6ED9" w:rsidRDefault="00C62ED4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C62ED4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EC39AE" w:rsidRDefault="00C62ED4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:rsidTr="00F05A39">
        <w:tc>
          <w:tcPr>
            <w:tcW w:w="468" w:type="dxa"/>
            <w:vAlign w:val="center"/>
          </w:tcPr>
          <w:p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:rsidR="00A22C1F" w:rsidRPr="00B72ADB" w:rsidRDefault="00C62ED4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290"/>
        <w:gridCol w:w="2770"/>
        <w:gridCol w:w="2880"/>
      </w:tblGrid>
      <w:tr w:rsidR="0048128E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48128E" w:rsidRPr="00B72ADB" w:rsidRDefault="0048128E" w:rsidP="002C7CFD">
            <w:pPr>
              <w:spacing w:after="120"/>
              <w:rPr>
                <w:szCs w:val="20"/>
              </w:rPr>
            </w:pPr>
          </w:p>
        </w:tc>
      </w:tr>
      <w:tr w:rsidR="009C45B6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</w:tcPr>
          <w:p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9C45B6" w:rsidRPr="00B72ADB" w:rsidRDefault="009C45B6" w:rsidP="002C7CFD">
            <w:pPr>
              <w:spacing w:after="120"/>
              <w:rPr>
                <w:szCs w:val="20"/>
              </w:rPr>
            </w:pPr>
          </w:p>
        </w:tc>
      </w:tr>
      <w:tr w:rsidR="00CE6F9C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</w:tcPr>
          <w:p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CE6F9C" w:rsidRPr="00B72ADB" w:rsidRDefault="00CE6F9C" w:rsidP="003F6ADB">
            <w:pPr>
              <w:spacing w:after="120"/>
              <w:rPr>
                <w:bCs/>
                <w:szCs w:val="20"/>
              </w:rPr>
            </w:pPr>
          </w:p>
        </w:tc>
      </w:tr>
      <w:tr w:rsidR="0048128E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</w:tcPr>
          <w:p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48128E" w:rsidRPr="00B72ADB" w:rsidRDefault="0048128E" w:rsidP="003F6ADB">
            <w:pPr>
              <w:spacing w:after="120"/>
              <w:rPr>
                <w:bCs/>
                <w:szCs w:val="20"/>
              </w:rPr>
            </w:pPr>
          </w:p>
        </w:tc>
      </w:tr>
      <w:tr w:rsidR="0048128E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48128E" w:rsidRPr="00B72ADB" w:rsidRDefault="0048128E" w:rsidP="003F6ADB">
            <w:pPr>
              <w:spacing w:after="120"/>
              <w:rPr>
                <w:bCs/>
                <w:szCs w:val="20"/>
              </w:rPr>
            </w:pPr>
          </w:p>
        </w:tc>
      </w:tr>
      <w:tr w:rsidR="0048128E" w:rsidRPr="00B72ADB" w:rsidTr="0082249A">
        <w:tc>
          <w:tcPr>
            <w:tcW w:w="3780" w:type="dxa"/>
            <w:shd w:val="clear" w:color="auto" w:fill="BFBFBF" w:themeFill="background1" w:themeFillShade="BF"/>
            <w:vAlign w:val="center"/>
          </w:tcPr>
          <w:p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</w:tcPr>
          <w:p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48128E" w:rsidRPr="00B72ADB" w:rsidRDefault="0048128E" w:rsidP="003F6ADB">
            <w:pPr>
              <w:spacing w:after="120"/>
              <w:rPr>
                <w:bCs/>
                <w:szCs w:val="20"/>
              </w:rPr>
            </w:pPr>
          </w:p>
        </w:tc>
      </w:tr>
      <w:tr w:rsidR="00312911" w:rsidRPr="00B72ADB" w:rsidTr="00217FCD">
        <w:tc>
          <w:tcPr>
            <w:tcW w:w="3780" w:type="dxa"/>
            <w:vMerge w:val="restart"/>
            <w:shd w:val="clear" w:color="auto" w:fill="BFBFBF" w:themeFill="background1" w:themeFillShade="BF"/>
            <w:vAlign w:val="center"/>
          </w:tcPr>
          <w:p w:rsidR="00312911" w:rsidRPr="00B72ADB" w:rsidRDefault="00312911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vMerge w:val="restart"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2770" w:type="dxa"/>
            <w:shd w:val="clear" w:color="auto" w:fill="BFBFBF" w:themeFill="background1" w:themeFillShade="BF"/>
          </w:tcPr>
          <w:p w:rsidR="00312911" w:rsidRPr="00B72ADB" w:rsidRDefault="00312911" w:rsidP="00062882">
            <w:pPr>
              <w:spacing w:after="120"/>
              <w:jc w:val="center"/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:rsidR="00312911" w:rsidRPr="00B72ADB" w:rsidRDefault="00312911" w:rsidP="004436C9">
            <w:pPr>
              <w:spacing w:after="120"/>
              <w:jc w:val="center"/>
              <w:rPr>
                <w:szCs w:val="20"/>
              </w:rPr>
            </w:pPr>
            <w:r>
              <w:rPr>
                <w:szCs w:val="20"/>
              </w:rPr>
              <w:t>Designation</w:t>
            </w:r>
          </w:p>
        </w:tc>
      </w:tr>
      <w:tr w:rsidR="00312911" w:rsidRPr="00B72ADB" w:rsidTr="0082249A">
        <w:tc>
          <w:tcPr>
            <w:tcW w:w="3780" w:type="dxa"/>
            <w:vMerge/>
            <w:shd w:val="clear" w:color="auto" w:fill="BFBFBF" w:themeFill="background1" w:themeFillShade="BF"/>
            <w:vAlign w:val="center"/>
          </w:tcPr>
          <w:p w:rsidR="00312911" w:rsidRPr="00B72ADB" w:rsidRDefault="00312911" w:rsidP="00312911">
            <w:pPr>
              <w:spacing w:after="120"/>
              <w:rPr>
                <w:bCs/>
                <w:szCs w:val="20"/>
              </w:rPr>
            </w:pPr>
          </w:p>
        </w:tc>
        <w:tc>
          <w:tcPr>
            <w:tcW w:w="290" w:type="dxa"/>
            <w:vMerge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</w:p>
        </w:tc>
        <w:tc>
          <w:tcPr>
            <w:tcW w:w="2770" w:type="dxa"/>
            <w:shd w:val="clear" w:color="auto" w:fill="548DD4" w:themeFill="text2" w:themeFillTint="99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2880" w:type="dxa"/>
            <w:shd w:val="clear" w:color="auto" w:fill="548DD4" w:themeFill="text2" w:themeFillTint="99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</w:tr>
      <w:tr w:rsidR="00312911" w:rsidRPr="00B72ADB" w:rsidTr="0082249A">
        <w:tc>
          <w:tcPr>
            <w:tcW w:w="3780" w:type="dxa"/>
            <w:vMerge/>
            <w:shd w:val="clear" w:color="auto" w:fill="BFBFBF" w:themeFill="background1" w:themeFillShade="BF"/>
            <w:vAlign w:val="center"/>
          </w:tcPr>
          <w:p w:rsidR="00312911" w:rsidRPr="00B72ADB" w:rsidRDefault="00312911" w:rsidP="00312911">
            <w:pPr>
              <w:spacing w:after="120"/>
              <w:rPr>
                <w:bCs/>
                <w:szCs w:val="20"/>
              </w:rPr>
            </w:pPr>
          </w:p>
        </w:tc>
        <w:tc>
          <w:tcPr>
            <w:tcW w:w="290" w:type="dxa"/>
            <w:vMerge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</w:p>
        </w:tc>
        <w:tc>
          <w:tcPr>
            <w:tcW w:w="2770" w:type="dxa"/>
            <w:shd w:val="clear" w:color="auto" w:fill="548DD4" w:themeFill="text2" w:themeFillTint="99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2880" w:type="dxa"/>
            <w:shd w:val="clear" w:color="auto" w:fill="548DD4" w:themeFill="text2" w:themeFillTint="99"/>
          </w:tcPr>
          <w:p w:rsidR="00312911" w:rsidRPr="00B72ADB" w:rsidRDefault="00312911" w:rsidP="008C5CFD">
            <w:pPr>
              <w:spacing w:after="120"/>
              <w:jc w:val="both"/>
              <w:rPr>
                <w:szCs w:val="20"/>
              </w:rPr>
            </w:pPr>
          </w:p>
        </w:tc>
      </w:tr>
      <w:tr w:rsidR="00312911" w:rsidRPr="00B72ADB" w:rsidTr="0082249A">
        <w:tc>
          <w:tcPr>
            <w:tcW w:w="3780" w:type="dxa"/>
            <w:vMerge w:val="restart"/>
            <w:shd w:val="clear" w:color="auto" w:fill="BFBFBF" w:themeFill="background1" w:themeFillShade="BF"/>
            <w:vAlign w:val="center"/>
          </w:tcPr>
          <w:p w:rsidR="00312911" w:rsidRPr="00B72ADB" w:rsidRDefault="00312911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vMerge w:val="restart"/>
            <w:vAlign w:val="center"/>
          </w:tcPr>
          <w:p w:rsidR="00312911" w:rsidRPr="00B72ADB" w:rsidRDefault="00312911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312911" w:rsidRPr="00B72ADB" w:rsidRDefault="00312911" w:rsidP="00933E4A">
            <w:pPr>
              <w:spacing w:after="120"/>
              <w:jc w:val="center"/>
              <w:rPr>
                <w:szCs w:val="20"/>
              </w:rPr>
            </w:pPr>
          </w:p>
        </w:tc>
      </w:tr>
      <w:tr w:rsidR="00312911" w:rsidRPr="00B72ADB" w:rsidTr="0082249A">
        <w:tc>
          <w:tcPr>
            <w:tcW w:w="3780" w:type="dxa"/>
            <w:vMerge/>
            <w:shd w:val="clear" w:color="auto" w:fill="BFBFBF" w:themeFill="background1" w:themeFillShade="BF"/>
          </w:tcPr>
          <w:p w:rsidR="00312911" w:rsidRPr="00B72ADB" w:rsidRDefault="00312911" w:rsidP="003F6ADB">
            <w:pPr>
              <w:spacing w:after="120"/>
              <w:rPr>
                <w:bCs/>
                <w:szCs w:val="20"/>
              </w:rPr>
            </w:pPr>
          </w:p>
        </w:tc>
        <w:tc>
          <w:tcPr>
            <w:tcW w:w="290" w:type="dxa"/>
            <w:vMerge/>
          </w:tcPr>
          <w:p w:rsidR="00312911" w:rsidRPr="00B72ADB" w:rsidRDefault="00312911" w:rsidP="00062882">
            <w:pPr>
              <w:spacing w:after="120"/>
              <w:jc w:val="center"/>
              <w:rPr>
                <w:bCs/>
                <w:szCs w:val="20"/>
              </w:rPr>
            </w:pPr>
          </w:p>
        </w:tc>
        <w:tc>
          <w:tcPr>
            <w:tcW w:w="5650" w:type="dxa"/>
            <w:gridSpan w:val="2"/>
            <w:shd w:val="clear" w:color="auto" w:fill="548DD4" w:themeFill="text2" w:themeFillTint="99"/>
          </w:tcPr>
          <w:p w:rsidR="00312911" w:rsidRPr="00B72ADB" w:rsidRDefault="00312911" w:rsidP="008C5CFD">
            <w:pPr>
              <w:spacing w:after="120"/>
              <w:rPr>
                <w:bCs/>
                <w:szCs w:val="20"/>
              </w:rPr>
            </w:pPr>
          </w:p>
        </w:tc>
      </w:tr>
    </w:tbl>
    <w:p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3" w:name="ScopeofAudit"/>
      <w:r w:rsidRPr="00B72ADB">
        <w:rPr>
          <w:rFonts w:ascii="Trebuchet MS" w:hAnsi="Trebuchet MS"/>
          <w:u w:val="none"/>
        </w:rPr>
        <w:t xml:space="preserve">Scope </w:t>
      </w:r>
      <w:bookmarkEnd w:id="3"/>
      <w:r w:rsidR="00746AE4">
        <w:rPr>
          <w:rFonts w:ascii="Trebuchet MS" w:hAnsi="Trebuchet MS"/>
          <w:u w:val="none"/>
        </w:rPr>
        <w:t>&amp; Coverage</w:t>
      </w:r>
    </w:p>
    <w:p w:rsidR="00DF1B0F" w:rsidRPr="00B72ADB" w:rsidRDefault="00DF1B0F" w:rsidP="00DF1B0F">
      <w:pPr>
        <w:pStyle w:val="BodyTextIndent"/>
        <w:ind w:left="0"/>
        <w:rPr>
          <w:b/>
          <w:bCs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20"/>
      </w:tblGrid>
      <w:tr w:rsidR="00DF1B0F" w:rsidRPr="00344B88" w:rsidTr="00312911">
        <w:tc>
          <w:tcPr>
            <w:tcW w:w="9720" w:type="dxa"/>
            <w:shd w:val="clear" w:color="auto" w:fill="BFBFBF" w:themeFill="background1" w:themeFillShade="BF"/>
          </w:tcPr>
          <w:p w:rsidR="00DF1B0F" w:rsidRPr="00344B88" w:rsidRDefault="00BC7DC4" w:rsidP="00BC7DC4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  <w:r>
              <w:rPr>
                <w:b/>
                <w:szCs w:val="20"/>
              </w:rPr>
              <w:t>Planned s</w:t>
            </w:r>
            <w:r w:rsidR="00DF1B0F" w:rsidRPr="00344B88">
              <w:rPr>
                <w:b/>
                <w:szCs w:val="20"/>
              </w:rPr>
              <w:t>cope</w:t>
            </w:r>
            <w:r>
              <w:rPr>
                <w:b/>
                <w:szCs w:val="20"/>
              </w:rPr>
              <w:t xml:space="preserve"> </w:t>
            </w:r>
            <w:r w:rsidR="00DF1B0F" w:rsidRPr="00344B88">
              <w:rPr>
                <w:b/>
                <w:szCs w:val="20"/>
              </w:rPr>
              <w:t>:</w:t>
            </w: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BodyTextIndent"/>
              <w:spacing w:after="0"/>
              <w:ind w:left="0"/>
              <w:rPr>
                <w:szCs w:val="20"/>
              </w:rPr>
            </w:pPr>
          </w:p>
        </w:tc>
      </w:tr>
      <w:tr w:rsidR="00DF1B0F" w:rsidRPr="00344B88" w:rsidTr="00450B8E">
        <w:tc>
          <w:tcPr>
            <w:tcW w:w="9720" w:type="dxa"/>
            <w:shd w:val="clear" w:color="auto" w:fill="000000" w:themeFill="text1"/>
          </w:tcPr>
          <w:p w:rsidR="00DF1B0F" w:rsidRPr="00450B8E" w:rsidRDefault="00BC7DC4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color w:val="FFFFFF" w:themeColor="background1"/>
                <w:sz w:val="20"/>
                <w:szCs w:val="20"/>
              </w:rPr>
            </w:pPr>
            <w:r w:rsidRPr="00450B8E">
              <w:rPr>
                <w:rFonts w:ascii="Trebuchet MS" w:hAnsi="Trebuchet MS"/>
                <w:color w:val="FFFFFF" w:themeColor="background1"/>
                <w:sz w:val="20"/>
                <w:szCs w:val="20"/>
                <w:u w:val="none"/>
              </w:rPr>
              <w:t>Areas suggested by Auditee in addition to planned scope</w:t>
            </w:r>
            <w:r w:rsidR="00DF1B0F" w:rsidRPr="00450B8E">
              <w:rPr>
                <w:rFonts w:ascii="Trebuchet MS" w:hAnsi="Trebuchet MS"/>
                <w:color w:val="FFFFFF" w:themeColor="background1"/>
                <w:sz w:val="20"/>
                <w:szCs w:val="20"/>
                <w:u w:val="none"/>
              </w:rPr>
              <w:t>:</w:t>
            </w: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  <w:tr w:rsidR="00DF1B0F" w:rsidRPr="00344B88" w:rsidTr="0082249A">
        <w:tc>
          <w:tcPr>
            <w:tcW w:w="9720" w:type="dxa"/>
            <w:shd w:val="clear" w:color="auto" w:fill="548DD4" w:themeFill="text2" w:themeFillTint="99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  <w:tr w:rsidR="00DF1B0F" w:rsidRPr="00344B88" w:rsidTr="00312911">
        <w:tc>
          <w:tcPr>
            <w:tcW w:w="9720" w:type="dxa"/>
            <w:shd w:val="clear" w:color="auto" w:fill="BFBFBF" w:themeFill="background1" w:themeFillShade="BF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Cs w:val="0"/>
                <w:sz w:val="20"/>
                <w:szCs w:val="20"/>
              </w:rPr>
            </w:pPr>
            <w:r w:rsidRPr="00344B88">
              <w:rPr>
                <w:rFonts w:ascii="Trebuchet MS" w:hAnsi="Trebuchet MS"/>
                <w:sz w:val="20"/>
                <w:szCs w:val="20"/>
                <w:u w:val="none"/>
              </w:rPr>
              <w:t>Areas not covered</w:t>
            </w:r>
            <w:r w:rsidR="00BC7DC4">
              <w:rPr>
                <w:rFonts w:ascii="Trebuchet MS" w:hAnsi="Trebuchet MS"/>
                <w:sz w:val="20"/>
                <w:szCs w:val="20"/>
                <w:u w:val="none"/>
              </w:rPr>
              <w:t xml:space="preserve"> / Limitations</w:t>
            </w:r>
            <w:r w:rsidRPr="00344B88">
              <w:rPr>
                <w:rFonts w:ascii="Trebuchet MS" w:hAnsi="Trebuchet MS"/>
                <w:sz w:val="20"/>
                <w:szCs w:val="20"/>
                <w:u w:val="none"/>
              </w:rPr>
              <w:t>:</w:t>
            </w:r>
          </w:p>
        </w:tc>
      </w:tr>
      <w:tr w:rsidR="00DF1B0F" w:rsidRPr="00344B88" w:rsidTr="0082249A">
        <w:tc>
          <w:tcPr>
            <w:tcW w:w="9720" w:type="dxa"/>
            <w:shd w:val="clear" w:color="auto" w:fill="FFFF00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  <w:tr w:rsidR="00DF1B0F" w:rsidRPr="00344B88" w:rsidTr="0082249A">
        <w:tc>
          <w:tcPr>
            <w:tcW w:w="9720" w:type="dxa"/>
            <w:shd w:val="clear" w:color="auto" w:fill="FFFF00"/>
          </w:tcPr>
          <w:p w:rsidR="00DF1B0F" w:rsidRPr="00344B88" w:rsidRDefault="00DF1B0F" w:rsidP="00933E4A">
            <w:pPr>
              <w:pStyle w:val="Title"/>
              <w:tabs>
                <w:tab w:val="left" w:pos="180"/>
              </w:tabs>
              <w:ind w:left="540" w:hanging="540"/>
              <w:jc w:val="left"/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</w:p>
        </w:tc>
      </w:tr>
    </w:tbl>
    <w:p w:rsidR="00DF1B0F" w:rsidRPr="005A6005" w:rsidRDefault="00DF1B0F" w:rsidP="00DF1B0F">
      <w:pPr>
        <w:pStyle w:val="Title"/>
        <w:jc w:val="left"/>
        <w:rPr>
          <w:rFonts w:ascii="Trebuchet MS" w:hAnsi="Trebuchet MS"/>
          <w:szCs w:val="22"/>
          <w:u w:val="none"/>
        </w:rPr>
      </w:pPr>
    </w:p>
    <w:p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4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4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p w:rsidR="00DF1B0F" w:rsidRPr="005A6005" w:rsidRDefault="00DF1B0F" w:rsidP="00DF1B0F">
      <w:pPr>
        <w:pStyle w:val="Title"/>
        <w:jc w:val="left"/>
        <w:rPr>
          <w:rFonts w:ascii="Trebuchet MS" w:hAnsi="Trebuchet MS"/>
          <w:szCs w:val="22"/>
          <w:u w:val="none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830"/>
        <w:gridCol w:w="1843"/>
      </w:tblGrid>
      <w:tr w:rsidR="003C4740" w:rsidRPr="005A6005" w:rsidTr="00C43F58">
        <w:tc>
          <w:tcPr>
            <w:tcW w:w="7830" w:type="dxa"/>
            <w:shd w:val="clear" w:color="auto" w:fill="BFBFBF" w:themeFill="background1" w:themeFillShade="BF"/>
          </w:tcPr>
          <w:p w:rsidR="003C4740" w:rsidRPr="007D1865" w:rsidRDefault="003C4740" w:rsidP="00F171AF">
            <w:pPr>
              <w:pStyle w:val="Title"/>
              <w:tabs>
                <w:tab w:val="left" w:pos="180"/>
              </w:tabs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  <w:r w:rsidRPr="007D1865"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>Particulars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3C4740" w:rsidRPr="007D1865" w:rsidRDefault="003C4740" w:rsidP="00F171AF">
            <w:pPr>
              <w:pStyle w:val="Title"/>
              <w:tabs>
                <w:tab w:val="left" w:pos="180"/>
              </w:tabs>
              <w:rPr>
                <w:rFonts w:ascii="Trebuchet MS" w:hAnsi="Trebuchet MS"/>
                <w:b w:val="0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sz w:val="20"/>
                <w:szCs w:val="20"/>
                <w:u w:val="none"/>
              </w:rPr>
              <w:t>Value in Rs. Lacs</w:t>
            </w:r>
          </w:p>
        </w:tc>
      </w:tr>
      <w:tr w:rsidR="003C4740" w:rsidRPr="005A6005" w:rsidTr="0082249A">
        <w:tc>
          <w:tcPr>
            <w:tcW w:w="7830" w:type="dxa"/>
            <w:shd w:val="clear" w:color="auto" w:fill="FFFF00"/>
          </w:tcPr>
          <w:p w:rsidR="003C4740" w:rsidRPr="005A6005" w:rsidRDefault="003C4740" w:rsidP="00D005C4">
            <w:pPr>
              <w:pStyle w:val="Title"/>
              <w:tabs>
                <w:tab w:val="left" w:pos="180"/>
              </w:tabs>
              <w:jc w:val="lef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shd w:val="clear" w:color="auto" w:fill="FFFF00"/>
          </w:tcPr>
          <w:p w:rsidR="003C4740" w:rsidRPr="005A6005" w:rsidRDefault="003C4740" w:rsidP="003C4740">
            <w:pPr>
              <w:pStyle w:val="Title"/>
              <w:tabs>
                <w:tab w:val="left" w:pos="180"/>
              </w:tabs>
              <w:jc w:val="righ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</w:tr>
      <w:tr w:rsidR="00C27D87" w:rsidRPr="005A6005" w:rsidTr="0082249A">
        <w:tc>
          <w:tcPr>
            <w:tcW w:w="7830" w:type="dxa"/>
            <w:shd w:val="clear" w:color="auto" w:fill="FFFF00"/>
          </w:tcPr>
          <w:p w:rsidR="00C27D87" w:rsidRPr="005A6005" w:rsidRDefault="00C27D87" w:rsidP="00D005C4">
            <w:pPr>
              <w:pStyle w:val="Title"/>
              <w:tabs>
                <w:tab w:val="left" w:pos="180"/>
              </w:tabs>
              <w:jc w:val="lef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  <w:tc>
          <w:tcPr>
            <w:tcW w:w="1843" w:type="dxa"/>
            <w:shd w:val="clear" w:color="auto" w:fill="FFFF00"/>
          </w:tcPr>
          <w:p w:rsidR="00C27D87" w:rsidRPr="005A6005" w:rsidRDefault="00C27D87" w:rsidP="003C4740">
            <w:pPr>
              <w:pStyle w:val="Title"/>
              <w:tabs>
                <w:tab w:val="left" w:pos="180"/>
              </w:tabs>
              <w:jc w:val="right"/>
              <w:rPr>
                <w:rFonts w:ascii="Trebuchet MS" w:hAnsi="Trebuchet MS"/>
                <w:sz w:val="20"/>
                <w:szCs w:val="20"/>
                <w:u w:val="none"/>
              </w:rPr>
            </w:pPr>
          </w:p>
        </w:tc>
      </w:tr>
    </w:tbl>
    <w:p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5" w:name="Issuespendingsincelastreview"/>
    <w:p w:rsidR="0048128E" w:rsidRPr="00B72ADB" w:rsidRDefault="00324F5E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5"/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3996"/>
        <w:gridCol w:w="851"/>
        <w:gridCol w:w="3260"/>
        <w:gridCol w:w="1559"/>
      </w:tblGrid>
      <w:tr w:rsidR="00A3738E" w:rsidRPr="00B72ADB" w:rsidTr="00BC7DC4">
        <w:trPr>
          <w:trHeight w:val="237"/>
        </w:trPr>
        <w:tc>
          <w:tcPr>
            <w:tcW w:w="630" w:type="dxa"/>
            <w:shd w:val="clear" w:color="auto" w:fill="D9D9D9"/>
            <w:vAlign w:val="center"/>
          </w:tcPr>
          <w:p w:rsidR="00A3738E" w:rsidRPr="00BC7DC4" w:rsidRDefault="00BC7DC4" w:rsidP="00CC0D41">
            <w:pPr>
              <w:rPr>
                <w:szCs w:val="20"/>
              </w:rPr>
            </w:pPr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</w:p>
        </w:tc>
        <w:tc>
          <w:tcPr>
            <w:tcW w:w="3996" w:type="dxa"/>
            <w:shd w:val="clear" w:color="auto" w:fill="D9D9D9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D9D9D9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  <w:tr w:rsidR="00A3738E" w:rsidRPr="00B72ADB" w:rsidTr="0082249A">
        <w:trPr>
          <w:trHeight w:val="237"/>
        </w:trPr>
        <w:tc>
          <w:tcPr>
            <w:tcW w:w="630" w:type="dxa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rPr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A3738E" w:rsidRPr="00B72ADB" w:rsidTr="0082249A">
        <w:trPr>
          <w:trHeight w:val="237"/>
        </w:trPr>
        <w:tc>
          <w:tcPr>
            <w:tcW w:w="630" w:type="dxa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A3738E" w:rsidRPr="00B72ADB" w:rsidTr="0082249A">
        <w:trPr>
          <w:trHeight w:val="237"/>
        </w:trPr>
        <w:tc>
          <w:tcPr>
            <w:tcW w:w="630" w:type="dxa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rPr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A3738E" w:rsidRPr="00B72ADB" w:rsidTr="0082249A">
        <w:trPr>
          <w:trHeight w:val="237"/>
        </w:trPr>
        <w:tc>
          <w:tcPr>
            <w:tcW w:w="630" w:type="dxa"/>
          </w:tcPr>
          <w:p w:rsidR="00A3738E" w:rsidRPr="00B72ADB" w:rsidRDefault="00A3738E" w:rsidP="00557C98">
            <w:pPr>
              <w:pStyle w:val="ListParagraph"/>
              <w:numPr>
                <w:ilvl w:val="0"/>
                <w:numId w:val="7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3996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rPr>
                <w:szCs w:val="20"/>
              </w:rPr>
            </w:pPr>
          </w:p>
        </w:tc>
        <w:tc>
          <w:tcPr>
            <w:tcW w:w="851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3260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559" w:type="dxa"/>
            <w:shd w:val="clear" w:color="auto" w:fill="FFFF00"/>
          </w:tcPr>
          <w:p w:rsidR="00A3738E" w:rsidRPr="00B72ADB" w:rsidRDefault="00A3738E" w:rsidP="00557C98">
            <w:pPr>
              <w:spacing w:before="40"/>
              <w:jc w:val="center"/>
              <w:rPr>
                <w:szCs w:val="20"/>
              </w:rPr>
            </w:pPr>
          </w:p>
        </w:tc>
      </w:tr>
    </w:tbl>
    <w:p w:rsidR="0048128E" w:rsidRDefault="0048128E" w:rsidP="0048128E">
      <w:pPr>
        <w:pStyle w:val="BodyTextIndent"/>
        <w:ind w:left="0"/>
        <w:rPr>
          <w:bCs/>
          <w:szCs w:val="22"/>
        </w:rPr>
      </w:pPr>
    </w:p>
    <w:p w:rsidR="00E235B9" w:rsidRPr="00B72ADB" w:rsidRDefault="00E235B9" w:rsidP="0048128E">
      <w:pPr>
        <w:pStyle w:val="BodyTextIndent"/>
        <w:ind w:left="0"/>
        <w:rPr>
          <w:bCs/>
          <w:szCs w:val="22"/>
        </w:rPr>
      </w:pPr>
    </w:p>
    <w:p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lastRenderedPageBreak/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1"/>
        <w:gridCol w:w="1899"/>
        <w:gridCol w:w="2430"/>
        <w:gridCol w:w="2250"/>
        <w:gridCol w:w="1260"/>
        <w:gridCol w:w="1530"/>
      </w:tblGrid>
      <w:tr w:rsidR="00C41C46" w:rsidRPr="00BC7DC4" w:rsidTr="00527F39">
        <w:tc>
          <w:tcPr>
            <w:tcW w:w="621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 w:rsidRPr="00A252A9"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S.No</w:t>
            </w:r>
          </w:p>
        </w:tc>
        <w:tc>
          <w:tcPr>
            <w:tcW w:w="1899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Area of operation</w:t>
            </w:r>
          </w:p>
        </w:tc>
        <w:tc>
          <w:tcPr>
            <w:tcW w:w="2430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Issue identified</w:t>
            </w:r>
          </w:p>
        </w:tc>
        <w:tc>
          <w:tcPr>
            <w:tcW w:w="2250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Status of action (proposed / in-progress)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Expected date of completion</w:t>
            </w:r>
          </w:p>
        </w:tc>
        <w:tc>
          <w:tcPr>
            <w:tcW w:w="1530" w:type="dxa"/>
            <w:shd w:val="clear" w:color="auto" w:fill="000000" w:themeFill="text1"/>
            <w:vAlign w:val="center"/>
          </w:tcPr>
          <w:p w:rsidR="00C41C46" w:rsidRPr="00A252A9" w:rsidRDefault="00C41C46" w:rsidP="00C41C46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  <w:r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  <w:t>Responsibility</w:t>
            </w:r>
          </w:p>
        </w:tc>
      </w:tr>
      <w:tr w:rsidR="00C41C46" w:rsidRPr="00BC7DC4" w:rsidTr="0082249A">
        <w:tc>
          <w:tcPr>
            <w:tcW w:w="621" w:type="dxa"/>
            <w:shd w:val="clear" w:color="auto" w:fill="76923C" w:themeFill="accent3" w:themeFillShade="BF"/>
          </w:tcPr>
          <w:p w:rsidR="00C41C46" w:rsidRPr="00A252A9" w:rsidRDefault="00C41C46" w:rsidP="00BC7DC4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1899" w:type="dxa"/>
            <w:shd w:val="clear" w:color="auto" w:fill="76923C" w:themeFill="accent3" w:themeFillShade="BF"/>
          </w:tcPr>
          <w:p w:rsidR="00C41C46" w:rsidRDefault="00C41C46" w:rsidP="00C41C46">
            <w:pPr>
              <w:pStyle w:val="Title"/>
              <w:tabs>
                <w:tab w:val="left" w:pos="4725"/>
              </w:tabs>
              <w:jc w:val="left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2430" w:type="dxa"/>
            <w:shd w:val="clear" w:color="auto" w:fill="76923C" w:themeFill="accent3" w:themeFillShade="BF"/>
          </w:tcPr>
          <w:p w:rsidR="00C41C46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2250" w:type="dxa"/>
            <w:shd w:val="clear" w:color="auto" w:fill="76923C" w:themeFill="accent3" w:themeFillShade="BF"/>
          </w:tcPr>
          <w:p w:rsidR="00C41C46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1260" w:type="dxa"/>
            <w:shd w:val="clear" w:color="auto" w:fill="76923C" w:themeFill="accent3" w:themeFillShade="BF"/>
          </w:tcPr>
          <w:p w:rsidR="00C41C46" w:rsidRDefault="00C41C46" w:rsidP="00C41C46">
            <w:pPr>
              <w:pStyle w:val="Title"/>
              <w:tabs>
                <w:tab w:val="left" w:pos="4725"/>
              </w:tabs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  <w:tc>
          <w:tcPr>
            <w:tcW w:w="1530" w:type="dxa"/>
            <w:shd w:val="clear" w:color="auto" w:fill="76923C" w:themeFill="accent3" w:themeFillShade="BF"/>
          </w:tcPr>
          <w:p w:rsidR="00C41C46" w:rsidRDefault="00C41C46" w:rsidP="00C41C46">
            <w:pPr>
              <w:pStyle w:val="Title"/>
              <w:rPr>
                <w:rFonts w:ascii="Trebuchet MS" w:hAnsi="Trebuchet MS"/>
                <w:b w:val="0"/>
                <w:color w:val="FFFFFF" w:themeColor="background1"/>
                <w:sz w:val="20"/>
                <w:szCs w:val="20"/>
                <w:u w:val="none"/>
              </w:rPr>
            </w:pPr>
          </w:p>
        </w:tc>
      </w:tr>
    </w:tbl>
    <w:p w:rsidR="00BC7DC4" w:rsidRP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:rsidR="004B4840" w:rsidRDefault="004B4840" w:rsidP="004B4840">
      <w:pPr>
        <w:pStyle w:val="Title"/>
        <w:jc w:val="left"/>
        <w:rPr>
          <w:rFonts w:ascii="Trebuchet MS" w:hAnsi="Trebuchet MS"/>
          <w:u w:val="none"/>
        </w:rPr>
      </w:pPr>
    </w:p>
    <w:p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6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6"/>
      <w:r w:rsidR="00414E0B">
        <w:rPr>
          <w:rFonts w:ascii="Trebuchet MS" w:hAnsi="Trebuchet MS"/>
          <w:u w:val="none"/>
        </w:rPr>
        <w:t xml:space="preserve"> </w:t>
      </w:r>
    </w:p>
    <w:p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2835"/>
        <w:gridCol w:w="2803"/>
        <w:gridCol w:w="1710"/>
      </w:tblGrid>
      <w:tr w:rsidR="008545CC" w:rsidRPr="00B72ADB" w:rsidTr="001A4EB9">
        <w:trPr>
          <w:trHeight w:val="486"/>
        </w:trPr>
        <w:tc>
          <w:tcPr>
            <w:tcW w:w="709" w:type="dxa"/>
            <w:shd w:val="clear" w:color="auto" w:fill="D9D9D9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D9D9D9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D9D9D9"/>
            <w:vAlign w:val="center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  <w:tr w:rsidR="008545CC" w:rsidRPr="00B72ADB" w:rsidTr="0082249A">
        <w:trPr>
          <w:trHeight w:val="235"/>
        </w:trPr>
        <w:tc>
          <w:tcPr>
            <w:tcW w:w="709" w:type="dxa"/>
          </w:tcPr>
          <w:p w:rsidR="00133994" w:rsidRPr="00B72ADB" w:rsidRDefault="00133994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82249A">
        <w:trPr>
          <w:trHeight w:val="235"/>
        </w:trPr>
        <w:tc>
          <w:tcPr>
            <w:tcW w:w="709" w:type="dxa"/>
          </w:tcPr>
          <w:p w:rsidR="00133994" w:rsidRPr="00B72ADB" w:rsidRDefault="00133994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FFFF00"/>
          </w:tcPr>
          <w:p w:rsidR="00133994" w:rsidRPr="00B72ADB" w:rsidRDefault="00133994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82249A">
        <w:trPr>
          <w:trHeight w:val="235"/>
        </w:trPr>
        <w:tc>
          <w:tcPr>
            <w:tcW w:w="709" w:type="dxa"/>
          </w:tcPr>
          <w:p w:rsidR="007D00B9" w:rsidRPr="00B72ADB" w:rsidRDefault="007D00B9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82249A">
        <w:trPr>
          <w:trHeight w:val="235"/>
        </w:trPr>
        <w:tc>
          <w:tcPr>
            <w:tcW w:w="709" w:type="dxa"/>
          </w:tcPr>
          <w:p w:rsidR="007D00B9" w:rsidRPr="00B72ADB" w:rsidRDefault="007D00B9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  <w:tr w:rsidR="008545CC" w:rsidRPr="00B72ADB" w:rsidTr="0082249A">
        <w:trPr>
          <w:trHeight w:val="251"/>
        </w:trPr>
        <w:tc>
          <w:tcPr>
            <w:tcW w:w="709" w:type="dxa"/>
          </w:tcPr>
          <w:p w:rsidR="007D00B9" w:rsidRPr="00B72ADB" w:rsidRDefault="007D00B9" w:rsidP="002074AB">
            <w:pPr>
              <w:pStyle w:val="ListParagraph"/>
              <w:numPr>
                <w:ilvl w:val="0"/>
                <w:numId w:val="10"/>
              </w:numPr>
              <w:jc w:val="center"/>
              <w:rPr>
                <w:szCs w:val="20"/>
              </w:rPr>
            </w:pPr>
          </w:p>
        </w:tc>
        <w:tc>
          <w:tcPr>
            <w:tcW w:w="184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35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2803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  <w:tc>
          <w:tcPr>
            <w:tcW w:w="1710" w:type="dxa"/>
            <w:shd w:val="clear" w:color="auto" w:fill="FFFF00"/>
          </w:tcPr>
          <w:p w:rsidR="007D00B9" w:rsidRPr="00B72ADB" w:rsidRDefault="007D00B9" w:rsidP="002074AB">
            <w:pPr>
              <w:pStyle w:val="BodyTextIndent"/>
              <w:spacing w:after="0"/>
              <w:ind w:left="0"/>
              <w:rPr>
                <w:b/>
                <w:bCs/>
                <w:szCs w:val="20"/>
              </w:rPr>
            </w:pPr>
          </w:p>
        </w:tc>
      </w:tr>
    </w:tbl>
    <w:p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7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7"/>
      <w:r w:rsidR="00FE076B" w:rsidRPr="00FB4E6B">
        <w:rPr>
          <w:rFonts w:ascii="Trebuchet MS" w:hAnsi="Trebuchet MS"/>
          <w:bCs w:val="0"/>
          <w:u w:val="none"/>
        </w:rPr>
        <w:t>:</w:t>
      </w:r>
    </w:p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712"/>
        <w:gridCol w:w="4228"/>
        <w:gridCol w:w="874"/>
        <w:gridCol w:w="1466"/>
        <w:gridCol w:w="1260"/>
      </w:tblGrid>
      <w:tr w:rsidR="00FE076B" w:rsidRPr="00304CBA" w:rsidTr="006503D4">
        <w:trPr>
          <w:trHeight w:val="707"/>
        </w:trPr>
        <w:tc>
          <w:tcPr>
            <w:tcW w:w="1712" w:type="dxa"/>
            <w:shd w:val="clear" w:color="auto" w:fill="000000" w:themeFill="text1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000000" w:themeFill="text1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000000" w:themeFill="text1"/>
            <w:vAlign w:val="center"/>
          </w:tcPr>
          <w:p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000000" w:themeFill="text1"/>
            <w:vAlign w:val="center"/>
          </w:tcPr>
          <w:p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Best practices / Kaizens followed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E076B" w:rsidRPr="00304CBA" w:rsidRDefault="00FE076B" w:rsidP="006703F7">
            <w:pPr>
              <w:ind w:left="360"/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E076B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</w:tcPr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E076B" w:rsidRPr="00304CBA" w:rsidRDefault="00FE076B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F52F5C" w:rsidRPr="00304CBA" w:rsidTr="0082249A">
        <w:tc>
          <w:tcPr>
            <w:tcW w:w="1712" w:type="dxa"/>
            <w:shd w:val="clear" w:color="auto" w:fill="D9D9D9" w:themeFill="background1" w:themeFillShade="D9"/>
            <w:vAlign w:val="center"/>
          </w:tcPr>
          <w:p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</w:tcPr>
          <w:p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000000" w:themeFill="text1"/>
            <w:vAlign w:val="center"/>
          </w:tcPr>
          <w:p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FFFF00"/>
            <w:vAlign w:val="center"/>
          </w:tcPr>
          <w:p w:rsidR="00F52F5C" w:rsidRPr="00304CBA" w:rsidRDefault="00F52F5C" w:rsidP="006703F7">
            <w:pPr>
              <w:jc w:val="center"/>
              <w:rPr>
                <w:rFonts w:asciiTheme="minorHAnsi" w:hAnsiTheme="minorHAnsi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F52F5C" w:rsidRPr="00304CBA" w:rsidRDefault="00F52F5C" w:rsidP="006703F7">
            <w:pPr>
              <w:jc w:val="right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</w:tc>
      </w:tr>
      <w:tr w:rsidR="00E51554" w:rsidRPr="00304CBA" w:rsidTr="0082249A">
        <w:tc>
          <w:tcPr>
            <w:tcW w:w="8280" w:type="dxa"/>
            <w:gridSpan w:val="4"/>
            <w:shd w:val="clear" w:color="auto" w:fill="000000" w:themeFill="text1"/>
          </w:tcPr>
          <w:p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FFC000"/>
            <w:vAlign w:val="center"/>
          </w:tcPr>
          <w:p w:rsidR="00E51554" w:rsidRPr="00304CBA" w:rsidRDefault="00324F5E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begin"/>
            </w:r>
            <w:r w:rsidR="00E51554"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instrText xml:space="preserve"> =SUM(ABOVE) </w:instrText>
            </w:r>
            <w:r w:rsidRPr="00304CBA">
              <w:rPr>
                <w:rFonts w:asciiTheme="minorHAnsi" w:hAnsiTheme="minorHAnsi"/>
                <w:b/>
                <w:color w:val="FFFFFF" w:themeColor="background1"/>
                <w:szCs w:val="20"/>
              </w:rPr>
              <w:fldChar w:fldCharType="end"/>
            </w:r>
          </w:p>
        </w:tc>
      </w:tr>
    </w:tbl>
    <w:p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592ABC" w:rsidRDefault="00592ABC">
      <w:pPr>
        <w:rPr>
          <w:b/>
          <w:bCs/>
          <w:sz w:val="22"/>
        </w:rPr>
      </w:pPr>
      <w:r>
        <w:br w:type="page"/>
      </w:r>
    </w:p>
    <w:p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8" w:name="Executivesummary"/>
    <w:p w:rsidR="007D00B9" w:rsidRPr="00B72ADB" w:rsidRDefault="00324F5E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B72AD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8"/>
    </w:p>
    <w:p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:rsidTr="007D7BC5">
        <w:trPr>
          <w:cantSplit/>
          <w:trHeight w:val="2258"/>
        </w:trPr>
        <w:tc>
          <w:tcPr>
            <w:tcW w:w="540" w:type="dxa"/>
            <w:shd w:val="clear" w:color="auto" w:fill="D9D9D9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D9D9D9"/>
            <w:vAlign w:val="center"/>
          </w:tcPr>
          <w:p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D9D9D9"/>
            <w:textDirection w:val="btLr"/>
            <w:vAlign w:val="center"/>
          </w:tcPr>
          <w:p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 w:rsidR="00EA57ED" w:rsidRPr="00C27D87" w:rsidTr="00A72CD7">
        <w:trPr>
          <w:trHeight w:val="230"/>
        </w:trPr>
        <w:tc>
          <w:tcPr>
            <w:tcW w:w="540" w:type="dxa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rPr>
                <w:szCs w:val="20"/>
              </w:rPr>
            </w:pPr>
          </w:p>
        </w:tc>
        <w:tc>
          <w:tcPr>
            <w:tcW w:w="94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76923C" w:themeFill="accent3" w:themeFillShade="BF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76923C" w:themeFill="accent3" w:themeFillShade="BF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A72CD7">
        <w:trPr>
          <w:trHeight w:val="230"/>
        </w:trPr>
        <w:tc>
          <w:tcPr>
            <w:tcW w:w="540" w:type="dxa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76923C" w:themeFill="accent3" w:themeFillShade="BF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76923C" w:themeFill="accent3" w:themeFillShade="BF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A72CD7">
        <w:trPr>
          <w:trHeight w:val="230"/>
        </w:trPr>
        <w:tc>
          <w:tcPr>
            <w:tcW w:w="540" w:type="dxa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76923C" w:themeFill="accent3" w:themeFillShade="BF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76923C" w:themeFill="accent3" w:themeFillShade="BF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  <w:tr w:rsidR="00EA57ED" w:rsidRPr="00C27D87" w:rsidTr="00A72CD7">
        <w:trPr>
          <w:trHeight w:val="230"/>
        </w:trPr>
        <w:tc>
          <w:tcPr>
            <w:tcW w:w="540" w:type="dxa"/>
            <w:vAlign w:val="center"/>
          </w:tcPr>
          <w:p w:rsidR="00EA57ED" w:rsidRPr="00C27D87" w:rsidRDefault="00EA57ED" w:rsidP="0031779A">
            <w:pPr>
              <w:pStyle w:val="ListParagraph"/>
              <w:numPr>
                <w:ilvl w:val="0"/>
                <w:numId w:val="5"/>
              </w:numPr>
              <w:spacing w:before="40"/>
              <w:jc w:val="center"/>
              <w:rPr>
                <w:szCs w:val="20"/>
              </w:rPr>
            </w:pPr>
          </w:p>
        </w:tc>
        <w:tc>
          <w:tcPr>
            <w:tcW w:w="423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rPr>
                <w:b/>
                <w:szCs w:val="20"/>
              </w:rPr>
            </w:pPr>
          </w:p>
        </w:tc>
        <w:tc>
          <w:tcPr>
            <w:tcW w:w="94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b/>
                <w:szCs w:val="20"/>
              </w:rPr>
            </w:pPr>
          </w:p>
        </w:tc>
        <w:tc>
          <w:tcPr>
            <w:tcW w:w="950" w:type="dxa"/>
            <w:shd w:val="clear" w:color="auto" w:fill="548DD4" w:themeFill="text2" w:themeFillTint="99"/>
            <w:vAlign w:val="center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900" w:type="dxa"/>
            <w:shd w:val="clear" w:color="auto" w:fill="76923C" w:themeFill="accent3" w:themeFillShade="BF"/>
          </w:tcPr>
          <w:p w:rsidR="00EA57ED" w:rsidRPr="00C27D87" w:rsidRDefault="00EA57ED" w:rsidP="00992911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1080" w:type="dxa"/>
            <w:shd w:val="clear" w:color="auto" w:fill="548DD4" w:themeFill="text2" w:themeFillTint="99"/>
            <w:vAlign w:val="center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76923C" w:themeFill="accent3" w:themeFillShade="BF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  <w:tc>
          <w:tcPr>
            <w:tcW w:w="810" w:type="dxa"/>
            <w:shd w:val="clear" w:color="auto" w:fill="548DD4" w:themeFill="text2" w:themeFillTint="99"/>
          </w:tcPr>
          <w:p w:rsidR="00EA57ED" w:rsidRPr="00C27D87" w:rsidRDefault="00EA57ED" w:rsidP="00557C98">
            <w:pPr>
              <w:spacing w:before="40"/>
              <w:jc w:val="center"/>
              <w:rPr>
                <w:szCs w:val="20"/>
              </w:rPr>
            </w:pPr>
          </w:p>
        </w:tc>
      </w:tr>
    </w:tbl>
    <w:p w:rsidR="00252C9F" w:rsidRPr="00B72ADB" w:rsidRDefault="00252C9F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p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9D639A" w:rsidRDefault="009D639A">
      <w:pPr>
        <w:rPr>
          <w:sz w:val="22"/>
        </w:rPr>
      </w:pPr>
    </w:p>
    <w:p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9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9"/>
    </w:p>
    <w:p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4"/>
        <w:gridCol w:w="3118"/>
        <w:gridCol w:w="531"/>
        <w:gridCol w:w="603"/>
        <w:gridCol w:w="162"/>
        <w:gridCol w:w="825"/>
        <w:gridCol w:w="870"/>
        <w:gridCol w:w="610"/>
        <w:gridCol w:w="260"/>
        <w:gridCol w:w="817"/>
        <w:gridCol w:w="53"/>
        <w:gridCol w:w="231"/>
        <w:gridCol w:w="119"/>
        <w:gridCol w:w="520"/>
        <w:gridCol w:w="778"/>
      </w:tblGrid>
      <w:tr w:rsidR="008545CC" w:rsidRPr="00B72ADB" w:rsidTr="00A72CD7">
        <w:tc>
          <w:tcPr>
            <w:tcW w:w="4500" w:type="dxa"/>
            <w:gridSpan w:val="4"/>
            <w:vMerge w:val="restart"/>
            <w:shd w:val="clear" w:color="auto" w:fill="D9D9D9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3"/>
            <w:shd w:val="clear" w:color="auto" w:fill="D9D9D9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870" w:type="dxa"/>
            <w:shd w:val="clear" w:color="auto" w:fill="FFC000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SN</w:t>
            </w:r>
          </w:p>
        </w:tc>
        <w:tc>
          <w:tcPr>
            <w:tcW w:w="870" w:type="dxa"/>
            <w:gridSpan w:val="2"/>
            <w:shd w:val="clear" w:color="auto" w:fill="FFC000"/>
            <w:vAlign w:val="center"/>
          </w:tcPr>
          <w:p w:rsidR="00E12F1B" w:rsidRPr="000E097A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0E097A">
              <w:rPr>
                <w:b/>
                <w:szCs w:val="20"/>
              </w:rPr>
              <w:t>PD</w:t>
            </w:r>
          </w:p>
        </w:tc>
        <w:tc>
          <w:tcPr>
            <w:tcW w:w="870" w:type="dxa"/>
            <w:gridSpan w:val="2"/>
            <w:shd w:val="clear" w:color="auto" w:fill="FFC000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PG</w:t>
            </w:r>
          </w:p>
        </w:tc>
        <w:tc>
          <w:tcPr>
            <w:tcW w:w="870" w:type="dxa"/>
            <w:gridSpan w:val="3"/>
            <w:shd w:val="clear" w:color="auto" w:fill="FFC000"/>
            <w:vAlign w:val="center"/>
          </w:tcPr>
          <w:p w:rsidR="00E12F1B" w:rsidRPr="00B72ADB" w:rsidRDefault="00B37BE8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OE</w:t>
            </w:r>
          </w:p>
        </w:tc>
        <w:tc>
          <w:tcPr>
            <w:tcW w:w="778" w:type="dxa"/>
            <w:shd w:val="clear" w:color="auto" w:fill="FFC000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PI</w:t>
            </w:r>
          </w:p>
        </w:tc>
      </w:tr>
      <w:tr w:rsidR="008545CC" w:rsidRPr="00B72ADB" w:rsidTr="00AA4A21">
        <w:tc>
          <w:tcPr>
            <w:tcW w:w="4500" w:type="dxa"/>
            <w:gridSpan w:val="4"/>
            <w:vMerge/>
            <w:shd w:val="clear" w:color="auto" w:fill="D9D9D9"/>
            <w:vAlign w:val="center"/>
          </w:tcPr>
          <w:p w:rsidR="00E12F1B" w:rsidRPr="00B72ADB" w:rsidRDefault="00E12F1B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 w:val="restart"/>
            <w:shd w:val="clear" w:color="auto" w:fill="D9D9D9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1480" w:type="dxa"/>
            <w:gridSpan w:val="2"/>
            <w:shd w:val="clear" w:color="auto" w:fill="D9D9D9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Likelihood</w:t>
            </w:r>
          </w:p>
        </w:tc>
        <w:tc>
          <w:tcPr>
            <w:tcW w:w="1480" w:type="dxa"/>
            <w:gridSpan w:val="5"/>
            <w:shd w:val="clear" w:color="auto" w:fill="D9D9D9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Consequence</w:t>
            </w:r>
          </w:p>
        </w:tc>
        <w:tc>
          <w:tcPr>
            <w:tcW w:w="1298" w:type="dxa"/>
            <w:gridSpan w:val="2"/>
            <w:shd w:val="clear" w:color="auto" w:fill="D9D9D9"/>
            <w:vAlign w:val="center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</w:tr>
      <w:tr w:rsidR="008545CC" w:rsidRPr="00B72ADB" w:rsidTr="00A72CD7">
        <w:tc>
          <w:tcPr>
            <w:tcW w:w="4500" w:type="dxa"/>
            <w:gridSpan w:val="4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12F1B" w:rsidRPr="00B72ADB" w:rsidRDefault="00E12F1B" w:rsidP="002074AB">
            <w:pPr>
              <w:jc w:val="center"/>
              <w:rPr>
                <w:b/>
                <w:szCs w:val="20"/>
              </w:rPr>
            </w:pPr>
          </w:p>
        </w:tc>
        <w:tc>
          <w:tcPr>
            <w:tcW w:w="1480" w:type="dxa"/>
            <w:gridSpan w:val="2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80" w:type="dxa"/>
            <w:gridSpan w:val="5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98" w:type="dxa"/>
            <w:gridSpan w:val="2"/>
            <w:tcBorders>
              <w:bottom w:val="single" w:sz="4" w:space="0" w:color="auto"/>
            </w:tcBorders>
            <w:shd w:val="clear" w:color="auto" w:fill="FFC000"/>
            <w:vAlign w:val="center"/>
          </w:tcPr>
          <w:p w:rsidR="00E12F1B" w:rsidRPr="00F40B33" w:rsidRDefault="00E12F1B" w:rsidP="002074A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A4A21" w:rsidRPr="00B72ADB" w:rsidTr="00A72CD7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</w:tcPr>
          <w:p w:rsidR="00CC2E05" w:rsidRPr="00CC2E05" w:rsidRDefault="00A72CD7" w:rsidP="00CC2E05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&lt;Observation Title&gt;</w:t>
            </w:r>
          </w:p>
        </w:tc>
      </w:tr>
      <w:tr w:rsidR="00AA4A21" w:rsidRPr="00B72ADB" w:rsidTr="00A72CD7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56AD9" w:rsidRPr="00C56AD9" w:rsidRDefault="00A72CD7" w:rsidP="00A923B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&lt;Synopsis of observation</w:t>
            </w:r>
            <w:r w:rsidR="0091113D">
              <w:rPr>
                <w:sz w:val="22"/>
                <w:szCs w:val="22"/>
              </w:rPr>
              <w:t xml:space="preserve"> not exceeding 4 sentences / </w:t>
            </w:r>
            <w:r w:rsidR="00A923BF">
              <w:rPr>
                <w:sz w:val="22"/>
                <w:szCs w:val="22"/>
              </w:rPr>
              <w:t>1</w:t>
            </w:r>
            <w:r w:rsidR="0091113D">
              <w:rPr>
                <w:sz w:val="22"/>
                <w:szCs w:val="22"/>
              </w:rPr>
              <w:t>00 words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A72CD7" w:rsidRPr="00B72ADB" w:rsidTr="00A72CD7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1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&lt;Detailed Observation&gt;</w:t>
            </w:r>
          </w:p>
        </w:tc>
      </w:tr>
      <w:tr w:rsidR="00E12F1B" w:rsidRPr="00B72ADB" w:rsidTr="00AA4A21">
        <w:tc>
          <w:tcPr>
            <w:tcW w:w="5265" w:type="dxa"/>
            <w:gridSpan w:val="6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Root Cause</w:t>
            </w:r>
          </w:p>
        </w:tc>
        <w:tc>
          <w:tcPr>
            <w:tcW w:w="5083" w:type="dxa"/>
            <w:gridSpan w:val="10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Impact / Risk</w:t>
            </w:r>
          </w:p>
        </w:tc>
      </w:tr>
      <w:tr w:rsidR="00E12F1B" w:rsidRPr="00B72ADB" w:rsidTr="00A72CD7">
        <w:tc>
          <w:tcPr>
            <w:tcW w:w="5265" w:type="dxa"/>
            <w:gridSpan w:val="6"/>
            <w:shd w:val="clear" w:color="auto" w:fill="FFFF00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</w:tc>
        <w:tc>
          <w:tcPr>
            <w:tcW w:w="5083" w:type="dxa"/>
            <w:gridSpan w:val="10"/>
            <w:shd w:val="clear" w:color="auto" w:fill="FFFF00"/>
          </w:tcPr>
          <w:p w:rsidR="00E12F1B" w:rsidRPr="00C56AD9" w:rsidRDefault="00E12F1B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Xxx</w:t>
            </w:r>
          </w:p>
          <w:p w:rsidR="00E12F1B" w:rsidRPr="00C56AD9" w:rsidRDefault="00244446" w:rsidP="002074A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C56AD9">
              <w:rPr>
                <w:sz w:val="22"/>
                <w:szCs w:val="22"/>
              </w:rPr>
              <w:t>X</w:t>
            </w:r>
            <w:r w:rsidR="00E12F1B" w:rsidRPr="00C56AD9">
              <w:rPr>
                <w:sz w:val="22"/>
                <w:szCs w:val="22"/>
              </w:rPr>
              <w:t>xx</w:t>
            </w:r>
          </w:p>
        </w:tc>
      </w:tr>
      <w:tr w:rsidR="006732AF" w:rsidRPr="00B72ADB" w:rsidTr="00AA4A21">
        <w:tc>
          <w:tcPr>
            <w:tcW w:w="10348" w:type="dxa"/>
            <w:gridSpan w:val="16"/>
            <w:shd w:val="clear" w:color="auto" w:fill="D9D9D9"/>
            <w:vAlign w:val="center"/>
          </w:tcPr>
          <w:p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6732AF" w:rsidRPr="00B72ADB" w:rsidTr="00A72CD7">
        <w:tc>
          <w:tcPr>
            <w:tcW w:w="10348" w:type="dxa"/>
            <w:gridSpan w:val="16"/>
            <w:shd w:val="clear" w:color="auto" w:fill="FFFF00"/>
            <w:vAlign w:val="center"/>
          </w:tcPr>
          <w:p w:rsidR="006732AF" w:rsidRPr="00EF7BE7" w:rsidRDefault="006732AF" w:rsidP="00EF7BE7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</w:tr>
      <w:tr w:rsidR="00E12F1B" w:rsidRPr="00B72ADB" w:rsidTr="00AA4A21">
        <w:tc>
          <w:tcPr>
            <w:tcW w:w="10348" w:type="dxa"/>
            <w:gridSpan w:val="16"/>
            <w:shd w:val="solid" w:color="auto" w:fill="auto"/>
          </w:tcPr>
          <w:p w:rsidR="00E12F1B" w:rsidRPr="00B72ADB" w:rsidRDefault="00E12F1B" w:rsidP="002074AB">
            <w:pPr>
              <w:spacing w:before="40"/>
              <w:jc w:val="center"/>
              <w:rPr>
                <w:b/>
                <w:color w:val="FFFFFF"/>
                <w:szCs w:val="20"/>
              </w:rPr>
            </w:pPr>
            <w:r w:rsidRPr="00B72ADB">
              <w:rPr>
                <w:b/>
                <w:color w:val="FFFFFF"/>
                <w:szCs w:val="20"/>
              </w:rPr>
              <w:t>AUDITEE COMMENTS</w:t>
            </w:r>
          </w:p>
        </w:tc>
      </w:tr>
      <w:tr w:rsidR="008545CC" w:rsidRPr="00B72ADB" w:rsidTr="00F822E8">
        <w:tc>
          <w:tcPr>
            <w:tcW w:w="8931" w:type="dxa"/>
            <w:gridSpan w:val="13"/>
            <w:shd w:val="clear" w:color="auto" w:fill="D9D9D9" w:themeFill="background1" w:themeFillShade="D9"/>
          </w:tcPr>
          <w:p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gridSpan w:val="3"/>
            <w:shd w:val="clear" w:color="auto" w:fill="FF6699"/>
          </w:tcPr>
          <w:p w:rsidR="008545CC" w:rsidRPr="00C53E36" w:rsidRDefault="008545CC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CB696F" w:rsidRPr="00B72ADB" w:rsidTr="00AA4A21">
        <w:tc>
          <w:tcPr>
            <w:tcW w:w="10348" w:type="dxa"/>
            <w:gridSpan w:val="16"/>
            <w:shd w:val="clear" w:color="auto" w:fill="D9D9D9"/>
          </w:tcPr>
          <w:p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:rsidTr="00F822E8">
        <w:tc>
          <w:tcPr>
            <w:tcW w:w="10348" w:type="dxa"/>
            <w:gridSpan w:val="16"/>
            <w:shd w:val="clear" w:color="auto" w:fill="FF6699"/>
          </w:tcPr>
          <w:p w:rsidR="00CB696F" w:rsidRPr="00C53E36" w:rsidRDefault="00CB696F" w:rsidP="00CB696F">
            <w:pPr>
              <w:spacing w:before="60"/>
              <w:rPr>
                <w:sz w:val="22"/>
                <w:szCs w:val="22"/>
              </w:rPr>
            </w:pPr>
          </w:p>
        </w:tc>
      </w:tr>
      <w:tr w:rsidR="00CB696F" w:rsidRPr="00B72ADB" w:rsidTr="00F822E8">
        <w:tc>
          <w:tcPr>
            <w:tcW w:w="8931" w:type="dxa"/>
            <w:gridSpan w:val="13"/>
            <w:shd w:val="clear" w:color="auto" w:fill="D9D9D9" w:themeFill="background1" w:themeFillShade="D9"/>
          </w:tcPr>
          <w:p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gridSpan w:val="3"/>
            <w:shd w:val="clear" w:color="auto" w:fill="FF6699"/>
          </w:tcPr>
          <w:p w:rsidR="00CB696F" w:rsidRPr="00C53E36" w:rsidRDefault="00CB696F" w:rsidP="002074AB">
            <w:pPr>
              <w:spacing w:before="40"/>
              <w:jc w:val="center"/>
              <w:rPr>
                <w:color w:val="000000"/>
                <w:szCs w:val="20"/>
              </w:rPr>
            </w:pPr>
          </w:p>
        </w:tc>
      </w:tr>
      <w:tr w:rsidR="00E12F1B" w:rsidRPr="00B72ADB" w:rsidTr="00AA4A21">
        <w:tc>
          <w:tcPr>
            <w:tcW w:w="10348" w:type="dxa"/>
            <w:gridSpan w:val="16"/>
            <w:shd w:val="clear" w:color="auto" w:fill="D9D9D9"/>
            <w:vAlign w:val="center"/>
          </w:tcPr>
          <w:p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:rsidTr="00F822E8">
        <w:tc>
          <w:tcPr>
            <w:tcW w:w="10348" w:type="dxa"/>
            <w:gridSpan w:val="16"/>
            <w:shd w:val="clear" w:color="auto" w:fill="FF6699"/>
          </w:tcPr>
          <w:p w:rsidR="00E12F1B" w:rsidRPr="00C53E36" w:rsidRDefault="00E12F1B" w:rsidP="00570330">
            <w:pPr>
              <w:rPr>
                <w:sz w:val="22"/>
                <w:szCs w:val="22"/>
              </w:rPr>
            </w:pPr>
          </w:p>
        </w:tc>
      </w:tr>
      <w:tr w:rsidR="00E12F1B" w:rsidRPr="00B72ADB" w:rsidTr="00AA4A21">
        <w:tc>
          <w:tcPr>
            <w:tcW w:w="8647" w:type="dxa"/>
            <w:gridSpan w:val="11"/>
            <w:shd w:val="clear" w:color="auto" w:fill="D9D9D9"/>
          </w:tcPr>
          <w:p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5"/>
            <w:shd w:val="clear" w:color="auto" w:fill="D9D9D9"/>
          </w:tcPr>
          <w:p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:rsidTr="00F822E8">
        <w:tc>
          <w:tcPr>
            <w:tcW w:w="851" w:type="dxa"/>
            <w:gridSpan w:val="2"/>
            <w:shd w:val="clear" w:color="auto" w:fill="D9D9D9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548DD4" w:themeFill="text2" w:themeFillTint="99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D9D9D9"/>
          </w:tcPr>
          <w:p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6"/>
            <w:shd w:val="clear" w:color="auto" w:fill="548DD4" w:themeFill="text2" w:themeFillTint="99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gridSpan w:val="5"/>
            <w:shd w:val="clear" w:color="auto" w:fill="FF6699"/>
          </w:tcPr>
          <w:p w:rsidR="00816A78" w:rsidRPr="00C53E36" w:rsidRDefault="00816A78" w:rsidP="002074AB">
            <w:pPr>
              <w:jc w:val="center"/>
              <w:rPr>
                <w:szCs w:val="20"/>
              </w:rPr>
            </w:pPr>
          </w:p>
        </w:tc>
      </w:tr>
      <w:tr w:rsidR="00413CE6" w:rsidRPr="00B72ADB" w:rsidTr="00413CE6">
        <w:tc>
          <w:tcPr>
            <w:tcW w:w="10348" w:type="dxa"/>
            <w:gridSpan w:val="16"/>
            <w:shd w:val="clear" w:color="auto" w:fill="000000" w:themeFill="text1"/>
          </w:tcPr>
          <w:p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:rsidTr="00A72CD7">
        <w:tc>
          <w:tcPr>
            <w:tcW w:w="10348" w:type="dxa"/>
            <w:gridSpan w:val="16"/>
            <w:shd w:val="clear" w:color="auto" w:fill="FFFF00"/>
          </w:tcPr>
          <w:p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  <w:bookmarkStart w:id="10" w:name="_GoBack"/>
            <w:bookmarkEnd w:id="10"/>
          </w:p>
        </w:tc>
      </w:tr>
    </w:tbl>
    <w:p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:rsidR="00D03076" w:rsidRDefault="00D03076">
      <w:pPr>
        <w:rPr>
          <w:b/>
          <w:bCs/>
          <w:sz w:val="22"/>
        </w:rPr>
      </w:pPr>
    </w:p>
    <w:p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712"/>
        <w:gridCol w:w="5896"/>
      </w:tblGrid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088"/>
        <w:gridCol w:w="2088"/>
        <w:gridCol w:w="1996"/>
      </w:tblGrid>
      <w:tr w:rsidR="00390DCD" w:rsidRPr="00B72ADB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:rsidTr="00A8330A">
        <w:trPr>
          <w:trHeight w:val="328"/>
        </w:trPr>
        <w:tc>
          <w:tcPr>
            <w:tcW w:w="2088" w:type="dxa"/>
          </w:tcPr>
          <w:p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1710"/>
        <w:gridCol w:w="3870"/>
      </w:tblGrid>
      <w:tr w:rsidR="00530B91" w:rsidRPr="0052199C" w:rsidTr="006703F7">
        <w:tc>
          <w:tcPr>
            <w:tcW w:w="171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Upto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sectPr w:rsidR="00BF28DC" w:rsidRPr="00B72ADB" w:rsidSect="00527F39">
      <w:headerReference w:type="default" r:id="rId9"/>
      <w:footerReference w:type="default" r:id="rId10"/>
      <w:pgSz w:w="12240" w:h="15840"/>
      <w:pgMar w:top="1350" w:right="1080" w:bottom="108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ED4" w:rsidRDefault="00C62ED4" w:rsidP="00706D41">
      <w:r>
        <w:separator/>
      </w:r>
    </w:p>
  </w:endnote>
  <w:endnote w:type="continuationSeparator" w:id="0">
    <w:p w:rsidR="00C62ED4" w:rsidRDefault="00C62ED4" w:rsidP="0070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D41" w:rsidRDefault="00706D41">
    <w:pPr>
      <w:pStyle w:val="Footer"/>
      <w:jc w:val="right"/>
    </w:pPr>
    <w:r>
      <w:t xml:space="preserve">Page </w:t>
    </w:r>
    <w:r w:rsidR="00324F5E">
      <w:rPr>
        <w:b/>
      </w:rPr>
      <w:fldChar w:fldCharType="begin"/>
    </w:r>
    <w:r>
      <w:rPr>
        <w:b/>
      </w:rPr>
      <w:instrText xml:space="preserve"> PAGE </w:instrText>
    </w:r>
    <w:r w:rsidR="00324F5E">
      <w:rPr>
        <w:b/>
      </w:rPr>
      <w:fldChar w:fldCharType="separate"/>
    </w:r>
    <w:r w:rsidR="00F822E8">
      <w:rPr>
        <w:b/>
        <w:noProof/>
      </w:rPr>
      <w:t>6</w:t>
    </w:r>
    <w:r w:rsidR="00324F5E">
      <w:rPr>
        <w:b/>
      </w:rPr>
      <w:fldChar w:fldCharType="end"/>
    </w:r>
    <w:r>
      <w:t xml:space="preserve"> of </w:t>
    </w:r>
    <w:r w:rsidR="00324F5E">
      <w:rPr>
        <w:b/>
      </w:rPr>
      <w:fldChar w:fldCharType="begin"/>
    </w:r>
    <w:r>
      <w:rPr>
        <w:b/>
      </w:rPr>
      <w:instrText xml:space="preserve"> NUMPAGES  </w:instrText>
    </w:r>
    <w:r w:rsidR="00324F5E">
      <w:rPr>
        <w:b/>
      </w:rPr>
      <w:fldChar w:fldCharType="separate"/>
    </w:r>
    <w:r w:rsidR="00F822E8">
      <w:rPr>
        <w:b/>
        <w:noProof/>
      </w:rPr>
      <w:t>7</w:t>
    </w:r>
    <w:r w:rsidR="00324F5E">
      <w:rPr>
        <w:b/>
      </w:rPr>
      <w:fldChar w:fldCharType="end"/>
    </w:r>
  </w:p>
  <w:p w:rsidR="00706D41" w:rsidRDefault="00706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ED4" w:rsidRDefault="00C62ED4" w:rsidP="00706D41">
      <w:r>
        <w:separator/>
      </w:r>
    </w:p>
  </w:footnote>
  <w:footnote w:type="continuationSeparator" w:id="0">
    <w:p w:rsidR="00C62ED4" w:rsidRDefault="00C62ED4" w:rsidP="00706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:rsidR="00706D41" w:rsidRPr="00250CF0" w:rsidRDefault="00E10B5E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&lt;</w:t>
    </w:r>
    <w:r w:rsidRPr="0082249A">
      <w:rPr>
        <w:i/>
        <w:highlight w:val="blue"/>
      </w:rPr>
      <w:t>Assignment Title &gt; - &lt;Location&gt;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 w15:restartNumberingAfterBreak="0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D1B"/>
    <w:rsid w:val="00030E08"/>
    <w:rsid w:val="00041A96"/>
    <w:rsid w:val="000457A5"/>
    <w:rsid w:val="00046047"/>
    <w:rsid w:val="000508A7"/>
    <w:rsid w:val="00057DD5"/>
    <w:rsid w:val="00062882"/>
    <w:rsid w:val="00073730"/>
    <w:rsid w:val="00073A50"/>
    <w:rsid w:val="000740D4"/>
    <w:rsid w:val="00075FC9"/>
    <w:rsid w:val="00077BD0"/>
    <w:rsid w:val="000811E8"/>
    <w:rsid w:val="0008639D"/>
    <w:rsid w:val="000918EA"/>
    <w:rsid w:val="000938CD"/>
    <w:rsid w:val="00093C3D"/>
    <w:rsid w:val="0009667F"/>
    <w:rsid w:val="00096D13"/>
    <w:rsid w:val="00096F8C"/>
    <w:rsid w:val="000A40DA"/>
    <w:rsid w:val="000A551D"/>
    <w:rsid w:val="000B6F8E"/>
    <w:rsid w:val="000C2B6D"/>
    <w:rsid w:val="000D68CB"/>
    <w:rsid w:val="000D6ED9"/>
    <w:rsid w:val="000E07C9"/>
    <w:rsid w:val="000E097A"/>
    <w:rsid w:val="000E3094"/>
    <w:rsid w:val="000E6C43"/>
    <w:rsid w:val="000F4F16"/>
    <w:rsid w:val="00102EB5"/>
    <w:rsid w:val="00107231"/>
    <w:rsid w:val="00107CC3"/>
    <w:rsid w:val="00111335"/>
    <w:rsid w:val="001149C8"/>
    <w:rsid w:val="00120EE5"/>
    <w:rsid w:val="001220E0"/>
    <w:rsid w:val="0012594D"/>
    <w:rsid w:val="00126967"/>
    <w:rsid w:val="00133994"/>
    <w:rsid w:val="00137C5C"/>
    <w:rsid w:val="00145477"/>
    <w:rsid w:val="00153365"/>
    <w:rsid w:val="00153618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E1E02"/>
    <w:rsid w:val="001E293F"/>
    <w:rsid w:val="001E6116"/>
    <w:rsid w:val="001E623C"/>
    <w:rsid w:val="001F63E7"/>
    <w:rsid w:val="001F6F2C"/>
    <w:rsid w:val="00205B22"/>
    <w:rsid w:val="002074AB"/>
    <w:rsid w:val="00207BB3"/>
    <w:rsid w:val="002149BB"/>
    <w:rsid w:val="002150D7"/>
    <w:rsid w:val="00217FCD"/>
    <w:rsid w:val="0022065D"/>
    <w:rsid w:val="002315A7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6559"/>
    <w:rsid w:val="002B1C58"/>
    <w:rsid w:val="002C668C"/>
    <w:rsid w:val="002C7641"/>
    <w:rsid w:val="002C7935"/>
    <w:rsid w:val="002C7CFD"/>
    <w:rsid w:val="002D41A9"/>
    <w:rsid w:val="002D6964"/>
    <w:rsid w:val="002E6C42"/>
    <w:rsid w:val="002F4B14"/>
    <w:rsid w:val="002F5C74"/>
    <w:rsid w:val="00310B9A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A2B76"/>
    <w:rsid w:val="003A367E"/>
    <w:rsid w:val="003B0BB4"/>
    <w:rsid w:val="003B1ABA"/>
    <w:rsid w:val="003C4740"/>
    <w:rsid w:val="003C6653"/>
    <w:rsid w:val="003D2079"/>
    <w:rsid w:val="003D5D7D"/>
    <w:rsid w:val="003E0F70"/>
    <w:rsid w:val="003F1B2B"/>
    <w:rsid w:val="003F6ADB"/>
    <w:rsid w:val="00400389"/>
    <w:rsid w:val="00402700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4395"/>
    <w:rsid w:val="0043532C"/>
    <w:rsid w:val="00442161"/>
    <w:rsid w:val="004422B6"/>
    <w:rsid w:val="00442551"/>
    <w:rsid w:val="004436C9"/>
    <w:rsid w:val="00450B8E"/>
    <w:rsid w:val="00454B54"/>
    <w:rsid w:val="00456EAE"/>
    <w:rsid w:val="004612F6"/>
    <w:rsid w:val="00462918"/>
    <w:rsid w:val="00470FD6"/>
    <w:rsid w:val="0047296F"/>
    <w:rsid w:val="00475AF6"/>
    <w:rsid w:val="00477250"/>
    <w:rsid w:val="0048128E"/>
    <w:rsid w:val="00487869"/>
    <w:rsid w:val="00494BDA"/>
    <w:rsid w:val="00496C06"/>
    <w:rsid w:val="004A2BB8"/>
    <w:rsid w:val="004A4022"/>
    <w:rsid w:val="004A4BCB"/>
    <w:rsid w:val="004B4840"/>
    <w:rsid w:val="004C175C"/>
    <w:rsid w:val="004C3309"/>
    <w:rsid w:val="004C64A5"/>
    <w:rsid w:val="004D4382"/>
    <w:rsid w:val="004D4AAD"/>
    <w:rsid w:val="004D70A5"/>
    <w:rsid w:val="004D744F"/>
    <w:rsid w:val="004E222A"/>
    <w:rsid w:val="004E43F5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44155"/>
    <w:rsid w:val="00557C98"/>
    <w:rsid w:val="00563DF4"/>
    <w:rsid w:val="005678BE"/>
    <w:rsid w:val="00570330"/>
    <w:rsid w:val="00572682"/>
    <w:rsid w:val="00575780"/>
    <w:rsid w:val="00577E42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C7453"/>
    <w:rsid w:val="005D42A2"/>
    <w:rsid w:val="005D73B3"/>
    <w:rsid w:val="005E1207"/>
    <w:rsid w:val="005E25FA"/>
    <w:rsid w:val="005E3A81"/>
    <w:rsid w:val="005F072F"/>
    <w:rsid w:val="006214A9"/>
    <w:rsid w:val="00624622"/>
    <w:rsid w:val="00624FD9"/>
    <w:rsid w:val="0062669E"/>
    <w:rsid w:val="00636D55"/>
    <w:rsid w:val="006503D4"/>
    <w:rsid w:val="00650ADF"/>
    <w:rsid w:val="00663A50"/>
    <w:rsid w:val="0066709B"/>
    <w:rsid w:val="00670165"/>
    <w:rsid w:val="006732AF"/>
    <w:rsid w:val="00675632"/>
    <w:rsid w:val="00676091"/>
    <w:rsid w:val="00687A0C"/>
    <w:rsid w:val="00694489"/>
    <w:rsid w:val="00696A5F"/>
    <w:rsid w:val="00697431"/>
    <w:rsid w:val="0069782E"/>
    <w:rsid w:val="006B4058"/>
    <w:rsid w:val="006C1ADE"/>
    <w:rsid w:val="006C56A5"/>
    <w:rsid w:val="006C7667"/>
    <w:rsid w:val="006D1C29"/>
    <w:rsid w:val="006D1EBD"/>
    <w:rsid w:val="006D3344"/>
    <w:rsid w:val="006D3D2D"/>
    <w:rsid w:val="006F01CE"/>
    <w:rsid w:val="006F1FD8"/>
    <w:rsid w:val="006F553B"/>
    <w:rsid w:val="006F6F4A"/>
    <w:rsid w:val="00706D41"/>
    <w:rsid w:val="00712146"/>
    <w:rsid w:val="0072380E"/>
    <w:rsid w:val="00730E1A"/>
    <w:rsid w:val="00733395"/>
    <w:rsid w:val="0073717C"/>
    <w:rsid w:val="00743153"/>
    <w:rsid w:val="00746AE4"/>
    <w:rsid w:val="007736E8"/>
    <w:rsid w:val="0079454D"/>
    <w:rsid w:val="007A08B9"/>
    <w:rsid w:val="007D00B9"/>
    <w:rsid w:val="007D0228"/>
    <w:rsid w:val="007D02E3"/>
    <w:rsid w:val="007D10B7"/>
    <w:rsid w:val="007D1581"/>
    <w:rsid w:val="007D1865"/>
    <w:rsid w:val="007D7693"/>
    <w:rsid w:val="007D7BC5"/>
    <w:rsid w:val="007E1EDC"/>
    <w:rsid w:val="007E69DD"/>
    <w:rsid w:val="007E6D32"/>
    <w:rsid w:val="007F2F29"/>
    <w:rsid w:val="00802358"/>
    <w:rsid w:val="00810062"/>
    <w:rsid w:val="008101C6"/>
    <w:rsid w:val="00816A78"/>
    <w:rsid w:val="00820838"/>
    <w:rsid w:val="0082249A"/>
    <w:rsid w:val="00827AEF"/>
    <w:rsid w:val="00835B3F"/>
    <w:rsid w:val="00836820"/>
    <w:rsid w:val="00842B91"/>
    <w:rsid w:val="0085028B"/>
    <w:rsid w:val="008545CC"/>
    <w:rsid w:val="008558E3"/>
    <w:rsid w:val="00856C8D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B6249"/>
    <w:rsid w:val="008C2CB0"/>
    <w:rsid w:val="008C5CFD"/>
    <w:rsid w:val="008D1549"/>
    <w:rsid w:val="008D32F4"/>
    <w:rsid w:val="008E23D5"/>
    <w:rsid w:val="008E36B8"/>
    <w:rsid w:val="008E5DBD"/>
    <w:rsid w:val="008E5E1F"/>
    <w:rsid w:val="008F07C4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6E38"/>
    <w:rsid w:val="00947221"/>
    <w:rsid w:val="009503B2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371D"/>
    <w:rsid w:val="009D4ED5"/>
    <w:rsid w:val="009D639A"/>
    <w:rsid w:val="009F3112"/>
    <w:rsid w:val="009F34DE"/>
    <w:rsid w:val="009F36FA"/>
    <w:rsid w:val="009F672B"/>
    <w:rsid w:val="00A031CF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31085"/>
    <w:rsid w:val="00A310CF"/>
    <w:rsid w:val="00A3738E"/>
    <w:rsid w:val="00A418F7"/>
    <w:rsid w:val="00A50869"/>
    <w:rsid w:val="00A64882"/>
    <w:rsid w:val="00A7199B"/>
    <w:rsid w:val="00A72CD7"/>
    <w:rsid w:val="00A73BFE"/>
    <w:rsid w:val="00A74D48"/>
    <w:rsid w:val="00A80A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71FC"/>
    <w:rsid w:val="00AD4CD3"/>
    <w:rsid w:val="00AD5A8B"/>
    <w:rsid w:val="00AE56ED"/>
    <w:rsid w:val="00AE5F56"/>
    <w:rsid w:val="00B048AB"/>
    <w:rsid w:val="00B16CDA"/>
    <w:rsid w:val="00B231E7"/>
    <w:rsid w:val="00B274CE"/>
    <w:rsid w:val="00B3262B"/>
    <w:rsid w:val="00B37BE8"/>
    <w:rsid w:val="00B47353"/>
    <w:rsid w:val="00B55011"/>
    <w:rsid w:val="00B55131"/>
    <w:rsid w:val="00B600CA"/>
    <w:rsid w:val="00B72ADB"/>
    <w:rsid w:val="00B73283"/>
    <w:rsid w:val="00B752F3"/>
    <w:rsid w:val="00B75598"/>
    <w:rsid w:val="00B8752B"/>
    <w:rsid w:val="00B93561"/>
    <w:rsid w:val="00B9578B"/>
    <w:rsid w:val="00B97A02"/>
    <w:rsid w:val="00BA24E1"/>
    <w:rsid w:val="00BC7DC4"/>
    <w:rsid w:val="00BD1582"/>
    <w:rsid w:val="00BD2BB8"/>
    <w:rsid w:val="00BD7617"/>
    <w:rsid w:val="00BE4430"/>
    <w:rsid w:val="00BF28DC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86DDF"/>
    <w:rsid w:val="00C905C8"/>
    <w:rsid w:val="00C96AB9"/>
    <w:rsid w:val="00CB21F3"/>
    <w:rsid w:val="00CB696F"/>
    <w:rsid w:val="00CB6CA9"/>
    <w:rsid w:val="00CC0D41"/>
    <w:rsid w:val="00CC2E05"/>
    <w:rsid w:val="00CD2C48"/>
    <w:rsid w:val="00CE14B8"/>
    <w:rsid w:val="00CE2C22"/>
    <w:rsid w:val="00CE6B89"/>
    <w:rsid w:val="00CE6F9C"/>
    <w:rsid w:val="00CF348B"/>
    <w:rsid w:val="00D005C4"/>
    <w:rsid w:val="00D006A4"/>
    <w:rsid w:val="00D03076"/>
    <w:rsid w:val="00D14D0E"/>
    <w:rsid w:val="00D32CA6"/>
    <w:rsid w:val="00D340CE"/>
    <w:rsid w:val="00D43A70"/>
    <w:rsid w:val="00D47D4C"/>
    <w:rsid w:val="00D5059E"/>
    <w:rsid w:val="00D53383"/>
    <w:rsid w:val="00D56D0E"/>
    <w:rsid w:val="00D67C18"/>
    <w:rsid w:val="00D82807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2664"/>
    <w:rsid w:val="00EC39AE"/>
    <w:rsid w:val="00ED029C"/>
    <w:rsid w:val="00ED1A4C"/>
    <w:rsid w:val="00ED5773"/>
    <w:rsid w:val="00ED7917"/>
    <w:rsid w:val="00EE00D1"/>
    <w:rsid w:val="00EE4BC6"/>
    <w:rsid w:val="00EF0AE2"/>
    <w:rsid w:val="00EF0DD0"/>
    <w:rsid w:val="00EF52AB"/>
    <w:rsid w:val="00EF6471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57C1"/>
    <w:rsid w:val="00F822E8"/>
    <w:rsid w:val="00F82D1B"/>
    <w:rsid w:val="00F85348"/>
    <w:rsid w:val="00F85A05"/>
    <w:rsid w:val="00F87925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547C"/>
    <w:rsid w:val="00FE076B"/>
    <w:rsid w:val="00FE1FD0"/>
    <w:rsid w:val="00FE3957"/>
    <w:rsid w:val="00FE6431"/>
    <w:rsid w:val="00FF4220"/>
    <w:rsid w:val="00FF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2C1A1D-C8D3-4AD8-9389-7461BB2F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77044-8635-428B-90BC-48274655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8</TotalTime>
  <Pages>7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5228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RamanaMurtyTSV-AGM-ManagementAudit-HYD-Coromandel</dc:creator>
  <cp:lastModifiedBy>RamanaMurtyTSV-AGM-ManagementAudit-HYD-Coromandel</cp:lastModifiedBy>
  <cp:revision>6</cp:revision>
  <cp:lastPrinted>2016-04-06T07:21:00Z</cp:lastPrinted>
  <dcterms:created xsi:type="dcterms:W3CDTF">2016-05-30T04:20:00Z</dcterms:created>
  <dcterms:modified xsi:type="dcterms:W3CDTF">2016-05-30T04:29:00Z</dcterms:modified>
</cp:coreProperties>
</file>