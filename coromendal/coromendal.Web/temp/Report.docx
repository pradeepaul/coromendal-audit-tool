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(Report No: </w:t>
      </w:r>
      <w:r w:rsidR="000F530E">
        <w:rPr>
          <w:sz w:val="22"/>
          <w:szCs w:val="22"/>
        </w:rPr>
        <w:t>#</w:t>
      </w:r>
      <w:r w:rsidR="00D40838">
        <w:rPr>
          <w:sz w:val="22"/>
          <w:szCs w:val="22"/>
        </w:rPr>
        <w:t>%No%</w:t>
      </w:r>
      <w:r w:rsidRPr="007D02E3">
        <w:rPr>
          <w:sz w:val="22"/>
          <w:szCs w:val="22"/>
        </w:rPr>
        <w:t xml:space="preserve">/ </w:t>
      </w:r>
      <w:r w:rsidR="00D40838">
        <w:rPr>
          <w:sz w:val="22"/>
          <w:szCs w:val="22"/>
        </w:rPr>
        <w:t>%</w:t>
      </w:r>
      <w:r w:rsidR="005D73B3" w:rsidRPr="0082249A">
        <w:rPr>
          <w:sz w:val="22"/>
          <w:szCs w:val="22"/>
          <w:highlight w:val="blue"/>
        </w:rPr>
        <w:t>Y</w:t>
      </w:r>
      <w:r w:rsidR="00D40838">
        <w:rPr>
          <w:sz w:val="22"/>
          <w:szCs w:val="22"/>
          <w:highlight w:val="blue"/>
        </w:rPr>
        <w:t>ear</w:t>
      </w:r>
      <w:r w:rsidRPr="0082249A">
        <w:rPr>
          <w:sz w:val="22"/>
          <w:szCs w:val="22"/>
          <w:highlight w:val="blue"/>
        </w:rPr>
        <w:t>-</w:t>
      </w:r>
      <w:r w:rsidR="00D40838">
        <w:rPr>
          <w:sz w:val="22"/>
          <w:szCs w:val="22"/>
        </w:rPr>
        <w:t>MM%</w:t>
      </w:r>
      <w:r w:rsidRPr="007D02E3">
        <w:rPr>
          <w:sz w:val="22"/>
          <w:szCs w:val="22"/>
        </w:rPr>
        <w:t>)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5D73B3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8"/>
          <w:szCs w:val="28"/>
        </w:rPr>
      </w:pPr>
      <w:r w:rsidRPr="0082249A">
        <w:rPr>
          <w:sz w:val="28"/>
          <w:szCs w:val="28"/>
          <w:highlight w:val="blue"/>
        </w:rPr>
        <w:t>&lt;</w:t>
      </w:r>
      <w:r w:rsidR="00AB3817">
        <w:rPr>
          <w:sz w:val="28"/>
          <w:szCs w:val="28"/>
          <w:highlight w:val="blue"/>
        </w:rPr>
        <w:t>%</w:t>
      </w:r>
      <w:r w:rsidRPr="0082249A">
        <w:rPr>
          <w:sz w:val="28"/>
          <w:szCs w:val="28"/>
          <w:highlight w:val="blue"/>
        </w:rPr>
        <w:t>Assignment Title</w:t>
      </w:r>
      <w:r w:rsidR="00AB3817">
        <w:rPr>
          <w:sz w:val="28"/>
          <w:szCs w:val="28"/>
          <w:highlight w:val="blue"/>
        </w:rPr>
        <w:t>%</w:t>
      </w:r>
      <w:r w:rsidRPr="0082249A">
        <w:rPr>
          <w:sz w:val="28"/>
          <w:szCs w:val="28"/>
          <w:highlight w:val="blue"/>
        </w:rPr>
        <w:t>&gt; - &lt;</w:t>
      </w:r>
      <w:r w:rsidR="00AB3817">
        <w:rPr>
          <w:sz w:val="28"/>
          <w:szCs w:val="28"/>
          <w:highlight w:val="blue"/>
        </w:rPr>
        <w:t>%</w:t>
      </w:r>
      <w:r w:rsidRPr="0082249A">
        <w:rPr>
          <w:sz w:val="28"/>
          <w:szCs w:val="28"/>
          <w:highlight w:val="blue"/>
        </w:rPr>
        <w:t>Location</w:t>
      </w:r>
      <w:r w:rsidR="00AB3817">
        <w:rPr>
          <w:sz w:val="28"/>
          <w:szCs w:val="28"/>
          <w:highlight w:val="blue"/>
        </w:rPr>
        <w:t>%</w:t>
      </w:r>
      <w:r w:rsidRPr="0082249A">
        <w:rPr>
          <w:sz w:val="28"/>
          <w:szCs w:val="28"/>
          <w:highlight w:val="blue"/>
        </w:rPr>
        <w:t>&gt;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D7194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D71948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D71948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D71948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D71948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D71948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D71948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D7194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D7194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D7194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90"/>
        <w:gridCol w:w="2770"/>
        <w:gridCol w:w="2880"/>
      </w:tblGrid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48128E" w:rsidP="002C7CFD">
            <w:pPr>
              <w:spacing w:after="120"/>
              <w:rPr>
                <w:szCs w:val="20"/>
              </w:rPr>
            </w:pPr>
          </w:p>
        </w:tc>
      </w:tr>
      <w:tr w:rsidR="009C45B6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9C45B6" w:rsidRPr="00B72ADB" w:rsidRDefault="009C45B6" w:rsidP="002C7CFD">
            <w:pPr>
              <w:spacing w:after="120"/>
              <w:rPr>
                <w:szCs w:val="20"/>
              </w:rPr>
            </w:pPr>
          </w:p>
        </w:tc>
      </w:tr>
      <w:tr w:rsidR="00CE6F9C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CE6F9C" w:rsidRPr="00B72ADB" w:rsidRDefault="00CE6F9C" w:rsidP="003F6ADB">
            <w:pPr>
              <w:spacing w:after="120"/>
              <w:rPr>
                <w:bCs/>
                <w:szCs w:val="20"/>
              </w:rPr>
            </w:pPr>
          </w:p>
        </w:tc>
      </w:tr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48128E" w:rsidP="003F6ADB">
            <w:pPr>
              <w:spacing w:after="120"/>
              <w:rPr>
                <w:bCs/>
                <w:szCs w:val="20"/>
              </w:rPr>
            </w:pPr>
          </w:p>
        </w:tc>
      </w:tr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48128E" w:rsidP="003F6ADB">
            <w:pPr>
              <w:spacing w:after="120"/>
              <w:rPr>
                <w:bCs/>
                <w:szCs w:val="20"/>
              </w:rPr>
            </w:pPr>
          </w:p>
        </w:tc>
      </w:tr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48128E" w:rsidP="003F6ADB">
            <w:pPr>
              <w:spacing w:after="120"/>
              <w:rPr>
                <w:bCs/>
                <w:szCs w:val="20"/>
              </w:rPr>
            </w:pPr>
          </w:p>
        </w:tc>
      </w:tr>
      <w:tr w:rsidR="00312911" w:rsidRPr="00B72ADB" w:rsidTr="00217FCD">
        <w:tc>
          <w:tcPr>
            <w:tcW w:w="3780" w:type="dxa"/>
            <w:vMerge w:val="restart"/>
            <w:shd w:val="clear" w:color="auto" w:fill="BFBFBF" w:themeFill="background1" w:themeFillShade="BF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vMerge w:val="restart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2770" w:type="dxa"/>
            <w:shd w:val="clear" w:color="auto" w:fill="BFBFBF" w:themeFill="background1" w:themeFillShade="BF"/>
          </w:tcPr>
          <w:p w:rsidR="00312911" w:rsidRPr="00B72ADB" w:rsidRDefault="00312911" w:rsidP="00062882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:rsidR="00312911" w:rsidRPr="00B72ADB" w:rsidRDefault="00312911" w:rsidP="004436C9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Designation</w:t>
            </w:r>
          </w:p>
        </w:tc>
      </w:tr>
      <w:tr w:rsidR="00312911" w:rsidRPr="00B72ADB" w:rsidTr="0082249A">
        <w:tc>
          <w:tcPr>
            <w:tcW w:w="3780" w:type="dxa"/>
            <w:vMerge/>
            <w:shd w:val="clear" w:color="auto" w:fill="BFBFBF" w:themeFill="background1" w:themeFillShade="BF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277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8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</w:tr>
      <w:tr w:rsidR="00312911" w:rsidRPr="00B72ADB" w:rsidTr="0082249A">
        <w:tc>
          <w:tcPr>
            <w:tcW w:w="3780" w:type="dxa"/>
            <w:vMerge/>
            <w:shd w:val="clear" w:color="auto" w:fill="BFBFBF" w:themeFill="background1" w:themeFillShade="BF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277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8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</w:tr>
      <w:tr w:rsidR="00312911" w:rsidRPr="00B72ADB" w:rsidTr="0082249A">
        <w:tc>
          <w:tcPr>
            <w:tcW w:w="3780" w:type="dxa"/>
            <w:vMerge w:val="restart"/>
            <w:shd w:val="clear" w:color="auto" w:fill="BFBFBF" w:themeFill="background1" w:themeFillShade="BF"/>
            <w:vAlign w:val="center"/>
          </w:tcPr>
          <w:p w:rsidR="00312911" w:rsidRPr="00B72ADB" w:rsidRDefault="00312911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vMerge w:val="restart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312911" w:rsidRPr="00B72ADB" w:rsidRDefault="00312911" w:rsidP="00933E4A">
            <w:pPr>
              <w:spacing w:after="120"/>
              <w:jc w:val="center"/>
              <w:rPr>
                <w:szCs w:val="20"/>
              </w:rPr>
            </w:pPr>
          </w:p>
        </w:tc>
      </w:tr>
      <w:tr w:rsidR="00312911" w:rsidRPr="00B72ADB" w:rsidTr="0082249A">
        <w:tc>
          <w:tcPr>
            <w:tcW w:w="3780" w:type="dxa"/>
            <w:vMerge/>
            <w:shd w:val="clear" w:color="auto" w:fill="BFBFBF" w:themeFill="background1" w:themeFillShade="BF"/>
          </w:tcPr>
          <w:p w:rsidR="00312911" w:rsidRPr="00B72ADB" w:rsidRDefault="00312911" w:rsidP="003F6ADB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</w:tcPr>
          <w:p w:rsidR="00312911" w:rsidRPr="00B72ADB" w:rsidRDefault="00312911" w:rsidP="00062882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rPr>
                <w:bCs/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DF1B0F" w:rsidRPr="00B72ADB" w:rsidRDefault="00DF1B0F" w:rsidP="00DF1B0F">
      <w:pPr>
        <w:pStyle w:val="BodyTextIndent"/>
        <w:ind w:left="0"/>
        <w:rPr>
          <w:b/>
          <w:bCs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DF1B0F" w:rsidRPr="00344B88" w:rsidTr="00312911">
        <w:tc>
          <w:tcPr>
            <w:tcW w:w="9720" w:type="dxa"/>
            <w:shd w:val="clear" w:color="auto" w:fill="BFBFBF" w:themeFill="background1" w:themeFillShade="BF"/>
          </w:tcPr>
          <w:p w:rsidR="00DF1B0F" w:rsidRPr="00344B88" w:rsidRDefault="00BC7DC4" w:rsidP="00BC7DC4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  <w:r>
              <w:rPr>
                <w:b/>
                <w:szCs w:val="20"/>
              </w:rPr>
              <w:t>Planned s</w:t>
            </w:r>
            <w:r w:rsidR="00DF1B0F" w:rsidRPr="00344B88">
              <w:rPr>
                <w:b/>
                <w:szCs w:val="20"/>
              </w:rPr>
              <w:t>cope</w:t>
            </w:r>
            <w:r>
              <w:rPr>
                <w:b/>
                <w:szCs w:val="20"/>
              </w:rPr>
              <w:t xml:space="preserve"> </w:t>
            </w:r>
            <w:r w:rsidR="00DF1B0F" w:rsidRPr="00344B88">
              <w:rPr>
                <w:b/>
                <w:szCs w:val="20"/>
              </w:rPr>
              <w:t>:</w:t>
            </w: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450B8E">
        <w:tc>
          <w:tcPr>
            <w:tcW w:w="9720" w:type="dxa"/>
            <w:shd w:val="clear" w:color="auto" w:fill="000000" w:themeFill="text1"/>
          </w:tcPr>
          <w:p w:rsidR="00DF1B0F" w:rsidRPr="00450B8E" w:rsidRDefault="00BC7DC4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>Areas suggested by Auditee in addition to planned scope</w:t>
            </w:r>
            <w:r w:rsidR="00DF1B0F"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>:</w:t>
            </w: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312911">
        <w:tc>
          <w:tcPr>
            <w:tcW w:w="9720" w:type="dxa"/>
            <w:shd w:val="clear" w:color="auto" w:fill="BFBFBF" w:themeFill="background1" w:themeFillShade="BF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Cs w:val="0"/>
                <w:sz w:val="20"/>
                <w:szCs w:val="20"/>
              </w:rPr>
            </w:pPr>
            <w:r w:rsidRPr="00344B88">
              <w:rPr>
                <w:rFonts w:ascii="Trebuchet MS" w:hAnsi="Trebuchet MS"/>
                <w:sz w:val="20"/>
                <w:szCs w:val="20"/>
                <w:u w:val="none"/>
              </w:rPr>
              <w:t>Areas not covered</w:t>
            </w:r>
            <w:r w:rsidR="00BC7DC4">
              <w:rPr>
                <w:rFonts w:ascii="Trebuchet MS" w:hAnsi="Trebuchet MS"/>
                <w:sz w:val="20"/>
                <w:szCs w:val="20"/>
                <w:u w:val="none"/>
              </w:rPr>
              <w:t xml:space="preserve"> / Limitations</w:t>
            </w:r>
            <w:r w:rsidRPr="00344B88">
              <w:rPr>
                <w:rFonts w:ascii="Trebuchet MS" w:hAnsi="Trebuchet MS"/>
                <w:sz w:val="20"/>
                <w:szCs w:val="20"/>
                <w:u w:val="none"/>
              </w:rPr>
              <w:t>:</w:t>
            </w:r>
          </w:p>
        </w:tc>
      </w:tr>
      <w:tr w:rsidR="00DF1B0F" w:rsidRPr="00344B88" w:rsidTr="0082249A">
        <w:tc>
          <w:tcPr>
            <w:tcW w:w="9720" w:type="dxa"/>
            <w:shd w:val="clear" w:color="auto" w:fill="FFFF00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FFFF00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</w:tbl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7830"/>
        <w:gridCol w:w="1843"/>
      </w:tblGrid>
      <w:tr w:rsidR="003C4740" w:rsidRPr="005A6005" w:rsidTr="00C43F58">
        <w:tc>
          <w:tcPr>
            <w:tcW w:w="7830" w:type="dxa"/>
            <w:shd w:val="clear" w:color="auto" w:fill="BFBFBF" w:themeFill="background1" w:themeFillShade="BF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 w:rsidRPr="007D1865"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Particulars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Value in Rs. Lacs</w:t>
            </w:r>
          </w:p>
        </w:tc>
      </w:tr>
      <w:tr w:rsidR="003C4740" w:rsidRPr="005A6005" w:rsidTr="0082249A">
        <w:tc>
          <w:tcPr>
            <w:tcW w:w="7830" w:type="dxa"/>
            <w:shd w:val="clear" w:color="auto" w:fill="FFFF00"/>
          </w:tcPr>
          <w:p w:rsidR="003C4740" w:rsidRPr="005A6005" w:rsidRDefault="003C4740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3C4740" w:rsidRPr="005A6005" w:rsidRDefault="003C4740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  <w:tr w:rsidR="00C27D87" w:rsidRPr="005A6005" w:rsidTr="0082249A">
        <w:tc>
          <w:tcPr>
            <w:tcW w:w="7830" w:type="dxa"/>
            <w:shd w:val="clear" w:color="auto" w:fill="FFFF00"/>
          </w:tcPr>
          <w:p w:rsidR="00C27D87" w:rsidRPr="005A6005" w:rsidRDefault="00C27D87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C27D87" w:rsidRPr="005A6005" w:rsidRDefault="00C27D87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</w:tbl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D7194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BC7DC4">
        <w:trPr>
          <w:trHeight w:val="237"/>
        </w:trPr>
        <w:tc>
          <w:tcPr>
            <w:tcW w:w="630" w:type="dxa"/>
            <w:shd w:val="clear" w:color="auto" w:fill="D9D9D9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48128E" w:rsidRDefault="0048128E" w:rsidP="0048128E">
      <w:pPr>
        <w:pStyle w:val="BodyTextIndent"/>
        <w:ind w:left="0"/>
        <w:rPr>
          <w:bCs/>
          <w:szCs w:val="22"/>
        </w:rPr>
      </w:pPr>
    </w:p>
    <w:p w:rsidR="00E235B9" w:rsidRPr="00B72ADB" w:rsidRDefault="00E235B9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lastRenderedPageBreak/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Style w:val="TableGrid"/>
        <w:tblW w:w="9990" w:type="dxa"/>
        <w:tblInd w:w="108" w:type="dxa"/>
        <w:tblLayout w:type="fixed"/>
        <w:tblLook w:val="04A0"/>
      </w:tblPr>
      <w:tblGrid>
        <w:gridCol w:w="621"/>
        <w:gridCol w:w="1899"/>
        <w:gridCol w:w="2430"/>
        <w:gridCol w:w="2250"/>
        <w:gridCol w:w="1260"/>
        <w:gridCol w:w="1530"/>
      </w:tblGrid>
      <w:tr w:rsidR="00C41C46" w:rsidRPr="00BC7DC4" w:rsidTr="00527F39">
        <w:tc>
          <w:tcPr>
            <w:tcW w:w="621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 w:rsidRPr="00A252A9"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S.No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Area of operation</w:t>
            </w:r>
          </w:p>
        </w:tc>
        <w:tc>
          <w:tcPr>
            <w:tcW w:w="243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Issue identified</w:t>
            </w:r>
          </w:p>
        </w:tc>
        <w:tc>
          <w:tcPr>
            <w:tcW w:w="225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Status of action (proposed / in-progress)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Expected date of completion</w:t>
            </w:r>
          </w:p>
        </w:tc>
        <w:tc>
          <w:tcPr>
            <w:tcW w:w="153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Responsibility</w:t>
            </w:r>
          </w:p>
        </w:tc>
      </w:tr>
      <w:tr w:rsidR="00C41C46" w:rsidRPr="00BC7DC4" w:rsidTr="0082249A">
        <w:tc>
          <w:tcPr>
            <w:tcW w:w="621" w:type="dxa"/>
            <w:shd w:val="clear" w:color="auto" w:fill="76923C" w:themeFill="accent3" w:themeFillShade="BF"/>
          </w:tcPr>
          <w:p w:rsidR="00C41C46" w:rsidRPr="00A252A9" w:rsidRDefault="00C41C46" w:rsidP="00BC7DC4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899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jc w:val="left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243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225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26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53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</w:tr>
    </w:tbl>
    <w:p w:rsidR="00BC7DC4" w:rsidRP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4B4840" w:rsidRDefault="004B4840" w:rsidP="004B4840">
      <w:pPr>
        <w:pStyle w:val="Title"/>
        <w:jc w:val="left"/>
        <w:rPr>
          <w:rFonts w:ascii="Trebuchet MS" w:hAnsi="Trebuchet MS"/>
          <w:u w:val="none"/>
        </w:rPr>
      </w:pP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1A4EB9">
        <w:trPr>
          <w:trHeight w:val="486"/>
        </w:trPr>
        <w:tc>
          <w:tcPr>
            <w:tcW w:w="709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133994" w:rsidRPr="00B72ADB" w:rsidRDefault="00133994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133994" w:rsidRPr="00B72ADB" w:rsidRDefault="00133994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51"/>
        </w:trPr>
        <w:tc>
          <w:tcPr>
            <w:tcW w:w="709" w:type="dxa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</w:tbl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6503D4">
        <w:trPr>
          <w:trHeight w:val="707"/>
        </w:trPr>
        <w:tc>
          <w:tcPr>
            <w:tcW w:w="1712" w:type="dxa"/>
            <w:shd w:val="clear" w:color="auto" w:fill="000000" w:themeFill="text1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000000" w:themeFill="text1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000000" w:themeFill="text1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ind w:left="360"/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E51554" w:rsidRPr="00304CBA" w:rsidTr="0082249A">
        <w:tc>
          <w:tcPr>
            <w:tcW w:w="8280" w:type="dxa"/>
            <w:gridSpan w:val="4"/>
            <w:shd w:val="clear" w:color="auto" w:fill="000000" w:themeFill="text1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E51554" w:rsidRPr="00304CBA" w:rsidRDefault="00D71948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begin"/>
            </w:r>
            <w:r w:rsidR="00E51554"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instrText xml:space="preserve"> =SUM(ABOVE) </w:instrText>
            </w: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D7194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D71948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D71948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7D7BC5">
        <w:trPr>
          <w:cantSplit/>
          <w:trHeight w:val="2258"/>
        </w:trPr>
        <w:tc>
          <w:tcPr>
            <w:tcW w:w="540" w:type="dxa"/>
            <w:shd w:val="clear" w:color="auto" w:fill="D9D9D9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D9D9D9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252C9F" w:rsidRPr="00B72ADB" w:rsidRDefault="00252C9F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870"/>
        <w:gridCol w:w="610"/>
        <w:gridCol w:w="260"/>
        <w:gridCol w:w="817"/>
        <w:gridCol w:w="53"/>
        <w:gridCol w:w="231"/>
        <w:gridCol w:w="119"/>
        <w:gridCol w:w="520"/>
        <w:gridCol w:w="778"/>
      </w:tblGrid>
      <w:tr w:rsidR="008545CC" w:rsidRPr="00B72ADB" w:rsidTr="00A72CD7">
        <w:tc>
          <w:tcPr>
            <w:tcW w:w="4500" w:type="dxa"/>
            <w:gridSpan w:val="4"/>
            <w:vMerge w:val="restart"/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870" w:type="dxa"/>
            <w:shd w:val="clear" w:color="auto" w:fill="FFC000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SN</w:t>
            </w:r>
          </w:p>
        </w:tc>
        <w:tc>
          <w:tcPr>
            <w:tcW w:w="870" w:type="dxa"/>
            <w:gridSpan w:val="2"/>
            <w:shd w:val="clear" w:color="auto" w:fill="FFC000"/>
            <w:vAlign w:val="center"/>
          </w:tcPr>
          <w:p w:rsidR="00E12F1B" w:rsidRPr="000E097A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0E097A">
              <w:rPr>
                <w:b/>
                <w:szCs w:val="20"/>
              </w:rPr>
              <w:t>PD</w:t>
            </w:r>
          </w:p>
        </w:tc>
        <w:tc>
          <w:tcPr>
            <w:tcW w:w="870" w:type="dxa"/>
            <w:gridSpan w:val="2"/>
            <w:shd w:val="clear" w:color="auto" w:fill="FFC000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PG</w:t>
            </w:r>
          </w:p>
        </w:tc>
        <w:tc>
          <w:tcPr>
            <w:tcW w:w="870" w:type="dxa"/>
            <w:gridSpan w:val="3"/>
            <w:shd w:val="clear" w:color="auto" w:fill="FFC000"/>
            <w:vAlign w:val="center"/>
          </w:tcPr>
          <w:p w:rsidR="00E12F1B" w:rsidRPr="00B72ADB" w:rsidRDefault="00B37BE8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OE</w:t>
            </w:r>
          </w:p>
        </w:tc>
        <w:tc>
          <w:tcPr>
            <w:tcW w:w="778" w:type="dxa"/>
            <w:shd w:val="clear" w:color="auto" w:fill="FFC000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PI</w:t>
            </w:r>
          </w:p>
        </w:tc>
      </w:tr>
      <w:tr w:rsidR="008545CC" w:rsidRPr="00B72ADB" w:rsidTr="00AA4A21">
        <w:tc>
          <w:tcPr>
            <w:tcW w:w="4500" w:type="dxa"/>
            <w:gridSpan w:val="4"/>
            <w:vMerge/>
            <w:shd w:val="clear" w:color="auto" w:fill="D9D9D9"/>
            <w:vAlign w:val="center"/>
          </w:tcPr>
          <w:p w:rsidR="00E12F1B" w:rsidRPr="00B72ADB" w:rsidRDefault="00E12F1B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 w:val="restart"/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1480" w:type="dxa"/>
            <w:gridSpan w:val="2"/>
            <w:shd w:val="clear" w:color="auto" w:fill="D9D9D9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Likelihood</w:t>
            </w:r>
          </w:p>
        </w:tc>
        <w:tc>
          <w:tcPr>
            <w:tcW w:w="1480" w:type="dxa"/>
            <w:gridSpan w:val="5"/>
            <w:shd w:val="clear" w:color="auto" w:fill="D9D9D9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Consequence</w:t>
            </w:r>
          </w:p>
        </w:tc>
        <w:tc>
          <w:tcPr>
            <w:tcW w:w="1298" w:type="dxa"/>
            <w:gridSpan w:val="2"/>
            <w:shd w:val="clear" w:color="auto" w:fill="D9D9D9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</w:tr>
      <w:tr w:rsidR="008545CC" w:rsidRPr="00B72ADB" w:rsidTr="00A72CD7">
        <w:tc>
          <w:tcPr>
            <w:tcW w:w="4500" w:type="dxa"/>
            <w:gridSpan w:val="4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0" w:type="dxa"/>
            <w:gridSpan w:val="5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A4A21" w:rsidRPr="00B72ADB" w:rsidTr="00A72CD7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:rsidR="00CC2E05" w:rsidRPr="00CC2E05" w:rsidRDefault="00A72CD7" w:rsidP="00CC2E05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&lt;Observation Title&gt;</w:t>
            </w:r>
          </w:p>
        </w:tc>
      </w:tr>
      <w:tr w:rsidR="00AA4A21" w:rsidRPr="00B72ADB" w:rsidTr="00A72CD7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56AD9" w:rsidRPr="00C56AD9" w:rsidRDefault="00A72CD7" w:rsidP="00A923B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&lt;Synopsis of observation</w:t>
            </w:r>
            <w:r w:rsidR="0091113D">
              <w:rPr>
                <w:sz w:val="22"/>
                <w:szCs w:val="22"/>
              </w:rPr>
              <w:t xml:space="preserve"> not exceeding 4 sentences / </w:t>
            </w:r>
            <w:r w:rsidR="00A923BF">
              <w:rPr>
                <w:sz w:val="22"/>
                <w:szCs w:val="22"/>
              </w:rPr>
              <w:t>1</w:t>
            </w:r>
            <w:r w:rsidR="0091113D">
              <w:rPr>
                <w:sz w:val="22"/>
                <w:szCs w:val="22"/>
              </w:rPr>
              <w:t>00 words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A72CD7" w:rsidRPr="00B72ADB" w:rsidTr="00A72CD7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&lt;Detailed Observation&gt;</w:t>
            </w:r>
          </w:p>
        </w:tc>
      </w:tr>
      <w:tr w:rsidR="00E12F1B" w:rsidRPr="00B72ADB" w:rsidTr="00AA4A21"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10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12F1B" w:rsidRPr="00B72ADB" w:rsidTr="00A72CD7">
        <w:tc>
          <w:tcPr>
            <w:tcW w:w="5265" w:type="dxa"/>
            <w:gridSpan w:val="6"/>
            <w:shd w:val="clear" w:color="auto" w:fill="FFFF00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</w:tc>
        <w:tc>
          <w:tcPr>
            <w:tcW w:w="5083" w:type="dxa"/>
            <w:gridSpan w:val="10"/>
            <w:shd w:val="clear" w:color="auto" w:fill="FFFF00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244446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</w:t>
            </w:r>
            <w:r w:rsidR="00E12F1B" w:rsidRPr="00C56AD9">
              <w:rPr>
                <w:sz w:val="22"/>
                <w:szCs w:val="22"/>
              </w:rPr>
              <w:t>xx</w:t>
            </w:r>
          </w:p>
        </w:tc>
      </w:tr>
      <w:tr w:rsidR="006732AF" w:rsidRPr="00B72ADB" w:rsidTr="00AA4A21">
        <w:tc>
          <w:tcPr>
            <w:tcW w:w="10348" w:type="dxa"/>
            <w:gridSpan w:val="16"/>
            <w:shd w:val="clear" w:color="auto" w:fill="D9D9D9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6732AF" w:rsidRPr="00B72ADB" w:rsidTr="00A72CD7">
        <w:tc>
          <w:tcPr>
            <w:tcW w:w="10348" w:type="dxa"/>
            <w:gridSpan w:val="16"/>
            <w:shd w:val="clear" w:color="auto" w:fill="FFFF00"/>
            <w:vAlign w:val="center"/>
          </w:tcPr>
          <w:p w:rsidR="006732AF" w:rsidRPr="00EF7BE7" w:rsidRDefault="006732AF" w:rsidP="00EF7BE7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</w:tr>
      <w:tr w:rsidR="00E12F1B" w:rsidRPr="00B72ADB" w:rsidTr="00AA4A21">
        <w:tc>
          <w:tcPr>
            <w:tcW w:w="10348" w:type="dxa"/>
            <w:gridSpan w:val="16"/>
            <w:shd w:val="solid" w:color="auto" w:fill="auto"/>
          </w:tcPr>
          <w:p w:rsidR="00E12F1B" w:rsidRPr="00B72ADB" w:rsidRDefault="00E12F1B" w:rsidP="002074AB">
            <w:pPr>
              <w:spacing w:before="40"/>
              <w:jc w:val="center"/>
              <w:rPr>
                <w:b/>
                <w:color w:val="FFFFFF"/>
                <w:szCs w:val="20"/>
              </w:rPr>
            </w:pPr>
            <w:r w:rsidRPr="00B72ADB">
              <w:rPr>
                <w:b/>
                <w:color w:val="FFFFFF"/>
                <w:szCs w:val="20"/>
              </w:rPr>
              <w:t>AUDITEE COMMENTS</w:t>
            </w:r>
          </w:p>
        </w:tc>
      </w:tr>
      <w:tr w:rsidR="008545CC" w:rsidRPr="00B72ADB" w:rsidTr="00F822E8">
        <w:tc>
          <w:tcPr>
            <w:tcW w:w="8931" w:type="dxa"/>
            <w:gridSpan w:val="13"/>
            <w:shd w:val="clear" w:color="auto" w:fill="D9D9D9" w:themeFill="background1" w:themeFillShade="D9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gridSpan w:val="3"/>
            <w:shd w:val="clear" w:color="auto" w:fill="FF6699"/>
          </w:tcPr>
          <w:p w:rsidR="008545CC" w:rsidRPr="00C53E36" w:rsidRDefault="008545CC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CB696F" w:rsidRPr="00B72ADB" w:rsidTr="00AA4A21">
        <w:tc>
          <w:tcPr>
            <w:tcW w:w="10348" w:type="dxa"/>
            <w:gridSpan w:val="16"/>
            <w:shd w:val="clear" w:color="auto" w:fill="D9D9D9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F822E8">
        <w:tc>
          <w:tcPr>
            <w:tcW w:w="10348" w:type="dxa"/>
            <w:gridSpan w:val="16"/>
            <w:shd w:val="clear" w:color="auto" w:fill="FF6699"/>
          </w:tcPr>
          <w:p w:rsidR="00CB696F" w:rsidRPr="00C53E36" w:rsidRDefault="00CB696F" w:rsidP="00CB696F">
            <w:pPr>
              <w:spacing w:before="60"/>
              <w:rPr>
                <w:sz w:val="22"/>
                <w:szCs w:val="22"/>
              </w:rPr>
            </w:pPr>
          </w:p>
        </w:tc>
      </w:tr>
      <w:tr w:rsidR="00CB696F" w:rsidRPr="00B72ADB" w:rsidTr="00F822E8">
        <w:tc>
          <w:tcPr>
            <w:tcW w:w="8931" w:type="dxa"/>
            <w:gridSpan w:val="13"/>
            <w:shd w:val="clear" w:color="auto" w:fill="D9D9D9" w:themeFill="background1" w:themeFillShade="D9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gridSpan w:val="3"/>
            <w:shd w:val="clear" w:color="auto" w:fill="FF6699"/>
          </w:tcPr>
          <w:p w:rsidR="00CB696F" w:rsidRPr="00C53E36" w:rsidRDefault="00CB696F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E12F1B" w:rsidRPr="00B72ADB" w:rsidTr="00AA4A21">
        <w:tc>
          <w:tcPr>
            <w:tcW w:w="10348" w:type="dxa"/>
            <w:gridSpan w:val="16"/>
            <w:shd w:val="clear" w:color="auto" w:fill="D9D9D9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F822E8">
        <w:tc>
          <w:tcPr>
            <w:tcW w:w="10348" w:type="dxa"/>
            <w:gridSpan w:val="16"/>
            <w:shd w:val="clear" w:color="auto" w:fill="FF6699"/>
          </w:tcPr>
          <w:p w:rsidR="00E12F1B" w:rsidRPr="00C53E36" w:rsidRDefault="00E12F1B" w:rsidP="00570330">
            <w:pPr>
              <w:rPr>
                <w:sz w:val="22"/>
                <w:szCs w:val="22"/>
              </w:rPr>
            </w:pPr>
          </w:p>
        </w:tc>
      </w:tr>
      <w:tr w:rsidR="00E12F1B" w:rsidRPr="00B72ADB" w:rsidTr="00AA4A21">
        <w:tc>
          <w:tcPr>
            <w:tcW w:w="8647" w:type="dxa"/>
            <w:gridSpan w:val="11"/>
            <w:shd w:val="clear" w:color="auto" w:fill="D9D9D9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5"/>
            <w:shd w:val="clear" w:color="auto" w:fill="D9D9D9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F822E8">
        <w:tc>
          <w:tcPr>
            <w:tcW w:w="851" w:type="dxa"/>
            <w:gridSpan w:val="2"/>
            <w:shd w:val="clear" w:color="auto" w:fill="D9D9D9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548DD4" w:themeFill="text2" w:themeFillTint="99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D9D9D9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6"/>
            <w:shd w:val="clear" w:color="auto" w:fill="548DD4" w:themeFill="text2" w:themeFillTint="99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FF6699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</w:tr>
      <w:tr w:rsidR="00413CE6" w:rsidRPr="00B72ADB" w:rsidTr="00413CE6">
        <w:tc>
          <w:tcPr>
            <w:tcW w:w="10348" w:type="dxa"/>
            <w:gridSpan w:val="16"/>
            <w:shd w:val="clear" w:color="auto" w:fill="000000" w:themeFill="text1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A72CD7">
        <w:tc>
          <w:tcPr>
            <w:tcW w:w="10348" w:type="dxa"/>
            <w:gridSpan w:val="16"/>
            <w:shd w:val="clear" w:color="auto" w:fill="FFFF00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sectPr w:rsidR="00BF28DC" w:rsidRPr="00B72ADB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24B" w:rsidRDefault="0060624B" w:rsidP="00706D41">
      <w:r>
        <w:separator/>
      </w:r>
    </w:p>
  </w:endnote>
  <w:endnote w:type="continuationSeparator" w:id="0">
    <w:p w:rsidR="0060624B" w:rsidRDefault="0060624B" w:rsidP="0070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Default="00706D41">
    <w:pPr>
      <w:pStyle w:val="Footer"/>
      <w:jc w:val="right"/>
    </w:pPr>
    <w:r>
      <w:t xml:space="preserve">Page </w:t>
    </w:r>
    <w:r w:rsidR="00D71948">
      <w:rPr>
        <w:b/>
      </w:rPr>
      <w:fldChar w:fldCharType="begin"/>
    </w:r>
    <w:r>
      <w:rPr>
        <w:b/>
      </w:rPr>
      <w:instrText xml:space="preserve"> PAGE </w:instrText>
    </w:r>
    <w:r w:rsidR="00D71948">
      <w:rPr>
        <w:b/>
      </w:rPr>
      <w:fldChar w:fldCharType="separate"/>
    </w:r>
    <w:r w:rsidR="000F530E">
      <w:rPr>
        <w:b/>
        <w:noProof/>
      </w:rPr>
      <w:t>4</w:t>
    </w:r>
    <w:r w:rsidR="00D71948">
      <w:rPr>
        <w:b/>
      </w:rPr>
      <w:fldChar w:fldCharType="end"/>
    </w:r>
    <w:r>
      <w:t xml:space="preserve"> of </w:t>
    </w:r>
    <w:r w:rsidR="00D71948">
      <w:rPr>
        <w:b/>
      </w:rPr>
      <w:fldChar w:fldCharType="begin"/>
    </w:r>
    <w:r>
      <w:rPr>
        <w:b/>
      </w:rPr>
      <w:instrText xml:space="preserve"> NUMPAGES  </w:instrText>
    </w:r>
    <w:r w:rsidR="00D71948">
      <w:rPr>
        <w:b/>
      </w:rPr>
      <w:fldChar w:fldCharType="separate"/>
    </w:r>
    <w:r w:rsidR="000F530E">
      <w:rPr>
        <w:b/>
        <w:noProof/>
      </w:rPr>
      <w:t>7</w:t>
    </w:r>
    <w:r w:rsidR="00D71948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24B" w:rsidRDefault="0060624B" w:rsidP="00706D41">
      <w:r>
        <w:separator/>
      </w:r>
    </w:p>
  </w:footnote>
  <w:footnote w:type="continuationSeparator" w:id="0">
    <w:p w:rsidR="0060624B" w:rsidRDefault="0060624B" w:rsidP="00706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706D41" w:rsidRPr="00250CF0" w:rsidRDefault="00E10B5E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&lt;</w:t>
    </w:r>
    <w:r w:rsidRPr="0082249A">
      <w:rPr>
        <w:i/>
        <w:highlight w:val="blue"/>
      </w:rPr>
      <w:t>Assignment Title &gt; - &lt;Location&gt;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D1B"/>
    <w:rsid w:val="00030E08"/>
    <w:rsid w:val="00041A96"/>
    <w:rsid w:val="000457A5"/>
    <w:rsid w:val="00046047"/>
    <w:rsid w:val="000508A7"/>
    <w:rsid w:val="00057DD5"/>
    <w:rsid w:val="00062882"/>
    <w:rsid w:val="00073730"/>
    <w:rsid w:val="00073A50"/>
    <w:rsid w:val="000740D4"/>
    <w:rsid w:val="00075FC9"/>
    <w:rsid w:val="00077BD0"/>
    <w:rsid w:val="000811E8"/>
    <w:rsid w:val="0008639D"/>
    <w:rsid w:val="000918EA"/>
    <w:rsid w:val="000938CD"/>
    <w:rsid w:val="00093C3D"/>
    <w:rsid w:val="0009667F"/>
    <w:rsid w:val="00096D13"/>
    <w:rsid w:val="00096F8C"/>
    <w:rsid w:val="000A40DA"/>
    <w:rsid w:val="000A551D"/>
    <w:rsid w:val="000B6F8E"/>
    <w:rsid w:val="000C2B6D"/>
    <w:rsid w:val="000D68CB"/>
    <w:rsid w:val="000D6ED9"/>
    <w:rsid w:val="000E07C9"/>
    <w:rsid w:val="000E097A"/>
    <w:rsid w:val="000E3094"/>
    <w:rsid w:val="000E6C43"/>
    <w:rsid w:val="000F4F16"/>
    <w:rsid w:val="000F530E"/>
    <w:rsid w:val="00102EB5"/>
    <w:rsid w:val="00107231"/>
    <w:rsid w:val="00107CC3"/>
    <w:rsid w:val="00111335"/>
    <w:rsid w:val="001149C8"/>
    <w:rsid w:val="00120EE5"/>
    <w:rsid w:val="001220E0"/>
    <w:rsid w:val="0012594D"/>
    <w:rsid w:val="00126967"/>
    <w:rsid w:val="00133994"/>
    <w:rsid w:val="00137C5C"/>
    <w:rsid w:val="00145477"/>
    <w:rsid w:val="00153365"/>
    <w:rsid w:val="00153618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E1E02"/>
    <w:rsid w:val="001E293F"/>
    <w:rsid w:val="001E6116"/>
    <w:rsid w:val="001E623C"/>
    <w:rsid w:val="001F63E7"/>
    <w:rsid w:val="001F6F2C"/>
    <w:rsid w:val="00205B22"/>
    <w:rsid w:val="002074AB"/>
    <w:rsid w:val="00207BB3"/>
    <w:rsid w:val="002149BB"/>
    <w:rsid w:val="002150D7"/>
    <w:rsid w:val="00217FCD"/>
    <w:rsid w:val="0022065D"/>
    <w:rsid w:val="002315A7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6559"/>
    <w:rsid w:val="002B1C58"/>
    <w:rsid w:val="002C668C"/>
    <w:rsid w:val="002C7641"/>
    <w:rsid w:val="002C7935"/>
    <w:rsid w:val="002C7CFD"/>
    <w:rsid w:val="002D41A9"/>
    <w:rsid w:val="002D6964"/>
    <w:rsid w:val="002E6C42"/>
    <w:rsid w:val="002F4B14"/>
    <w:rsid w:val="002F5C74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A2B76"/>
    <w:rsid w:val="003A367E"/>
    <w:rsid w:val="003B0BB4"/>
    <w:rsid w:val="003B1ABA"/>
    <w:rsid w:val="003C4740"/>
    <w:rsid w:val="003C6653"/>
    <w:rsid w:val="003D2079"/>
    <w:rsid w:val="003D5D7D"/>
    <w:rsid w:val="003E0F70"/>
    <w:rsid w:val="003F1B2B"/>
    <w:rsid w:val="003F6ADB"/>
    <w:rsid w:val="00400389"/>
    <w:rsid w:val="00402700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4395"/>
    <w:rsid w:val="0043532C"/>
    <w:rsid w:val="00442161"/>
    <w:rsid w:val="004422B6"/>
    <w:rsid w:val="00442551"/>
    <w:rsid w:val="004436C9"/>
    <w:rsid w:val="00450B8E"/>
    <w:rsid w:val="00454B54"/>
    <w:rsid w:val="00456EAE"/>
    <w:rsid w:val="004612F6"/>
    <w:rsid w:val="00462918"/>
    <w:rsid w:val="00470FD6"/>
    <w:rsid w:val="0047296F"/>
    <w:rsid w:val="00475AF6"/>
    <w:rsid w:val="00477250"/>
    <w:rsid w:val="0048128E"/>
    <w:rsid w:val="00487869"/>
    <w:rsid w:val="00494BDA"/>
    <w:rsid w:val="00496C06"/>
    <w:rsid w:val="004A2BB8"/>
    <w:rsid w:val="004A4022"/>
    <w:rsid w:val="004A4BCB"/>
    <w:rsid w:val="004B4840"/>
    <w:rsid w:val="004B6DB3"/>
    <w:rsid w:val="004C175C"/>
    <w:rsid w:val="004C3309"/>
    <w:rsid w:val="004C64A5"/>
    <w:rsid w:val="004D4382"/>
    <w:rsid w:val="004D4AAD"/>
    <w:rsid w:val="004D70A5"/>
    <w:rsid w:val="004D744F"/>
    <w:rsid w:val="004E222A"/>
    <w:rsid w:val="004E43F5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44155"/>
    <w:rsid w:val="00557C98"/>
    <w:rsid w:val="00563DF4"/>
    <w:rsid w:val="005678BE"/>
    <w:rsid w:val="00570330"/>
    <w:rsid w:val="00572682"/>
    <w:rsid w:val="00575780"/>
    <w:rsid w:val="00577E42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C7453"/>
    <w:rsid w:val="005D42A2"/>
    <w:rsid w:val="005D73B3"/>
    <w:rsid w:val="005E1207"/>
    <w:rsid w:val="005E25FA"/>
    <w:rsid w:val="005E3A81"/>
    <w:rsid w:val="005F072F"/>
    <w:rsid w:val="0060624B"/>
    <w:rsid w:val="006214A9"/>
    <w:rsid w:val="00624622"/>
    <w:rsid w:val="00624FD9"/>
    <w:rsid w:val="0062669E"/>
    <w:rsid w:val="00636D55"/>
    <w:rsid w:val="006503D4"/>
    <w:rsid w:val="00650ADF"/>
    <w:rsid w:val="00663A50"/>
    <w:rsid w:val="0066709B"/>
    <w:rsid w:val="00670165"/>
    <w:rsid w:val="006732AF"/>
    <w:rsid w:val="00675632"/>
    <w:rsid w:val="00676091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12146"/>
    <w:rsid w:val="0072380E"/>
    <w:rsid w:val="00730E1A"/>
    <w:rsid w:val="00733395"/>
    <w:rsid w:val="0073717C"/>
    <w:rsid w:val="00743153"/>
    <w:rsid w:val="00746AE4"/>
    <w:rsid w:val="007736E8"/>
    <w:rsid w:val="0079454D"/>
    <w:rsid w:val="007A08B9"/>
    <w:rsid w:val="007D00B9"/>
    <w:rsid w:val="007D0228"/>
    <w:rsid w:val="007D02E3"/>
    <w:rsid w:val="007D10B7"/>
    <w:rsid w:val="007D1581"/>
    <w:rsid w:val="007D1865"/>
    <w:rsid w:val="007D7693"/>
    <w:rsid w:val="007D7BC5"/>
    <w:rsid w:val="007E1EDC"/>
    <w:rsid w:val="007E69DD"/>
    <w:rsid w:val="007E6D32"/>
    <w:rsid w:val="007F2F29"/>
    <w:rsid w:val="00802358"/>
    <w:rsid w:val="00810062"/>
    <w:rsid w:val="008101C6"/>
    <w:rsid w:val="00816A78"/>
    <w:rsid w:val="00820838"/>
    <w:rsid w:val="0082249A"/>
    <w:rsid w:val="00827AEF"/>
    <w:rsid w:val="00835B3F"/>
    <w:rsid w:val="00836820"/>
    <w:rsid w:val="00842B91"/>
    <w:rsid w:val="0085028B"/>
    <w:rsid w:val="008545CC"/>
    <w:rsid w:val="008558E3"/>
    <w:rsid w:val="00856C8D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B6249"/>
    <w:rsid w:val="008C2CB0"/>
    <w:rsid w:val="008C5CFD"/>
    <w:rsid w:val="008D1549"/>
    <w:rsid w:val="008D32F4"/>
    <w:rsid w:val="008E23D5"/>
    <w:rsid w:val="008E36B8"/>
    <w:rsid w:val="008E5DBD"/>
    <w:rsid w:val="008E5E1F"/>
    <w:rsid w:val="008F07C4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6E38"/>
    <w:rsid w:val="00947221"/>
    <w:rsid w:val="009503B2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371D"/>
    <w:rsid w:val="009D4ED5"/>
    <w:rsid w:val="009D639A"/>
    <w:rsid w:val="009F3112"/>
    <w:rsid w:val="009F34DE"/>
    <w:rsid w:val="009F36FA"/>
    <w:rsid w:val="009F672B"/>
    <w:rsid w:val="00A031CF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31085"/>
    <w:rsid w:val="00A310CF"/>
    <w:rsid w:val="00A3738E"/>
    <w:rsid w:val="00A418F7"/>
    <w:rsid w:val="00A50869"/>
    <w:rsid w:val="00A64882"/>
    <w:rsid w:val="00A7199B"/>
    <w:rsid w:val="00A72CD7"/>
    <w:rsid w:val="00A73BFE"/>
    <w:rsid w:val="00A74D48"/>
    <w:rsid w:val="00A80AB0"/>
    <w:rsid w:val="00A8330A"/>
    <w:rsid w:val="00A85C8B"/>
    <w:rsid w:val="00A87E31"/>
    <w:rsid w:val="00A923BF"/>
    <w:rsid w:val="00A9691A"/>
    <w:rsid w:val="00AA2882"/>
    <w:rsid w:val="00AA4A21"/>
    <w:rsid w:val="00AA4E11"/>
    <w:rsid w:val="00AB3817"/>
    <w:rsid w:val="00AC0158"/>
    <w:rsid w:val="00AC02F6"/>
    <w:rsid w:val="00AC2C46"/>
    <w:rsid w:val="00AC2DB9"/>
    <w:rsid w:val="00AC71FC"/>
    <w:rsid w:val="00AD4CD3"/>
    <w:rsid w:val="00AD5A8B"/>
    <w:rsid w:val="00AE56ED"/>
    <w:rsid w:val="00AE5F56"/>
    <w:rsid w:val="00B048AB"/>
    <w:rsid w:val="00B16CDA"/>
    <w:rsid w:val="00B231E7"/>
    <w:rsid w:val="00B274CE"/>
    <w:rsid w:val="00B3262B"/>
    <w:rsid w:val="00B37BE8"/>
    <w:rsid w:val="00B47353"/>
    <w:rsid w:val="00B55011"/>
    <w:rsid w:val="00B55131"/>
    <w:rsid w:val="00B600CA"/>
    <w:rsid w:val="00B72ADB"/>
    <w:rsid w:val="00B73283"/>
    <w:rsid w:val="00B752F3"/>
    <w:rsid w:val="00B75598"/>
    <w:rsid w:val="00B8752B"/>
    <w:rsid w:val="00B93561"/>
    <w:rsid w:val="00B9578B"/>
    <w:rsid w:val="00B97A02"/>
    <w:rsid w:val="00BA24E1"/>
    <w:rsid w:val="00BC7DC4"/>
    <w:rsid w:val="00BD1582"/>
    <w:rsid w:val="00BD2BB8"/>
    <w:rsid w:val="00BD7617"/>
    <w:rsid w:val="00BE4430"/>
    <w:rsid w:val="00BF28DC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DDF"/>
    <w:rsid w:val="00C905C8"/>
    <w:rsid w:val="00C96AB9"/>
    <w:rsid w:val="00CB21F3"/>
    <w:rsid w:val="00CB696F"/>
    <w:rsid w:val="00CB6CA9"/>
    <w:rsid w:val="00CC0D41"/>
    <w:rsid w:val="00CC2E05"/>
    <w:rsid w:val="00CD2C48"/>
    <w:rsid w:val="00CE14B8"/>
    <w:rsid w:val="00CE2C22"/>
    <w:rsid w:val="00CE6B89"/>
    <w:rsid w:val="00CE6F9C"/>
    <w:rsid w:val="00CF348B"/>
    <w:rsid w:val="00D005C4"/>
    <w:rsid w:val="00D006A4"/>
    <w:rsid w:val="00D03076"/>
    <w:rsid w:val="00D14D0E"/>
    <w:rsid w:val="00D32CA6"/>
    <w:rsid w:val="00D340CE"/>
    <w:rsid w:val="00D40838"/>
    <w:rsid w:val="00D43A70"/>
    <w:rsid w:val="00D47D4C"/>
    <w:rsid w:val="00D5059E"/>
    <w:rsid w:val="00D53383"/>
    <w:rsid w:val="00D56D0E"/>
    <w:rsid w:val="00D67C18"/>
    <w:rsid w:val="00D71948"/>
    <w:rsid w:val="00D82807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D3C9C"/>
    <w:rsid w:val="00DD3F73"/>
    <w:rsid w:val="00DD7AF4"/>
    <w:rsid w:val="00DE316E"/>
    <w:rsid w:val="00DE33A4"/>
    <w:rsid w:val="00DE408F"/>
    <w:rsid w:val="00DE51E4"/>
    <w:rsid w:val="00DE55C6"/>
    <w:rsid w:val="00DE6175"/>
    <w:rsid w:val="00DF1B0F"/>
    <w:rsid w:val="00DF3C26"/>
    <w:rsid w:val="00DF3D05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D029C"/>
    <w:rsid w:val="00ED1A4C"/>
    <w:rsid w:val="00ED5773"/>
    <w:rsid w:val="00ED7917"/>
    <w:rsid w:val="00EE00D1"/>
    <w:rsid w:val="00EE4BC6"/>
    <w:rsid w:val="00EF0AE2"/>
    <w:rsid w:val="00EF0DD0"/>
    <w:rsid w:val="00EF52AB"/>
    <w:rsid w:val="00EF6471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57C1"/>
    <w:rsid w:val="00F822E8"/>
    <w:rsid w:val="00F82D1B"/>
    <w:rsid w:val="00F85348"/>
    <w:rsid w:val="00F85A05"/>
    <w:rsid w:val="00F87925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547C"/>
    <w:rsid w:val="00FE076B"/>
    <w:rsid w:val="00FE1FD0"/>
    <w:rsid w:val="00FE3957"/>
    <w:rsid w:val="00FE6431"/>
    <w:rsid w:val="00FF4220"/>
    <w:rsid w:val="00FF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7B5B5-699B-4916-9491-C0C44923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1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5217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Asha Jyothi</cp:lastModifiedBy>
  <cp:revision>3</cp:revision>
  <cp:lastPrinted>2016-04-06T07:21:00Z</cp:lastPrinted>
  <dcterms:created xsi:type="dcterms:W3CDTF">2016-09-21T06:22:00Z</dcterms:created>
  <dcterms:modified xsi:type="dcterms:W3CDTF">2016-09-23T08:00:00Z</dcterms:modified>
</cp:coreProperties>
</file>