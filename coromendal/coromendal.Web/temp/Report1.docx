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(Report No: </w:t>
      </w:r>
      <w:r>
        <w:rPr>
          <w:sz w:val="22"/>
          <w:szCs w:val="22"/>
        </w:rPr>
        <w:t>4</w:t>
      </w:r>
      <w:r w:rsidRPr="007D02E3">
        <w:rPr>
          <w:sz w:val="22"/>
          <w:szCs w:val="22"/>
        </w:rPr>
        <w:t xml:space="preserve"> </w:t>
      </w:r>
      <w:r w:rsidR="001E2289">
        <w:rPr>
          <w:sz w:val="22"/>
          <w:szCs w:val="22"/>
        </w:rPr>
        <w:t>#</w:t>
      </w:r>
      <w:r w:rsidR="00D40838">
        <w:rPr>
          <w:sz w:val="22"/>
          <w:szCs w:val="22"/>
        </w:rPr>
        <w:t>%</w:t>
      </w:r>
      <w:r>
        <w:rPr>
          <w:sz w:val="22"/>
          <w:szCs w:val="22"/>
        </w:rPr>
        <w:t xml:space="preserve">2016-08-15          </w:t>
      </w:r>
      <w:r w:rsidR="00D40838">
        <w:rPr>
          <w:sz w:val="22"/>
          <w:szCs w:val="22"/>
        </w:rPr>
        <w:t>%</w:t>
      </w:r>
      <w:r w:rsidRPr="007D02E3">
        <w:rPr>
          <w:sz w:val="22"/>
          <w:szCs w:val="22"/>
        </w:rPr>
        <w:t>)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524C11" w:rsidRDefault="005D73B3" w:rsidP="00524C11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524C11">
        <w:rPr>
          <w:rFonts w:ascii="Trebuchet MS" w:hAnsi="Trebuchet MS"/>
          <w:sz w:val="32"/>
          <w:szCs w:val="32"/>
        </w:rPr>
        <w:t>&lt;</w:t>
      </w:r>
      <w:r>
        <w:rPr>
          <w:rFonts w:ascii="Trebuchet MS" w:hAnsi="Trebuchet MS"/>
          <w:sz w:val="32"/>
          <w:szCs w:val="32"/>
        </w:rPr>
        <w:t xml:space="preserve">test                                                                                                                                                                                                    </w:t>
      </w:r>
      <w:r w:rsidRPr="00524C11">
        <w:rPr>
          <w:rFonts w:ascii="Trebuchet MS" w:hAnsi="Trebuchet MS"/>
          <w:sz w:val="32"/>
          <w:szCs w:val="32"/>
        </w:rPr>
        <w:t>&gt; - &lt;</w:t>
      </w:r>
      <w:r>
        <w:rPr>
          <w:rFonts w:ascii="Trebuchet MS" w:hAnsi="Trebuchet MS"/>
          <w:sz w:val="32"/>
          <w:szCs w:val="32"/>
        </w:rPr>
        <w:t>Chennai</w:t>
      </w:r>
      <w:r w:rsidRPr="00524C11">
        <w:rPr>
          <w:rFonts w:ascii="Trebuchet MS" w:hAnsi="Trebuchet MS"/>
          <w:sz w:val="32"/>
          <w:szCs w:val="32"/>
        </w:rPr>
        <w:t>&gt;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2605B5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2605B5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2605B5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2605B5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2605B5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2605B5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2605B5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2605B5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2605B5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2605B5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2770"/>
        <w:gridCol w:w="2880"/>
      </w:tblGrid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8B30BA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2016-08-15          </w:t>
            </w:r>
          </w:p>
        </w:tc>
      </w:tr>
      <w:tr w:rsidR="009C45B6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9C45B6" w:rsidRPr="00B72ADB" w:rsidRDefault="008B30BA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2016-08-15          </w:t>
            </w:r>
          </w:p>
        </w:tc>
      </w:tr>
      <w:tr w:rsidR="00CE6F9C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CE6F9C" w:rsidRPr="00B72ADB" w:rsidRDefault="008B30BA" w:rsidP="003F6ADB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2016-08-15          </w:t>
            </w: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8B30BA" w:rsidP="008B30BA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2016-08-15          </w:t>
            </w: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8B30BA" w:rsidP="003F6ADB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4</w:t>
            </w: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8B30BA" w:rsidP="003F6ADB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2016-08-15          </w:t>
            </w:r>
          </w:p>
        </w:tc>
      </w:tr>
      <w:tr w:rsidR="00312911" w:rsidRPr="00B72ADB" w:rsidTr="00217FCD">
        <w:tc>
          <w:tcPr>
            <w:tcW w:w="3780" w:type="dxa"/>
            <w:vMerge w:val="restart"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vMerge w:val="restart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2770" w:type="dxa"/>
            <w:shd w:val="clear" w:color="auto" w:fill="BFBFBF" w:themeFill="background1" w:themeFillShade="BF"/>
          </w:tcPr>
          <w:p w:rsidR="00312911" w:rsidRPr="00B72ADB" w:rsidRDefault="00312911" w:rsidP="00062882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:rsidR="00312911" w:rsidRPr="00B72ADB" w:rsidRDefault="00312911" w:rsidP="004436C9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Designation</w:t>
            </w: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 w:val="restart"/>
            <w:shd w:val="clear" w:color="auto" w:fill="BFBFBF" w:themeFill="background1" w:themeFillShade="BF"/>
            <w:vAlign w:val="center"/>
          </w:tcPr>
          <w:p w:rsidR="00312911" w:rsidRPr="00B72ADB" w:rsidRDefault="00312911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vMerge w:val="restart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312911" w:rsidRPr="00B72ADB" w:rsidRDefault="00312911" w:rsidP="00933E4A">
            <w:pPr>
              <w:spacing w:after="120"/>
              <w:jc w:val="center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</w:tcPr>
          <w:p w:rsidR="00312911" w:rsidRPr="00B72ADB" w:rsidRDefault="00312911" w:rsidP="003F6ADB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</w:tcPr>
          <w:p w:rsidR="00312911" w:rsidRPr="00B72ADB" w:rsidRDefault="00312911" w:rsidP="00062882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rPr>
                <w:bCs/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DF1B0F" w:rsidRPr="00B72ADB" w:rsidRDefault="00DF1B0F" w:rsidP="00DF1B0F">
      <w:pPr>
        <w:pStyle w:val="BodyTextIndent"/>
        <w:ind w:left="0"/>
        <w:rPr>
          <w:b/>
          <w:bCs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DF1B0F" w:rsidRPr="00344B88" w:rsidTr="00312911">
        <w:tc>
          <w:tcPr>
            <w:tcW w:w="9720" w:type="dxa"/>
            <w:shd w:val="clear" w:color="auto" w:fill="BFBFBF" w:themeFill="background1" w:themeFillShade="BF"/>
          </w:tcPr>
          <w:p w:rsidR="00DF1B0F" w:rsidRPr="00344B88" w:rsidRDefault="00BC7DC4" w:rsidP="00BC7DC4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Planned s</w:t>
            </w:r>
            <w:r w:rsidR="00DF1B0F" w:rsidRPr="00344B88">
              <w:rPr>
                <w:b/>
                <w:szCs w:val="20"/>
              </w:rPr>
              <w:t>cope</w:t>
            </w:r>
            <w:r>
              <w:rPr>
                <w:b/>
                <w:szCs w:val="20"/>
              </w:rPr>
              <w:t xml:space="preserve"> </w:t>
            </w:r>
            <w:r w:rsidR="00DF1B0F" w:rsidRPr="00344B88">
              <w:rPr>
                <w:b/>
                <w:szCs w:val="20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450B8E">
        <w:tc>
          <w:tcPr>
            <w:tcW w:w="9720" w:type="dxa"/>
            <w:shd w:val="clear" w:color="auto" w:fill="000000" w:themeFill="text1"/>
          </w:tcPr>
          <w:p w:rsidR="00DF1B0F" w:rsidRPr="00450B8E" w:rsidRDefault="00BC7DC4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Areas suggested by Auditee in addition to planned scope</w:t>
            </w:r>
            <w:r w:rsidR="00DF1B0F"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312911">
        <w:tc>
          <w:tcPr>
            <w:tcW w:w="9720" w:type="dxa"/>
            <w:shd w:val="clear" w:color="auto" w:fill="BFBFBF" w:themeFill="background1" w:themeFillShade="BF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Cs w:val="0"/>
                <w:sz w:val="20"/>
                <w:szCs w:val="20"/>
              </w:rPr>
            </w:pP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Areas not covered</w:t>
            </w:r>
            <w:r w:rsidR="00BC7DC4">
              <w:rPr>
                <w:rFonts w:ascii="Trebuchet MS" w:hAnsi="Trebuchet MS"/>
                <w:sz w:val="20"/>
                <w:szCs w:val="20"/>
                <w:u w:val="none"/>
              </w:rPr>
              <w:t xml:space="preserve"> / Limitations</w:t>
            </w: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FFFF00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FFFF00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</w:tbl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7830"/>
        <w:gridCol w:w="1843"/>
      </w:tblGrid>
      <w:tr w:rsidR="003C4740" w:rsidRPr="005A6005" w:rsidTr="00C43F58">
        <w:tc>
          <w:tcPr>
            <w:tcW w:w="7830" w:type="dxa"/>
            <w:shd w:val="clear" w:color="auto" w:fill="BFBFBF" w:themeFill="background1" w:themeFillShade="BF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 w:rsidRPr="007D1865"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Particulars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Value in Rs. Lacs</w:t>
            </w:r>
          </w:p>
        </w:tc>
      </w:tr>
      <w:tr w:rsidR="003C4740" w:rsidRPr="005A6005" w:rsidTr="0082249A">
        <w:tc>
          <w:tcPr>
            <w:tcW w:w="7830" w:type="dxa"/>
            <w:shd w:val="clear" w:color="auto" w:fill="FFFF00"/>
          </w:tcPr>
          <w:p w:rsidR="003C4740" w:rsidRPr="005A6005" w:rsidRDefault="003C4740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3C4740" w:rsidRPr="005A6005" w:rsidRDefault="003C4740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  <w:tr w:rsidR="00C27D87" w:rsidRPr="005A6005" w:rsidTr="0082249A">
        <w:tc>
          <w:tcPr>
            <w:tcW w:w="7830" w:type="dxa"/>
            <w:shd w:val="clear" w:color="auto" w:fill="FFFF00"/>
          </w:tcPr>
          <w:p w:rsidR="00C27D87" w:rsidRPr="005A6005" w:rsidRDefault="00C27D87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C27D87" w:rsidRPr="005A6005" w:rsidRDefault="00C27D87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2605B5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BC7DC4">
        <w:trPr>
          <w:trHeight w:val="237"/>
        </w:trPr>
        <w:tc>
          <w:tcPr>
            <w:tcW w:w="630" w:type="dxa"/>
            <w:shd w:val="clear" w:color="auto" w:fill="D9D9D9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48128E" w:rsidRDefault="0048128E" w:rsidP="0048128E">
      <w:pPr>
        <w:pStyle w:val="BodyTextIndent"/>
        <w:ind w:left="0"/>
        <w:rPr>
          <w:bCs/>
          <w:szCs w:val="22"/>
        </w:rPr>
      </w:pPr>
    </w:p>
    <w:p w:rsidR="00E235B9" w:rsidRPr="00B72ADB" w:rsidRDefault="00E235B9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lastRenderedPageBreak/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Style w:val="TableGrid"/>
        <w:tblW w:w="9990" w:type="dxa"/>
        <w:tblInd w:w="108" w:type="dxa"/>
        <w:tblLayout w:type="fixed"/>
        <w:tblLook w:val="04A0"/>
      </w:tblPr>
      <w:tblGrid>
        <w:gridCol w:w="621"/>
        <w:gridCol w:w="1899"/>
        <w:gridCol w:w="2430"/>
        <w:gridCol w:w="2250"/>
        <w:gridCol w:w="1260"/>
        <w:gridCol w:w="1530"/>
      </w:tblGrid>
      <w:tr w:rsidR="00C41C46" w:rsidRPr="00BC7DC4" w:rsidTr="00527F39">
        <w:tc>
          <w:tcPr>
            <w:tcW w:w="621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 w:rsidRPr="00A252A9"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S.No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Area of operation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Issue identified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Status of action (proposed / in-progress)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Expected date of completion</w:t>
            </w:r>
          </w:p>
        </w:tc>
        <w:tc>
          <w:tcPr>
            <w:tcW w:w="153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Responsibility</w:t>
            </w:r>
          </w:p>
        </w:tc>
      </w:tr>
      <w:tr w:rsidR="00C41C46" w:rsidRPr="00BC7DC4" w:rsidTr="0082249A">
        <w:tc>
          <w:tcPr>
            <w:tcW w:w="621" w:type="dxa"/>
            <w:shd w:val="clear" w:color="auto" w:fill="76923C" w:themeFill="accent3" w:themeFillShade="BF"/>
          </w:tcPr>
          <w:p w:rsidR="00C41C46" w:rsidRPr="00A252A9" w:rsidRDefault="00C41C46" w:rsidP="00BC7DC4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899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jc w:val="left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43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25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26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53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</w:tr>
    </w:tbl>
    <w:p w:rsidR="00BC7DC4" w:rsidRP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4B4840" w:rsidRDefault="004B4840" w:rsidP="004B4840">
      <w:pPr>
        <w:pStyle w:val="Title"/>
        <w:jc w:val="left"/>
        <w:rPr>
          <w:rFonts w:ascii="Trebuchet MS" w:hAnsi="Trebuchet MS"/>
          <w:u w:val="none"/>
        </w:rPr>
      </w:pP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1A4EB9">
        <w:trPr>
          <w:trHeight w:val="486"/>
        </w:trPr>
        <w:tc>
          <w:tcPr>
            <w:tcW w:w="709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51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</w:tbl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6503D4">
        <w:trPr>
          <w:trHeight w:val="707"/>
        </w:trPr>
        <w:tc>
          <w:tcPr>
            <w:tcW w:w="1712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000000" w:themeFill="text1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82249A">
        <w:tc>
          <w:tcPr>
            <w:tcW w:w="8280" w:type="dxa"/>
            <w:gridSpan w:val="4"/>
            <w:shd w:val="clear" w:color="auto" w:fill="000000" w:themeFill="text1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E51554" w:rsidRPr="00304CBA" w:rsidRDefault="002605B5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2605B5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2605B5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2605B5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7D7BC5">
        <w:trPr>
          <w:cantSplit/>
          <w:trHeight w:val="2258"/>
        </w:trPr>
        <w:tc>
          <w:tcPr>
            <w:tcW w:w="540" w:type="dxa"/>
            <w:shd w:val="clear" w:color="auto" w:fill="D9D9D9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D9D9D9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A72CD7">
        <w:tc>
          <w:tcPr>
            <w:tcW w:w="4500" w:type="dxa"/>
            <w:gridSpan w:val="4"/>
            <w:vMerge w:val="restart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FFC000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FFC000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AA4A21">
        <w:tc>
          <w:tcPr>
            <w:tcW w:w="4500" w:type="dxa"/>
            <w:gridSpan w:val="4"/>
            <w:vMerge/>
            <w:shd w:val="clear" w:color="auto" w:fill="D9D9D9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A72CD7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A72CD7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A72CD7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A72CD7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AA4A21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A72CD7">
        <w:tc>
          <w:tcPr>
            <w:tcW w:w="5265" w:type="dxa"/>
            <w:gridSpan w:val="6"/>
            <w:shd w:val="clear" w:color="auto" w:fill="FFFF00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FFFF00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AA4A21">
        <w:tc>
          <w:tcPr>
            <w:tcW w:w="10348" w:type="dxa"/>
            <w:gridSpan w:val="16"/>
            <w:shd w:val="clear" w:color="auto" w:fill="D9D9D9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A72CD7">
        <w:tc>
          <w:tcPr>
            <w:tcW w:w="10348" w:type="dxa"/>
            <w:gridSpan w:val="16"/>
            <w:shd w:val="clear" w:color="auto" w:fill="FFFF00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AA4A21">
        <w:tc>
          <w:tcPr>
            <w:tcW w:w="10348" w:type="dxa"/>
            <w:gridSpan w:val="16"/>
            <w:shd w:val="solid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F822E8">
        <w:tc>
          <w:tcPr>
            <w:tcW w:w="8931" w:type="dxa"/>
            <w:gridSpan w:val="13"/>
            <w:shd w:val="clear" w:color="auto" w:fill="D9D9D9" w:themeFill="background1" w:themeFillShade="D9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FF6699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AA4A21">
        <w:tc>
          <w:tcPr>
            <w:tcW w:w="10348" w:type="dxa"/>
            <w:gridSpan w:val="16"/>
            <w:shd w:val="clear" w:color="auto" w:fill="D9D9D9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F822E8">
        <w:tc>
          <w:tcPr>
            <w:tcW w:w="10348" w:type="dxa"/>
            <w:gridSpan w:val="16"/>
            <w:shd w:val="clear" w:color="auto" w:fill="FF6699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F822E8">
        <w:tc>
          <w:tcPr>
            <w:tcW w:w="8931" w:type="dxa"/>
            <w:gridSpan w:val="13"/>
            <w:shd w:val="clear" w:color="auto" w:fill="D9D9D9" w:themeFill="background1" w:themeFillShade="D9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FF6699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AA4A21">
        <w:tc>
          <w:tcPr>
            <w:tcW w:w="10348" w:type="dxa"/>
            <w:gridSpan w:val="16"/>
            <w:shd w:val="clear" w:color="auto" w:fill="D9D9D9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F822E8">
        <w:tc>
          <w:tcPr>
            <w:tcW w:w="10348" w:type="dxa"/>
            <w:gridSpan w:val="16"/>
            <w:shd w:val="clear" w:color="auto" w:fill="FF6699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AA4A21">
        <w:tc>
          <w:tcPr>
            <w:tcW w:w="8647" w:type="dxa"/>
            <w:gridSpan w:val="11"/>
            <w:shd w:val="clear" w:color="auto" w:fill="D9D9D9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D9D9D9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F822E8">
        <w:tc>
          <w:tcPr>
            <w:tcW w:w="851" w:type="dxa"/>
            <w:gridSpan w:val="2"/>
            <w:shd w:val="clear" w:color="auto" w:fill="D9D9D9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548DD4" w:themeFill="text2" w:themeFillTint="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D9D9D9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548DD4" w:themeFill="text2" w:themeFillTint="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FF66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413CE6">
        <w:tc>
          <w:tcPr>
            <w:tcW w:w="10348" w:type="dxa"/>
            <w:gridSpan w:val="16"/>
            <w:shd w:val="clear" w:color="auto" w:fill="000000" w:themeFill="text1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A72CD7">
        <w:tc>
          <w:tcPr>
            <w:tcW w:w="10348" w:type="dxa"/>
            <w:gridSpan w:val="16"/>
            <w:shd w:val="clear" w:color="auto" w:fill="FFFF00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sectPr w:rsidR="00BF28DC" w:rsidRPr="00B72ADB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  <w:p>
      <w:pPr/>
    </w:p>
    <w:p>
      <w:pPr/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AB4" w:rsidRDefault="00682AB4" w:rsidP="00706D41">
      <w:r>
        <w:separator/>
      </w:r>
    </w:p>
  </w:endnote>
  <w:endnote w:type="continuationSeparator" w:id="0">
    <w:p w:rsidR="00682AB4" w:rsidRDefault="00682AB4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2605B5">
      <w:rPr>
        <w:b/>
      </w:rPr>
      <w:fldChar w:fldCharType="begin"/>
    </w:r>
    <w:r>
      <w:rPr>
        <w:b/>
      </w:rPr>
      <w:instrText xml:space="preserve"> PAGE </w:instrText>
    </w:r>
    <w:r w:rsidR="002605B5">
      <w:rPr>
        <w:b/>
      </w:rPr>
      <w:fldChar w:fldCharType="separate"/>
    </w:r>
    <w:r w:rsidR="001E2289">
      <w:rPr>
        <w:b/>
        <w:noProof/>
      </w:rPr>
      <w:t>2</w:t>
    </w:r>
    <w:r w:rsidR="002605B5">
      <w:rPr>
        <w:b/>
      </w:rPr>
      <w:fldChar w:fldCharType="end"/>
    </w:r>
    <w:r>
      <w:t xml:space="preserve"> of </w:t>
    </w:r>
    <w:r w:rsidR="002605B5">
      <w:rPr>
        <w:b/>
      </w:rPr>
      <w:fldChar w:fldCharType="begin"/>
    </w:r>
    <w:r>
      <w:rPr>
        <w:b/>
      </w:rPr>
      <w:instrText xml:space="preserve"> NUMPAGES  </w:instrText>
    </w:r>
    <w:r w:rsidR="002605B5">
      <w:rPr>
        <w:b/>
      </w:rPr>
      <w:fldChar w:fldCharType="separate"/>
    </w:r>
    <w:r w:rsidR="001E2289">
      <w:rPr>
        <w:b/>
        <w:noProof/>
      </w:rPr>
      <w:t>7</w:t>
    </w:r>
    <w:r w:rsidR="002605B5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AB4" w:rsidRDefault="00682AB4" w:rsidP="00706D41">
      <w:r>
        <w:separator/>
      </w:r>
    </w:p>
  </w:footnote>
  <w:footnote w:type="continuationSeparator" w:id="0">
    <w:p w:rsidR="00682AB4" w:rsidRDefault="00682AB4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706D41" w:rsidRPr="00250CF0" w:rsidRDefault="00E10B5E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&lt;</w:t>
    </w:r>
    <w:r w:rsidRPr="0082249A">
      <w:rPr>
        <w:i/>
        <w:highlight w:val="blue"/>
      </w:rPr>
      <w:t>Assignment Title &gt; - &lt;Location&gt;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D1B"/>
    <w:rsid w:val="00030E08"/>
    <w:rsid w:val="00041A96"/>
    <w:rsid w:val="000457A5"/>
    <w:rsid w:val="00046047"/>
    <w:rsid w:val="000508A7"/>
    <w:rsid w:val="00052B56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38CD"/>
    <w:rsid w:val="00093C3D"/>
    <w:rsid w:val="0009667F"/>
    <w:rsid w:val="00096D13"/>
    <w:rsid w:val="00096F8C"/>
    <w:rsid w:val="000A40DA"/>
    <w:rsid w:val="000A551D"/>
    <w:rsid w:val="000B6F8E"/>
    <w:rsid w:val="000C2B6D"/>
    <w:rsid w:val="000D68CB"/>
    <w:rsid w:val="000D6ED9"/>
    <w:rsid w:val="000E07C9"/>
    <w:rsid w:val="000E097A"/>
    <w:rsid w:val="000E3094"/>
    <w:rsid w:val="000E6C43"/>
    <w:rsid w:val="000F4F16"/>
    <w:rsid w:val="000F530E"/>
    <w:rsid w:val="00102EB5"/>
    <w:rsid w:val="00107231"/>
    <w:rsid w:val="00107CC3"/>
    <w:rsid w:val="00111335"/>
    <w:rsid w:val="001149C8"/>
    <w:rsid w:val="00120EE5"/>
    <w:rsid w:val="001220E0"/>
    <w:rsid w:val="0012594D"/>
    <w:rsid w:val="00126967"/>
    <w:rsid w:val="00133994"/>
    <w:rsid w:val="00137C5C"/>
    <w:rsid w:val="00145477"/>
    <w:rsid w:val="00153365"/>
    <w:rsid w:val="00153618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E1E02"/>
    <w:rsid w:val="001E2289"/>
    <w:rsid w:val="001E293F"/>
    <w:rsid w:val="001E6116"/>
    <w:rsid w:val="001E623C"/>
    <w:rsid w:val="001F63E7"/>
    <w:rsid w:val="001F6F2C"/>
    <w:rsid w:val="00205B22"/>
    <w:rsid w:val="002074AB"/>
    <w:rsid w:val="00207BB3"/>
    <w:rsid w:val="002149BB"/>
    <w:rsid w:val="002150D7"/>
    <w:rsid w:val="00217FCD"/>
    <w:rsid w:val="0022065D"/>
    <w:rsid w:val="002315A7"/>
    <w:rsid w:val="0024265C"/>
    <w:rsid w:val="00244446"/>
    <w:rsid w:val="00250CF0"/>
    <w:rsid w:val="00252C9F"/>
    <w:rsid w:val="002605B5"/>
    <w:rsid w:val="00263021"/>
    <w:rsid w:val="00263D30"/>
    <w:rsid w:val="00270D51"/>
    <w:rsid w:val="00277172"/>
    <w:rsid w:val="00277F56"/>
    <w:rsid w:val="00280B0C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6559"/>
    <w:rsid w:val="002B1C58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A2B76"/>
    <w:rsid w:val="003A367E"/>
    <w:rsid w:val="003B0BB4"/>
    <w:rsid w:val="003B1ABA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4395"/>
    <w:rsid w:val="0043532C"/>
    <w:rsid w:val="00442161"/>
    <w:rsid w:val="004422B6"/>
    <w:rsid w:val="00442551"/>
    <w:rsid w:val="004436C9"/>
    <w:rsid w:val="00450B8E"/>
    <w:rsid w:val="00454B54"/>
    <w:rsid w:val="00456EAE"/>
    <w:rsid w:val="004612F6"/>
    <w:rsid w:val="00462918"/>
    <w:rsid w:val="00470FD6"/>
    <w:rsid w:val="0047296F"/>
    <w:rsid w:val="00475AF6"/>
    <w:rsid w:val="00477250"/>
    <w:rsid w:val="0048128E"/>
    <w:rsid w:val="00487869"/>
    <w:rsid w:val="00494BDA"/>
    <w:rsid w:val="00496C06"/>
    <w:rsid w:val="004A2BB8"/>
    <w:rsid w:val="004A4022"/>
    <w:rsid w:val="004A4BCB"/>
    <w:rsid w:val="004B4840"/>
    <w:rsid w:val="004B6DB3"/>
    <w:rsid w:val="004C175C"/>
    <w:rsid w:val="004C3309"/>
    <w:rsid w:val="004C64A5"/>
    <w:rsid w:val="004D4382"/>
    <w:rsid w:val="004D4AAD"/>
    <w:rsid w:val="004D70A5"/>
    <w:rsid w:val="004D744F"/>
    <w:rsid w:val="004E222A"/>
    <w:rsid w:val="004E43F5"/>
    <w:rsid w:val="004F4884"/>
    <w:rsid w:val="005076FD"/>
    <w:rsid w:val="005149FB"/>
    <w:rsid w:val="00517145"/>
    <w:rsid w:val="005172A1"/>
    <w:rsid w:val="00521221"/>
    <w:rsid w:val="0052199C"/>
    <w:rsid w:val="00524C11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44155"/>
    <w:rsid w:val="00557C98"/>
    <w:rsid w:val="00563DF4"/>
    <w:rsid w:val="005678BE"/>
    <w:rsid w:val="00570330"/>
    <w:rsid w:val="00572682"/>
    <w:rsid w:val="00575780"/>
    <w:rsid w:val="00577E42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C7453"/>
    <w:rsid w:val="005D42A2"/>
    <w:rsid w:val="005D73B3"/>
    <w:rsid w:val="005E1207"/>
    <w:rsid w:val="005E25FA"/>
    <w:rsid w:val="005E3A81"/>
    <w:rsid w:val="005F072F"/>
    <w:rsid w:val="0060624B"/>
    <w:rsid w:val="006214A9"/>
    <w:rsid w:val="00624622"/>
    <w:rsid w:val="00624FD9"/>
    <w:rsid w:val="0062669E"/>
    <w:rsid w:val="00636D55"/>
    <w:rsid w:val="006503D4"/>
    <w:rsid w:val="00650ADF"/>
    <w:rsid w:val="00663A50"/>
    <w:rsid w:val="0066709B"/>
    <w:rsid w:val="00670165"/>
    <w:rsid w:val="006732AF"/>
    <w:rsid w:val="00675632"/>
    <w:rsid w:val="00676091"/>
    <w:rsid w:val="00682AB4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12146"/>
    <w:rsid w:val="0072380E"/>
    <w:rsid w:val="00730E1A"/>
    <w:rsid w:val="00733395"/>
    <w:rsid w:val="0073717C"/>
    <w:rsid w:val="00743153"/>
    <w:rsid w:val="00746AE4"/>
    <w:rsid w:val="007736E8"/>
    <w:rsid w:val="0079454D"/>
    <w:rsid w:val="007A08B9"/>
    <w:rsid w:val="007C6045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F2F29"/>
    <w:rsid w:val="00802358"/>
    <w:rsid w:val="00810062"/>
    <w:rsid w:val="008101C6"/>
    <w:rsid w:val="00816A78"/>
    <w:rsid w:val="00820838"/>
    <w:rsid w:val="0082249A"/>
    <w:rsid w:val="00827AEF"/>
    <w:rsid w:val="00835B3F"/>
    <w:rsid w:val="00836820"/>
    <w:rsid w:val="00842B91"/>
    <w:rsid w:val="0085028B"/>
    <w:rsid w:val="008545CC"/>
    <w:rsid w:val="008558E3"/>
    <w:rsid w:val="00856C8D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B30BA"/>
    <w:rsid w:val="008B6249"/>
    <w:rsid w:val="008C2CB0"/>
    <w:rsid w:val="008C5CFD"/>
    <w:rsid w:val="008D1549"/>
    <w:rsid w:val="008D32F4"/>
    <w:rsid w:val="008E23D5"/>
    <w:rsid w:val="008E36B8"/>
    <w:rsid w:val="008E5DBD"/>
    <w:rsid w:val="008E5E1F"/>
    <w:rsid w:val="008F07C4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6E38"/>
    <w:rsid w:val="00947221"/>
    <w:rsid w:val="009503B2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371D"/>
    <w:rsid w:val="009D4ED5"/>
    <w:rsid w:val="009D639A"/>
    <w:rsid w:val="009F3112"/>
    <w:rsid w:val="009F34DE"/>
    <w:rsid w:val="009F36FA"/>
    <w:rsid w:val="009F672B"/>
    <w:rsid w:val="00A031CF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31085"/>
    <w:rsid w:val="00A310CF"/>
    <w:rsid w:val="00A3738E"/>
    <w:rsid w:val="00A418F7"/>
    <w:rsid w:val="00A50869"/>
    <w:rsid w:val="00A5237B"/>
    <w:rsid w:val="00A64882"/>
    <w:rsid w:val="00A7199B"/>
    <w:rsid w:val="00A72CD7"/>
    <w:rsid w:val="00A73BFE"/>
    <w:rsid w:val="00A74D48"/>
    <w:rsid w:val="00A80AB0"/>
    <w:rsid w:val="00A8330A"/>
    <w:rsid w:val="00A85C8B"/>
    <w:rsid w:val="00A87E31"/>
    <w:rsid w:val="00A923BF"/>
    <w:rsid w:val="00A9691A"/>
    <w:rsid w:val="00AA2882"/>
    <w:rsid w:val="00AA4A21"/>
    <w:rsid w:val="00AA4E11"/>
    <w:rsid w:val="00AB3817"/>
    <w:rsid w:val="00AC0158"/>
    <w:rsid w:val="00AC02F6"/>
    <w:rsid w:val="00AC2C46"/>
    <w:rsid w:val="00AC2DB9"/>
    <w:rsid w:val="00AC71FC"/>
    <w:rsid w:val="00AD4CD3"/>
    <w:rsid w:val="00AD5A8B"/>
    <w:rsid w:val="00AE56ED"/>
    <w:rsid w:val="00AE5F56"/>
    <w:rsid w:val="00B048AB"/>
    <w:rsid w:val="00B16CDA"/>
    <w:rsid w:val="00B231E7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52F3"/>
    <w:rsid w:val="00B75598"/>
    <w:rsid w:val="00B8752B"/>
    <w:rsid w:val="00B93561"/>
    <w:rsid w:val="00B9578B"/>
    <w:rsid w:val="00B97A02"/>
    <w:rsid w:val="00BA24E1"/>
    <w:rsid w:val="00BC7DC4"/>
    <w:rsid w:val="00BD1582"/>
    <w:rsid w:val="00BD2BB8"/>
    <w:rsid w:val="00BD7617"/>
    <w:rsid w:val="00BE4430"/>
    <w:rsid w:val="00BF28DC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DDF"/>
    <w:rsid w:val="00C905C8"/>
    <w:rsid w:val="00C96AB9"/>
    <w:rsid w:val="00CB21F3"/>
    <w:rsid w:val="00CB696F"/>
    <w:rsid w:val="00CB6CA9"/>
    <w:rsid w:val="00CC0D41"/>
    <w:rsid w:val="00CC2E05"/>
    <w:rsid w:val="00CD2C48"/>
    <w:rsid w:val="00CE14B8"/>
    <w:rsid w:val="00CE2C22"/>
    <w:rsid w:val="00CE6B89"/>
    <w:rsid w:val="00CE6F9C"/>
    <w:rsid w:val="00CF348B"/>
    <w:rsid w:val="00D005C4"/>
    <w:rsid w:val="00D006A4"/>
    <w:rsid w:val="00D03076"/>
    <w:rsid w:val="00D14D0E"/>
    <w:rsid w:val="00D32CA6"/>
    <w:rsid w:val="00D340CE"/>
    <w:rsid w:val="00D40838"/>
    <w:rsid w:val="00D43A70"/>
    <w:rsid w:val="00D47D4C"/>
    <w:rsid w:val="00D5059E"/>
    <w:rsid w:val="00D53383"/>
    <w:rsid w:val="00D56D0E"/>
    <w:rsid w:val="00D67C18"/>
    <w:rsid w:val="00D71948"/>
    <w:rsid w:val="00D82807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D3C9C"/>
    <w:rsid w:val="00DD3F73"/>
    <w:rsid w:val="00DD7AF4"/>
    <w:rsid w:val="00DE316E"/>
    <w:rsid w:val="00DE33A4"/>
    <w:rsid w:val="00DE408F"/>
    <w:rsid w:val="00DE51E4"/>
    <w:rsid w:val="00DE55C6"/>
    <w:rsid w:val="00DE6175"/>
    <w:rsid w:val="00DF1B0F"/>
    <w:rsid w:val="00DF3C26"/>
    <w:rsid w:val="00DF3D05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D029C"/>
    <w:rsid w:val="00ED1A4C"/>
    <w:rsid w:val="00ED5773"/>
    <w:rsid w:val="00ED7917"/>
    <w:rsid w:val="00EE00D1"/>
    <w:rsid w:val="00EE4BC6"/>
    <w:rsid w:val="00EF0AE2"/>
    <w:rsid w:val="00EF0DD0"/>
    <w:rsid w:val="00EF52AB"/>
    <w:rsid w:val="00EF6471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57C1"/>
    <w:rsid w:val="00F822E8"/>
    <w:rsid w:val="00F82D1B"/>
    <w:rsid w:val="00F85348"/>
    <w:rsid w:val="00F85A05"/>
    <w:rsid w:val="00F87925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ADAC3-A55C-4680-87E5-07E250FB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6</TotalTime>
  <Pages>7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5275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Asha Jyothi</cp:lastModifiedBy>
  <cp:revision>8</cp:revision>
  <cp:lastPrinted>2016-04-06T07:21:00Z</cp:lastPrinted>
  <dcterms:created xsi:type="dcterms:W3CDTF">2016-09-21T06:22:00Z</dcterms:created>
  <dcterms:modified xsi:type="dcterms:W3CDTF">2016-09-24T07:17:00Z</dcterms:modified>
</cp:coreProperties>
</file>