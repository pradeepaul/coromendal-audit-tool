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test                                                                                                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9D1C7B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9D1C7B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9D1C7B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9D1C7B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9D1C7B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2770"/>
        <w:gridCol w:w="2880"/>
      </w:tblGrid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:rsidTr="00092B8C">
        <w:tc>
          <w:tcPr>
            <w:tcW w:w="3780" w:type="dxa"/>
            <w:shd w:val="clear" w:color="auto" w:fill="auto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Due date for </w:t>
            </w:r>
            <w:proofErr w:type="spellStart"/>
            <w:r>
              <w:rPr>
                <w:bCs/>
                <w:szCs w:val="20"/>
              </w:rPr>
              <w:t>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:rsidTr="00092B8C">
        <w:tc>
          <w:tcPr>
            <w:tcW w:w="3780" w:type="dxa"/>
            <w:shd w:val="clear" w:color="auto" w:fill="auto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Actual date of </w:t>
            </w:r>
            <w:proofErr w:type="spellStart"/>
            <w:r>
              <w:rPr>
                <w:bCs/>
                <w:szCs w:val="20"/>
              </w:rPr>
              <w:t>auditee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312911" w:rsidRPr="00B72ADB" w:rsidTr="00092B8C">
        <w:tc>
          <w:tcPr>
            <w:tcW w:w="3780" w:type="dxa"/>
            <w:vMerge w:val="restart"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  <w:proofErr w:type="spellStart"/>
            <w:r w:rsidRPr="00B72ADB">
              <w:rPr>
                <w:bCs/>
                <w:szCs w:val="20"/>
              </w:rPr>
              <w:t>Auditee</w:t>
            </w:r>
            <w:proofErr w:type="spellEnd"/>
            <w:r w:rsidRPr="00B72ADB">
              <w:rPr>
                <w:bCs/>
                <w:szCs w:val="20"/>
              </w:rPr>
              <w:t>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vMerge w:val="restart"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2770" w:type="dxa"/>
            <w:shd w:val="clear" w:color="auto" w:fill="auto"/>
          </w:tcPr>
          <w:p w:rsidR="00312911" w:rsidRPr="00B72ADB" w:rsidRDefault="00312911" w:rsidP="00062882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880" w:type="dxa"/>
            <w:shd w:val="clear" w:color="auto" w:fill="auto"/>
          </w:tcPr>
          <w:p w:rsidR="00312911" w:rsidRPr="00B72ADB" w:rsidRDefault="00312911" w:rsidP="004436C9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Designation</w:t>
            </w:r>
          </w:p>
        </w:tc>
      </w:tr>
      <w:tr w:rsidR="00312911" w:rsidRPr="00B72ADB" w:rsidTr="00092B8C">
        <w:tc>
          <w:tcPr>
            <w:tcW w:w="3780" w:type="dxa"/>
            <w:vMerge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auto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092B8C">
        <w:tc>
          <w:tcPr>
            <w:tcW w:w="3780" w:type="dxa"/>
            <w:vMerge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auto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092B8C">
        <w:tc>
          <w:tcPr>
            <w:tcW w:w="3780" w:type="dxa"/>
            <w:vMerge w:val="restart"/>
            <w:shd w:val="clear" w:color="auto" w:fill="auto"/>
            <w:vAlign w:val="center"/>
          </w:tcPr>
          <w:p w:rsidR="00312911" w:rsidRPr="00B72ADB" w:rsidRDefault="00312911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vMerge w:val="restart"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312911" w:rsidRPr="00B72ADB" w:rsidRDefault="00312911" w:rsidP="00933E4A">
            <w:pPr>
              <w:spacing w:after="120"/>
              <w:jc w:val="center"/>
              <w:rPr>
                <w:szCs w:val="20"/>
              </w:rPr>
            </w:pPr>
          </w:p>
        </w:tc>
      </w:tr>
      <w:tr w:rsidR="00312911" w:rsidRPr="00B72ADB" w:rsidTr="00092B8C">
        <w:tc>
          <w:tcPr>
            <w:tcW w:w="3780" w:type="dxa"/>
            <w:vMerge/>
            <w:shd w:val="clear" w:color="auto" w:fill="auto"/>
          </w:tcPr>
          <w:p w:rsidR="00312911" w:rsidRPr="00B72ADB" w:rsidRDefault="00312911" w:rsidP="003F6ADB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shd w:val="clear" w:color="auto" w:fill="auto"/>
          </w:tcPr>
          <w:p w:rsidR="00312911" w:rsidRPr="00B72ADB" w:rsidRDefault="00312911" w:rsidP="00062882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5650" w:type="dxa"/>
            <w:gridSpan w:val="2"/>
            <w:shd w:val="clear" w:color="auto" w:fill="auto"/>
          </w:tcPr>
          <w:p w:rsidR="00312911" w:rsidRPr="00B72ADB" w:rsidRDefault="00312911" w:rsidP="008C5CFD">
            <w:pPr>
              <w:spacing w:after="120"/>
              <w:rPr>
                <w:bCs/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DF1B0F" w:rsidRPr="00B72ADB" w:rsidRDefault="00DF1B0F" w:rsidP="00DF1B0F">
      <w:pPr>
        <w:pStyle w:val="BodyTextIndent"/>
        <w:ind w:left="0"/>
        <w:rPr>
          <w:b/>
          <w:bCs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BC7DC4" w:rsidP="00BC7DC4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  <w:r>
              <w:rPr>
                <w:b/>
                <w:szCs w:val="20"/>
              </w:rPr>
              <w:t>Planned s</w:t>
            </w:r>
            <w:r w:rsidR="00DF1B0F" w:rsidRPr="00344B88">
              <w:rPr>
                <w:b/>
                <w:szCs w:val="20"/>
              </w:rPr>
              <w:t>cope</w:t>
            </w:r>
            <w:r>
              <w:rPr>
                <w:b/>
                <w:szCs w:val="20"/>
              </w:rPr>
              <w:t xml:space="preserve"> </w:t>
            </w:r>
            <w:r w:rsidR="00DF1B0F" w:rsidRPr="00344B88">
              <w:rPr>
                <w:b/>
                <w:szCs w:val="20"/>
              </w:rPr>
              <w:t>:</w:t>
            </w: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5B6A3E" w:rsidP="00933E4A">
            <w:pPr>
              <w:pStyle w:val="BodyTextIndent"/>
              <w:spacing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test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450B8E" w:rsidRDefault="00BC7DC4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 xml:space="preserve">Areas suggested by </w:t>
            </w:r>
            <w:proofErr w:type="spellStart"/>
            <w:r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Auditee</w:t>
            </w:r>
            <w:proofErr w:type="spellEnd"/>
            <w:r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 xml:space="preserve"> in addition to planned scope</w:t>
            </w:r>
            <w:r w:rsidR="00DF1B0F"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Cs w:val="0"/>
                <w:sz w:val="20"/>
                <w:szCs w:val="20"/>
              </w:rPr>
            </w:pP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Areas not covered</w:t>
            </w:r>
            <w:r w:rsidR="00BC7DC4">
              <w:rPr>
                <w:rFonts w:ascii="Trebuchet MS" w:hAnsi="Trebuchet MS"/>
                <w:sz w:val="20"/>
                <w:szCs w:val="20"/>
                <w:u w:val="none"/>
              </w:rPr>
              <w:t xml:space="preserve"> / Limitations</w:t>
            </w: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</w:tbl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/>
      </w:tblPr>
      <w:tblGrid>
        <w:gridCol w:w="7830"/>
        <w:gridCol w:w="1843"/>
      </w:tblGrid>
      <w:tr w:rsidR="003C4740" w:rsidRPr="005A6005" w:rsidTr="0020100A">
        <w:tc>
          <w:tcPr>
            <w:tcW w:w="7830" w:type="dxa"/>
            <w:shd w:val="clear" w:color="auto" w:fill="FFFF00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 w:rsidRPr="007D1865"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Particulars</w:t>
            </w:r>
          </w:p>
        </w:tc>
        <w:tc>
          <w:tcPr>
            <w:tcW w:w="1843" w:type="dxa"/>
            <w:shd w:val="clear" w:color="auto" w:fill="FFFF00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 xml:space="preserve">Value in Rs. </w:t>
            </w:r>
            <w:proofErr w:type="spellStart"/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Lacs</w:t>
            </w:r>
            <w:proofErr w:type="spellEnd"/>
          </w:p>
        </w:tc>
      </w:tr>
      <w:tr w:rsidR="003C4740" w:rsidRPr="005A6005" w:rsidTr="0020100A">
        <w:tc>
          <w:tcPr>
            <w:tcW w:w="7830" w:type="dxa"/>
            <w:shd w:val="clear" w:color="auto" w:fill="FFFF00"/>
          </w:tcPr>
          <w:p w:rsidR="003C4740" w:rsidRPr="005A6005" w:rsidRDefault="003C4740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3C4740" w:rsidRPr="005A6005" w:rsidRDefault="003C4740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  <w:tr w:rsidR="00C27D87" w:rsidRPr="005A6005" w:rsidTr="0020100A">
        <w:tc>
          <w:tcPr>
            <w:tcW w:w="7830" w:type="dxa"/>
            <w:shd w:val="clear" w:color="auto" w:fill="FFFF00"/>
          </w:tcPr>
          <w:p w:rsidR="00C27D87" w:rsidRPr="005A6005" w:rsidRDefault="00C27D87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C27D87" w:rsidRPr="005A6005" w:rsidRDefault="00C27D87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</w:tbl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9D1C7B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48128E" w:rsidRDefault="0048128E" w:rsidP="0048128E">
      <w:pPr>
        <w:pStyle w:val="BodyTextIndent"/>
        <w:ind w:left="0"/>
        <w:rPr>
          <w:bCs/>
          <w:szCs w:val="22"/>
        </w:rPr>
      </w:pPr>
    </w:p>
    <w:p w:rsidR="00E235B9" w:rsidRPr="00B72ADB" w:rsidRDefault="00E235B9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lastRenderedPageBreak/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Style w:val="TableGrid"/>
        <w:tblW w:w="9990" w:type="dxa"/>
        <w:tblInd w:w="108" w:type="dxa"/>
        <w:tblLayout w:type="fixed"/>
        <w:tblLook w:val="04A0"/>
      </w:tblPr>
      <w:tblGrid>
        <w:gridCol w:w="621"/>
        <w:gridCol w:w="1899"/>
        <w:gridCol w:w="2430"/>
        <w:gridCol w:w="2250"/>
        <w:gridCol w:w="1260"/>
        <w:gridCol w:w="1530"/>
      </w:tblGrid>
      <w:tr w:rsidR="00C41C46" w:rsidRPr="00BC7DC4" w:rsidTr="00092B8C">
        <w:tc>
          <w:tcPr>
            <w:tcW w:w="621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proofErr w:type="spellStart"/>
            <w:r w:rsidRPr="00A252A9"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S.No</w:t>
            </w:r>
            <w:proofErr w:type="spellEnd"/>
          </w:p>
        </w:tc>
        <w:tc>
          <w:tcPr>
            <w:tcW w:w="1899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Area of operation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Issue identified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Status of action (proposed / in-progress)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Expected date of completion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Responsibility</w:t>
            </w:r>
          </w:p>
        </w:tc>
      </w:tr>
      <w:tr w:rsidR="00C41C46" w:rsidRPr="00BC7DC4" w:rsidTr="00092B8C">
        <w:tc>
          <w:tcPr>
            <w:tcW w:w="621" w:type="dxa"/>
            <w:shd w:val="clear" w:color="auto" w:fill="auto"/>
          </w:tcPr>
          <w:p w:rsidR="00C41C46" w:rsidRPr="00A252A9" w:rsidRDefault="00C41C46" w:rsidP="00BC7DC4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899" w:type="dxa"/>
            <w:shd w:val="clear" w:color="auto" w:fill="auto"/>
          </w:tcPr>
          <w:p w:rsidR="00C41C46" w:rsidRDefault="00C41C46" w:rsidP="00C41C46">
            <w:pPr>
              <w:pStyle w:val="Title"/>
              <w:tabs>
                <w:tab w:val="left" w:pos="4725"/>
              </w:tabs>
              <w:jc w:val="left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430" w:type="dxa"/>
            <w:shd w:val="clear" w:color="auto" w:fill="auto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250" w:type="dxa"/>
            <w:shd w:val="clear" w:color="auto" w:fill="auto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260" w:type="dxa"/>
            <w:shd w:val="clear" w:color="auto" w:fill="auto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530" w:type="dxa"/>
            <w:shd w:val="clear" w:color="auto" w:fill="auto"/>
          </w:tcPr>
          <w:p w:rsidR="00C41C46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</w:tr>
    </w:tbl>
    <w:p w:rsidR="00BC7DC4" w:rsidRP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</w:t>
      </w:r>
      <w:proofErr w:type="spellStart"/>
      <w:r w:rsidRPr="00BC7DC4">
        <w:rPr>
          <w:rFonts w:ascii="Trebuchet MS" w:hAnsi="Trebuchet MS"/>
          <w:i/>
          <w:sz w:val="20"/>
          <w:szCs w:val="20"/>
          <w:u w:val="none"/>
        </w:rPr>
        <w:t>auditee</w:t>
      </w:r>
      <w:proofErr w:type="spellEnd"/>
      <w:r w:rsidRPr="00BC7DC4">
        <w:rPr>
          <w:rFonts w:ascii="Trebuchet MS" w:hAnsi="Trebuchet MS"/>
          <w:i/>
          <w:sz w:val="20"/>
          <w:szCs w:val="20"/>
          <w:u w:val="none"/>
        </w:rPr>
        <w:t xml:space="preserve">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4B4840" w:rsidRDefault="004B4840" w:rsidP="004B4840">
      <w:pPr>
        <w:pStyle w:val="Title"/>
        <w:jc w:val="left"/>
        <w:rPr>
          <w:rFonts w:ascii="Trebuchet MS" w:hAnsi="Trebuchet MS"/>
          <w:u w:val="none"/>
        </w:rPr>
      </w:pP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 w:rsidR="008545CC" w:rsidRPr="00B72ADB" w:rsidTr="00092B8C">
        <w:trPr>
          <w:trHeight w:val="235"/>
        </w:trPr>
        <w:tc>
          <w:tcPr>
            <w:tcW w:w="709" w:type="dxa"/>
            <w:shd w:val="clear" w:color="auto" w:fill="auto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092B8C">
        <w:trPr>
          <w:trHeight w:val="235"/>
        </w:trPr>
        <w:tc>
          <w:tcPr>
            <w:tcW w:w="709" w:type="dxa"/>
            <w:shd w:val="clear" w:color="auto" w:fill="auto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092B8C">
        <w:trPr>
          <w:trHeight w:val="235"/>
        </w:trPr>
        <w:tc>
          <w:tcPr>
            <w:tcW w:w="709" w:type="dxa"/>
            <w:shd w:val="clear" w:color="auto" w:fill="auto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092B8C">
        <w:trPr>
          <w:trHeight w:val="235"/>
        </w:trPr>
        <w:tc>
          <w:tcPr>
            <w:tcW w:w="709" w:type="dxa"/>
            <w:shd w:val="clear" w:color="auto" w:fill="auto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092B8C">
        <w:trPr>
          <w:trHeight w:val="251"/>
        </w:trPr>
        <w:tc>
          <w:tcPr>
            <w:tcW w:w="709" w:type="dxa"/>
            <w:shd w:val="clear" w:color="auto" w:fill="auto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</w:tbl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092B8C">
        <w:trPr>
          <w:trHeight w:val="707"/>
        </w:trPr>
        <w:tc>
          <w:tcPr>
            <w:tcW w:w="1712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r w:rsidRPr="00304CBA">
              <w:rPr>
                <w:rFonts w:asciiTheme="minorHAnsi" w:hAnsiTheme="minorHAnsi"/>
                <w:szCs w:val="20"/>
              </w:rPr>
              <w:t>Weightage</w:t>
            </w:r>
            <w:proofErr w:type="spellEnd"/>
          </w:p>
        </w:tc>
        <w:tc>
          <w:tcPr>
            <w:tcW w:w="1466" w:type="dxa"/>
            <w:shd w:val="clear" w:color="auto" w:fill="auto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ind w:left="360"/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E51554" w:rsidRPr="00304CBA" w:rsidTr="00092B8C">
        <w:tc>
          <w:tcPr>
            <w:tcW w:w="8280" w:type="dxa"/>
            <w:gridSpan w:val="4"/>
            <w:shd w:val="clear" w:color="auto" w:fill="auto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51554" w:rsidRPr="00304CBA" w:rsidRDefault="009D1C7B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begin"/>
            </w:r>
            <w:r w:rsidR="00E51554"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instrText xml:space="preserve"> =SUM(ABOVE) </w:instrText>
            </w: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9D1C7B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9D1C7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9D1C7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proofErr w:type="spellStart"/>
            <w:r w:rsidRPr="00C27D87">
              <w:rPr>
                <w:b/>
                <w:szCs w:val="20"/>
              </w:rPr>
              <w:t>Auditee</w:t>
            </w:r>
            <w:proofErr w:type="spellEnd"/>
            <w:r w:rsidRPr="00C27D87">
              <w:rPr>
                <w:b/>
                <w:szCs w:val="20"/>
              </w:rPr>
              <w:t xml:space="preserve">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252C9F" w:rsidRPr="00B72ADB" w:rsidRDefault="00252C9F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870"/>
        <w:gridCol w:w="610"/>
        <w:gridCol w:w="260"/>
        <w:gridCol w:w="817"/>
        <w:gridCol w:w="53"/>
        <w:gridCol w:w="231"/>
        <w:gridCol w:w="119"/>
        <w:gridCol w:w="520"/>
        <w:gridCol w:w="778"/>
      </w:tblGrid>
      <w:tr w:rsidR="008545CC" w:rsidRPr="00B72ADB" w:rsidTr="00092B8C">
        <w:tc>
          <w:tcPr>
            <w:tcW w:w="4500" w:type="dxa"/>
            <w:gridSpan w:val="4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SN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0E097A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0E097A">
              <w:rPr>
                <w:b/>
                <w:szCs w:val="20"/>
              </w:rPr>
              <w:t>PD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PG</w:t>
            </w:r>
          </w:p>
        </w:tc>
        <w:tc>
          <w:tcPr>
            <w:tcW w:w="870" w:type="dxa"/>
            <w:gridSpan w:val="3"/>
            <w:shd w:val="clear" w:color="auto" w:fill="auto"/>
            <w:vAlign w:val="center"/>
          </w:tcPr>
          <w:p w:rsidR="00E12F1B" w:rsidRPr="00B72ADB" w:rsidRDefault="00B37BE8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OE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PI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shd w:val="clear" w:color="auto" w:fill="auto"/>
            <w:vAlign w:val="center"/>
          </w:tcPr>
          <w:p w:rsidR="00E12F1B" w:rsidRPr="00B72ADB" w:rsidRDefault="00E12F1B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Likelihood</w:t>
            </w:r>
          </w:p>
        </w:tc>
        <w:tc>
          <w:tcPr>
            <w:tcW w:w="1480" w:type="dxa"/>
            <w:gridSpan w:val="5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Consequence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A4A21" w:rsidRPr="00B72ADB" w:rsidTr="00092B8C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2E05" w:rsidRPr="00CC2E05" w:rsidRDefault="00A72CD7" w:rsidP="00CC2E05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&lt;Observation Title&gt;</w:t>
            </w:r>
          </w:p>
        </w:tc>
      </w:tr>
      <w:tr w:rsidR="00AA4A21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AD9" w:rsidRPr="00C56AD9" w:rsidRDefault="00A72CD7" w:rsidP="00A923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&lt;Synopsis of observation</w:t>
            </w:r>
            <w:r w:rsidR="0091113D">
              <w:rPr>
                <w:sz w:val="22"/>
                <w:szCs w:val="22"/>
              </w:rPr>
              <w:t xml:space="preserve"> not exceeding 4 sentences / </w:t>
            </w:r>
            <w:r w:rsidR="00A923BF">
              <w:rPr>
                <w:sz w:val="22"/>
                <w:szCs w:val="22"/>
              </w:rPr>
              <w:t>1</w:t>
            </w:r>
            <w:r w:rsidR="0091113D">
              <w:rPr>
                <w:sz w:val="22"/>
                <w:szCs w:val="22"/>
              </w:rPr>
              <w:t>00 words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A72CD7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&lt;Detailed Observation&gt;</w:t>
            </w:r>
          </w:p>
        </w:tc>
      </w:tr>
      <w:tr w:rsidR="00E12F1B" w:rsidRPr="00B72ADB" w:rsidTr="00092B8C"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12F1B" w:rsidRPr="00B72ADB" w:rsidTr="00092B8C">
        <w:tc>
          <w:tcPr>
            <w:tcW w:w="5265" w:type="dxa"/>
            <w:gridSpan w:val="6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</w:tc>
        <w:tc>
          <w:tcPr>
            <w:tcW w:w="5083" w:type="dxa"/>
            <w:gridSpan w:val="10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244446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</w:t>
            </w:r>
            <w:r w:rsidR="00E12F1B" w:rsidRPr="00C56AD9">
              <w:rPr>
                <w:sz w:val="22"/>
                <w:szCs w:val="22"/>
              </w:rPr>
              <w:t>xx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EF7BE7" w:rsidRDefault="006732AF" w:rsidP="00EF7BE7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B72ADB" w:rsidRDefault="00E12F1B" w:rsidP="002074AB">
            <w:pPr>
              <w:spacing w:before="40"/>
              <w:jc w:val="center"/>
              <w:rPr>
                <w:b/>
                <w:color w:val="FFFFFF"/>
                <w:szCs w:val="20"/>
              </w:rPr>
            </w:pPr>
            <w:r w:rsidRPr="00B72ADB">
              <w:rPr>
                <w:b/>
                <w:color w:val="FFFFFF"/>
                <w:szCs w:val="20"/>
              </w:rPr>
              <w:t>AUDITEE COMMENTS</w:t>
            </w:r>
          </w:p>
        </w:tc>
      </w:tr>
      <w:tr w:rsidR="008545CC" w:rsidRPr="00B72ADB" w:rsidTr="00092B8C">
        <w:tc>
          <w:tcPr>
            <w:tcW w:w="8931" w:type="dxa"/>
            <w:gridSpan w:val="13"/>
            <w:shd w:val="clear" w:color="auto" w:fill="auto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8545CC" w:rsidRPr="00C53E36" w:rsidRDefault="008545CC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C53E36" w:rsidRDefault="00CB696F" w:rsidP="00CB696F">
            <w:pPr>
              <w:spacing w:before="60"/>
              <w:rPr>
                <w:sz w:val="22"/>
                <w:szCs w:val="22"/>
              </w:rPr>
            </w:pPr>
          </w:p>
        </w:tc>
      </w:tr>
      <w:tr w:rsidR="00CB696F" w:rsidRPr="00B72ADB" w:rsidTr="00092B8C">
        <w:tc>
          <w:tcPr>
            <w:tcW w:w="8931" w:type="dxa"/>
            <w:gridSpan w:val="13"/>
            <w:shd w:val="clear" w:color="auto" w:fill="auto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CB696F" w:rsidRPr="00C53E36" w:rsidRDefault="00CB696F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C53E36" w:rsidRDefault="00E12F1B" w:rsidP="00570330">
            <w:p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8647" w:type="dxa"/>
            <w:gridSpan w:val="11"/>
            <w:shd w:val="clear" w:color="auto" w:fill="auto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5"/>
            <w:shd w:val="clear" w:color="auto" w:fill="auto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092B8C">
        <w:tc>
          <w:tcPr>
            <w:tcW w:w="851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6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</w:tr>
      <w:tr w:rsidR="00413CE6" w:rsidRPr="00B72ADB" w:rsidTr="00092B8C">
        <w:tc>
          <w:tcPr>
            <w:tcW w:w="10348" w:type="dxa"/>
            <w:gridSpan w:val="16"/>
            <w:shd w:val="clear" w:color="auto" w:fill="auto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092B8C">
        <w:tc>
          <w:tcPr>
            <w:tcW w:w="10348" w:type="dxa"/>
            <w:gridSpan w:val="16"/>
            <w:shd w:val="clear" w:color="auto" w:fill="auto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FE3" w:rsidRDefault="00864FE3" w:rsidP="00706D41">
      <w:r>
        <w:separator/>
      </w:r>
    </w:p>
  </w:endnote>
  <w:endnote w:type="continuationSeparator" w:id="0">
    <w:p w:rsidR="00864FE3" w:rsidRDefault="00864FE3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9D1C7B">
      <w:rPr>
        <w:b/>
      </w:rPr>
      <w:fldChar w:fldCharType="begin"/>
    </w:r>
    <w:r>
      <w:rPr>
        <w:b/>
      </w:rPr>
      <w:instrText xml:space="preserve"> PAGE </w:instrText>
    </w:r>
    <w:r w:rsidR="009D1C7B">
      <w:rPr>
        <w:b/>
      </w:rPr>
      <w:fldChar w:fldCharType="separate"/>
    </w:r>
    <w:r w:rsidR="00CB1C9A">
      <w:rPr>
        <w:b/>
        <w:noProof/>
      </w:rPr>
      <w:t>7</w:t>
    </w:r>
    <w:r w:rsidR="009D1C7B">
      <w:rPr>
        <w:b/>
      </w:rPr>
      <w:fldChar w:fldCharType="end"/>
    </w:r>
    <w:r>
      <w:t xml:space="preserve"> of </w:t>
    </w:r>
    <w:r w:rsidR="009D1C7B">
      <w:rPr>
        <w:b/>
      </w:rPr>
      <w:fldChar w:fldCharType="begin"/>
    </w:r>
    <w:r>
      <w:rPr>
        <w:b/>
      </w:rPr>
      <w:instrText xml:space="preserve"> NUMPAGES  </w:instrText>
    </w:r>
    <w:r w:rsidR="009D1C7B">
      <w:rPr>
        <w:b/>
      </w:rPr>
      <w:fldChar w:fldCharType="separate"/>
    </w:r>
    <w:r w:rsidR="00CB1C9A">
      <w:rPr>
        <w:b/>
        <w:noProof/>
      </w:rPr>
      <w:t>7</w:t>
    </w:r>
    <w:r w:rsidR="009D1C7B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FE3" w:rsidRDefault="00864FE3" w:rsidP="00706D41">
      <w:r>
        <w:separator/>
      </w:r>
    </w:p>
  </w:footnote>
  <w:footnote w:type="continuationSeparator" w:id="0">
    <w:p w:rsidR="00864FE3" w:rsidRDefault="00864FE3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706D41" w:rsidRPr="00250CF0" w:rsidRDefault="00E10B5E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&lt;</w:t>
    </w:r>
    <w:r w:rsidRPr="0082249A">
      <w:rPr>
        <w:i/>
        <w:highlight w:val="blue"/>
      </w:rPr>
      <w:t>Assignment Title &gt; - &lt;Location&gt;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D1B"/>
    <w:rsid w:val="00030E08"/>
    <w:rsid w:val="00041A96"/>
    <w:rsid w:val="000457A5"/>
    <w:rsid w:val="00046047"/>
    <w:rsid w:val="000508A7"/>
    <w:rsid w:val="00057DD5"/>
    <w:rsid w:val="00062882"/>
    <w:rsid w:val="00073730"/>
    <w:rsid w:val="00073A50"/>
    <w:rsid w:val="000740D4"/>
    <w:rsid w:val="00075FC9"/>
    <w:rsid w:val="00077BD0"/>
    <w:rsid w:val="000811E8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B6F8E"/>
    <w:rsid w:val="000C2B6D"/>
    <w:rsid w:val="000C423F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53365"/>
    <w:rsid w:val="00153618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E1E02"/>
    <w:rsid w:val="001E293F"/>
    <w:rsid w:val="001E6116"/>
    <w:rsid w:val="001E623C"/>
    <w:rsid w:val="001F63E7"/>
    <w:rsid w:val="001F6F2C"/>
    <w:rsid w:val="0020100A"/>
    <w:rsid w:val="00205B22"/>
    <w:rsid w:val="002074AB"/>
    <w:rsid w:val="00207BB3"/>
    <w:rsid w:val="002149BB"/>
    <w:rsid w:val="002150D7"/>
    <w:rsid w:val="00217FCD"/>
    <w:rsid w:val="0022065D"/>
    <w:rsid w:val="002315A7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4D5B"/>
    <w:rsid w:val="002A6559"/>
    <w:rsid w:val="002B1511"/>
    <w:rsid w:val="002B1C58"/>
    <w:rsid w:val="002C668C"/>
    <w:rsid w:val="002C7641"/>
    <w:rsid w:val="002C7935"/>
    <w:rsid w:val="002C7CFD"/>
    <w:rsid w:val="002D41A9"/>
    <w:rsid w:val="002D6964"/>
    <w:rsid w:val="002E6C42"/>
    <w:rsid w:val="002F4B14"/>
    <w:rsid w:val="002F5C74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A2B76"/>
    <w:rsid w:val="003A367E"/>
    <w:rsid w:val="003B0BB4"/>
    <w:rsid w:val="003B1ABA"/>
    <w:rsid w:val="003B4BA0"/>
    <w:rsid w:val="003C4740"/>
    <w:rsid w:val="003C6653"/>
    <w:rsid w:val="003D2079"/>
    <w:rsid w:val="003D5D7D"/>
    <w:rsid w:val="003E0F70"/>
    <w:rsid w:val="003F1B2B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25A8"/>
    <w:rsid w:val="00434395"/>
    <w:rsid w:val="0043532C"/>
    <w:rsid w:val="00442161"/>
    <w:rsid w:val="004422B6"/>
    <w:rsid w:val="00442551"/>
    <w:rsid w:val="004436C9"/>
    <w:rsid w:val="00447B7E"/>
    <w:rsid w:val="00450B8E"/>
    <w:rsid w:val="00454B54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44155"/>
    <w:rsid w:val="00557C98"/>
    <w:rsid w:val="00563DF4"/>
    <w:rsid w:val="005678BE"/>
    <w:rsid w:val="00570330"/>
    <w:rsid w:val="00572682"/>
    <w:rsid w:val="00575780"/>
    <w:rsid w:val="00577E42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63A50"/>
    <w:rsid w:val="0066709B"/>
    <w:rsid w:val="00670165"/>
    <w:rsid w:val="006732AF"/>
    <w:rsid w:val="00675632"/>
    <w:rsid w:val="00676091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12146"/>
    <w:rsid w:val="0072380E"/>
    <w:rsid w:val="00730E1A"/>
    <w:rsid w:val="00733395"/>
    <w:rsid w:val="0073717C"/>
    <w:rsid w:val="00743153"/>
    <w:rsid w:val="00746AE4"/>
    <w:rsid w:val="007736E8"/>
    <w:rsid w:val="0079454D"/>
    <w:rsid w:val="007A08B9"/>
    <w:rsid w:val="007D00B9"/>
    <w:rsid w:val="007D0228"/>
    <w:rsid w:val="007D02E3"/>
    <w:rsid w:val="007D10B7"/>
    <w:rsid w:val="007D1581"/>
    <w:rsid w:val="007D1865"/>
    <w:rsid w:val="007D7693"/>
    <w:rsid w:val="007D7BC5"/>
    <w:rsid w:val="007E1EDC"/>
    <w:rsid w:val="007E69DD"/>
    <w:rsid w:val="007E6D32"/>
    <w:rsid w:val="007F2F29"/>
    <w:rsid w:val="00802358"/>
    <w:rsid w:val="00810062"/>
    <w:rsid w:val="008101C6"/>
    <w:rsid w:val="00816A78"/>
    <w:rsid w:val="00820838"/>
    <w:rsid w:val="0082249A"/>
    <w:rsid w:val="00827AEF"/>
    <w:rsid w:val="00835B3F"/>
    <w:rsid w:val="00836820"/>
    <w:rsid w:val="00842B91"/>
    <w:rsid w:val="0085028B"/>
    <w:rsid w:val="008545CC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B6249"/>
    <w:rsid w:val="008C2CB0"/>
    <w:rsid w:val="008C5CFD"/>
    <w:rsid w:val="008D1549"/>
    <w:rsid w:val="008D32F4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6E38"/>
    <w:rsid w:val="00947221"/>
    <w:rsid w:val="009503B2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371D"/>
    <w:rsid w:val="009D4ED5"/>
    <w:rsid w:val="009D639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31085"/>
    <w:rsid w:val="00A310CF"/>
    <w:rsid w:val="00A3738E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71FC"/>
    <w:rsid w:val="00AD4CD3"/>
    <w:rsid w:val="00AD5A8B"/>
    <w:rsid w:val="00AE56ED"/>
    <w:rsid w:val="00AE5F56"/>
    <w:rsid w:val="00B048AB"/>
    <w:rsid w:val="00B16CDA"/>
    <w:rsid w:val="00B231E7"/>
    <w:rsid w:val="00B26F99"/>
    <w:rsid w:val="00B274CE"/>
    <w:rsid w:val="00B3262B"/>
    <w:rsid w:val="00B37BE8"/>
    <w:rsid w:val="00B47353"/>
    <w:rsid w:val="00B55011"/>
    <w:rsid w:val="00B55131"/>
    <w:rsid w:val="00B600CA"/>
    <w:rsid w:val="00B72ADB"/>
    <w:rsid w:val="00B73283"/>
    <w:rsid w:val="00B752F3"/>
    <w:rsid w:val="00B75598"/>
    <w:rsid w:val="00B8752B"/>
    <w:rsid w:val="00B93561"/>
    <w:rsid w:val="00B9578B"/>
    <w:rsid w:val="00B97A02"/>
    <w:rsid w:val="00BA24E1"/>
    <w:rsid w:val="00BC7DC4"/>
    <w:rsid w:val="00BD1582"/>
    <w:rsid w:val="00BD2BB8"/>
    <w:rsid w:val="00BD7617"/>
    <w:rsid w:val="00BE4430"/>
    <w:rsid w:val="00BF28DC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DDF"/>
    <w:rsid w:val="00C905C8"/>
    <w:rsid w:val="00C96AB9"/>
    <w:rsid w:val="00CB1C9A"/>
    <w:rsid w:val="00CB2123"/>
    <w:rsid w:val="00CB21F3"/>
    <w:rsid w:val="00CB696F"/>
    <w:rsid w:val="00CB6CA9"/>
    <w:rsid w:val="00CC0D41"/>
    <w:rsid w:val="00CC2E05"/>
    <w:rsid w:val="00CD2C48"/>
    <w:rsid w:val="00CE14B8"/>
    <w:rsid w:val="00CE2C22"/>
    <w:rsid w:val="00CE6B89"/>
    <w:rsid w:val="00CE6F9C"/>
    <w:rsid w:val="00CF348B"/>
    <w:rsid w:val="00D005C4"/>
    <w:rsid w:val="00D006A4"/>
    <w:rsid w:val="00D03076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7C18"/>
    <w:rsid w:val="00D82807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D029C"/>
    <w:rsid w:val="00ED1A4C"/>
    <w:rsid w:val="00ED5773"/>
    <w:rsid w:val="00ED7917"/>
    <w:rsid w:val="00EE00D1"/>
    <w:rsid w:val="00EE4BC6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925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547C"/>
    <w:rsid w:val="00FE076B"/>
    <w:rsid w:val="00FE1FD0"/>
    <w:rsid w:val="00FE3957"/>
    <w:rsid w:val="00FE6431"/>
    <w:rsid w:val="00FF4220"/>
    <w:rsid w:val="00FF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6EF7C-72C8-474E-829C-D03E0EE6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32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5301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Asha Jyothi</cp:lastModifiedBy>
  <cp:revision>20</cp:revision>
  <cp:lastPrinted>2016-04-06T07:21:00Z</cp:lastPrinted>
  <dcterms:created xsi:type="dcterms:W3CDTF">2016-05-30T04:20:00Z</dcterms:created>
  <dcterms:modified xsi:type="dcterms:W3CDTF">2016-09-26T11:49:00Z</dcterms:modified>
</cp:coreProperties>
</file>