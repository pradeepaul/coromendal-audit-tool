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FAC20D" w14:textId="77777777" w:rsidR="00B97A02" w:rsidRPr="00FF4220" w:rsidRDefault="00B97A02" w:rsidP="00B97A02">
      <w:pPr>
        <w:rPr>
          <w:color w:val="FF0000"/>
          <w:sz w:val="12"/>
          <w:szCs w:val="1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"/>
        <w:gridCol w:w="849"/>
        <w:gridCol w:w="2261"/>
        <w:gridCol w:w="2584"/>
        <w:gridCol w:w="3329"/>
      </w:tblGrid>
      <w:tr w:rsidR="00B97A02" w:rsidRPr="00180586" w14:paraId="6477A472" w14:textId="77777777" w:rsidTr="00B97A02">
        <w:tc>
          <w:tcPr>
            <w:tcW w:w="851" w:type="dxa"/>
          </w:tcPr>
          <w:p w14:paraId="20F331E2" w14:textId="77777777" w:rsidR="00B97A02" w:rsidRPr="00180586" w:rsidRDefault="00B97A02" w:rsidP="00FE6410">
            <w:pPr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PMF</w:t>
            </w:r>
          </w:p>
        </w:tc>
        <w:tc>
          <w:tcPr>
            <w:tcW w:w="850" w:type="dxa"/>
          </w:tcPr>
          <w:p w14:paraId="2CCD77AE" w14:textId="77777777" w:rsidR="00B97A02" w:rsidRPr="00180586" w:rsidRDefault="00B97A02" w:rsidP="00FE6410">
            <w:pPr>
              <w:rPr>
                <w:b/>
                <w:sz w:val="12"/>
                <w:szCs w:val="12"/>
              </w:rPr>
            </w:pPr>
            <w:bookmarkStart w:id="0" w:name="PMF_06_01"/>
            <w:r w:rsidRPr="00180586">
              <w:rPr>
                <w:b/>
                <w:sz w:val="12"/>
                <w:szCs w:val="12"/>
              </w:rPr>
              <w:t>06:01</w:t>
            </w:r>
            <w:bookmarkEnd w:id="0"/>
          </w:p>
        </w:tc>
        <w:tc>
          <w:tcPr>
            <w:tcW w:w="8199" w:type="dxa"/>
            <w:gridSpan w:val="3"/>
          </w:tcPr>
          <w:p w14:paraId="61751A1D" w14:textId="77777777" w:rsidR="00B97A02" w:rsidRPr="00180586" w:rsidRDefault="00B97A02" w:rsidP="00FE6410">
            <w:pPr>
              <w:jc w:val="both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Audit Report</w:t>
            </w:r>
          </w:p>
        </w:tc>
      </w:tr>
      <w:tr w:rsidR="00B97A02" w:rsidRPr="00180586" w14:paraId="1E7EC4A9" w14:textId="77777777" w:rsidTr="00827AEF">
        <w:tc>
          <w:tcPr>
            <w:tcW w:w="1701" w:type="dxa"/>
            <w:gridSpan w:val="2"/>
          </w:tcPr>
          <w:p w14:paraId="5CECA86B" w14:textId="77777777" w:rsidR="00B97A02" w:rsidRPr="00180586" w:rsidRDefault="00B97A02" w:rsidP="00FE6410">
            <w:pPr>
              <w:jc w:val="center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Issue No.</w:t>
            </w:r>
          </w:p>
        </w:tc>
        <w:tc>
          <w:tcPr>
            <w:tcW w:w="2268" w:type="dxa"/>
          </w:tcPr>
          <w:p w14:paraId="7E05E623" w14:textId="77777777" w:rsidR="00B97A02" w:rsidRPr="00180586" w:rsidRDefault="00B97A02" w:rsidP="00B97A02">
            <w:pPr>
              <w:jc w:val="center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02.03</w:t>
            </w:r>
          </w:p>
        </w:tc>
        <w:tc>
          <w:tcPr>
            <w:tcW w:w="2592" w:type="dxa"/>
          </w:tcPr>
          <w:p w14:paraId="435AC1AE" w14:textId="77777777" w:rsidR="00B97A02" w:rsidRPr="00180586" w:rsidRDefault="00B97A02" w:rsidP="00FE6410">
            <w:pPr>
              <w:jc w:val="center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Issue Date</w:t>
            </w:r>
          </w:p>
        </w:tc>
        <w:tc>
          <w:tcPr>
            <w:tcW w:w="3339" w:type="dxa"/>
            <w:shd w:val="clear" w:color="auto" w:fill="FFFF00"/>
          </w:tcPr>
          <w:p w14:paraId="0BC4F885" w14:textId="77777777" w:rsidR="00B97A02" w:rsidRPr="00827AEF" w:rsidRDefault="00107CC3" w:rsidP="00B97A02">
            <w:pPr>
              <w:jc w:val="center"/>
              <w:rPr>
                <w:b/>
                <w:sz w:val="12"/>
                <w:szCs w:val="12"/>
                <w:highlight w:val="yellow"/>
              </w:rPr>
            </w:pPr>
            <w:r>
              <w:rPr>
                <w:b/>
                <w:sz w:val="12"/>
                <w:szCs w:val="12"/>
                <w:highlight w:val="yellow"/>
              </w:rPr>
              <w:t>2</w:t>
            </w:r>
            <w:r w:rsidR="00827AEF" w:rsidRPr="00827AEF">
              <w:rPr>
                <w:b/>
                <w:sz w:val="12"/>
                <w:szCs w:val="12"/>
                <w:highlight w:val="yellow"/>
              </w:rPr>
              <w:t>6.04.2016</w:t>
            </w:r>
          </w:p>
        </w:tc>
      </w:tr>
    </w:tbl>
    <w:p w14:paraId="004B3FAB" w14:textId="77777777" w:rsidR="00B97A02" w:rsidRPr="00180586" w:rsidRDefault="00B97A02" w:rsidP="00B97A02">
      <w:pPr>
        <w:rPr>
          <w:sz w:val="12"/>
          <w:szCs w:val="12"/>
        </w:rPr>
      </w:pPr>
    </w:p>
    <w:p w14:paraId="61D64668" w14:textId="77777777" w:rsidR="00B97A02" w:rsidRPr="00107907" w:rsidRDefault="00B97A02" w:rsidP="00B97A02">
      <w:pPr>
        <w:rPr>
          <w:szCs w:val="20"/>
        </w:rPr>
      </w:pPr>
    </w:p>
    <w:p w14:paraId="7457E1F7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6A84B551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002CD68C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532F5E79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5B4828D7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7A53A302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75A17AEF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4EF622BA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 wp14:anchorId="7AAC5DD2" wp14:editId="419836B4">
            <wp:extent cx="1669415" cy="425450"/>
            <wp:effectExtent l="19050" t="0" r="6985" b="0"/>
            <wp:docPr id="2" name="Picture 1" descr="coromandel_new_logo 26 Sept 2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romandel_new_logo 26 Sept 200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415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9F15CE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191470AE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40338BD1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1487AB24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33BD523B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01086639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3A464271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346FC990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3F945674" w14:textId="77777777" w:rsidR="00B97A02" w:rsidRPr="00B97A02" w:rsidRDefault="00B97A02" w:rsidP="00B97A02">
      <w:pPr>
        <w:pStyle w:val="Heading1"/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rFonts w:ascii="Trebuchet MS" w:hAnsi="Trebuchet MS"/>
          <w:bCs w:val="0"/>
          <w:sz w:val="40"/>
          <w:szCs w:val="40"/>
        </w:rPr>
      </w:pPr>
      <w:bookmarkStart w:id="1" w:name="_Toc309139400"/>
      <w:r w:rsidRPr="00B97A02">
        <w:rPr>
          <w:rFonts w:ascii="Trebuchet MS" w:hAnsi="Trebuchet MS"/>
          <w:bCs w:val="0"/>
          <w:sz w:val="40"/>
          <w:szCs w:val="40"/>
        </w:rPr>
        <w:t>COROMANDEL INTERNATIONAL LIMITED</w:t>
      </w:r>
      <w:bookmarkEnd w:id="1"/>
    </w:p>
    <w:p w14:paraId="38C5825F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0C275560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5C02F5B3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7898CC36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18DF1AF2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42197BF9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66B5D2ED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6869B546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3A5C1CD7" w14:textId="77777777" w:rsidR="00B97A02" w:rsidRPr="00815FE3" w:rsidRDefault="00B97A02" w:rsidP="00B97A02">
      <w:pPr>
        <w:pStyle w:val="Heading2"/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rFonts w:ascii="Trebuchet MS" w:hAnsi="Trebuchet MS"/>
          <w:sz w:val="32"/>
          <w:szCs w:val="32"/>
        </w:rPr>
      </w:pPr>
      <w:r w:rsidRPr="00815FE3">
        <w:rPr>
          <w:rFonts w:ascii="Trebuchet MS" w:hAnsi="Trebuchet MS"/>
          <w:sz w:val="32"/>
          <w:szCs w:val="32"/>
        </w:rPr>
        <w:t>MANAGEMENT AUDIT REPORT</w:t>
      </w:r>
    </w:p>
    <w:p w14:paraId="7ACB38D9" w14:textId="77777777" w:rsidR="00B97A02" w:rsidRPr="00815FE3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</w:pPr>
    </w:p>
    <w:p w14:paraId="6150C761" w14:textId="77777777" w:rsidR="0060341B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 w:val="22"/>
          <w:szCs w:val="22"/>
        </w:rPr>
      </w:pPr>
      <w:r w:rsidRPr="007D02E3">
        <w:rPr>
          <w:sz w:val="22"/>
          <w:szCs w:val="22"/>
        </w:rPr>
        <w:t xml:space="preserve">Report No: </w:t>
      </w:r>
      <w:r w:rsidR="00493D13">
        <w:rPr>
          <w:sz w:val="22"/>
          <w:szCs w:val="22"/>
        </w:rPr>
        <w:t>#%</w:t>
      </w:r>
      <w:r w:rsidR="00CB1C9A">
        <w:rPr>
          <w:rFonts w:ascii="Consolas" w:eastAsia="Calibri" w:hAnsi="Consolas" w:cs="Consolas"/>
          <w:color w:val="A31515"/>
          <w:sz w:val="19"/>
          <w:szCs w:val="19"/>
        </w:rPr>
        <w:t>PHASENO</w:t>
      </w:r>
      <w:r w:rsidR="00493D13">
        <w:rPr>
          <w:sz w:val="22"/>
          <w:szCs w:val="22"/>
        </w:rPr>
        <w:t xml:space="preserve">% </w:t>
      </w:r>
      <w:r w:rsidR="0060341B">
        <w:rPr>
          <w:sz w:val="22"/>
          <w:szCs w:val="22"/>
        </w:rPr>
        <w:t xml:space="preserve">  </w:t>
      </w:r>
    </w:p>
    <w:p w14:paraId="72FDB977" w14:textId="77777777" w:rsidR="00B97A02" w:rsidRPr="007D02E3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 w:val="22"/>
          <w:szCs w:val="22"/>
        </w:rPr>
      </w:pPr>
      <w:r w:rsidRPr="007D02E3">
        <w:rPr>
          <w:sz w:val="22"/>
          <w:szCs w:val="22"/>
        </w:rPr>
        <w:t xml:space="preserve"> </w:t>
      </w:r>
      <w:r w:rsidR="00493D13">
        <w:rPr>
          <w:sz w:val="22"/>
          <w:szCs w:val="22"/>
        </w:rPr>
        <w:t>#%</w:t>
      </w:r>
      <w:r w:rsidR="00EF693A">
        <w:rPr>
          <w:sz w:val="22"/>
          <w:szCs w:val="22"/>
        </w:rPr>
        <w:t>YEAR</w:t>
      </w:r>
      <w:r w:rsidR="00493D13">
        <w:rPr>
          <w:sz w:val="22"/>
          <w:szCs w:val="22"/>
        </w:rPr>
        <w:t>%</w:t>
      </w:r>
    </w:p>
    <w:p w14:paraId="0AC0F349" w14:textId="77777777" w:rsidR="00B97A02" w:rsidRPr="00092B8C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 w:val="22"/>
          <w:szCs w:val="22"/>
        </w:rPr>
      </w:pPr>
    </w:p>
    <w:p w14:paraId="2741DE1C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24F2A08E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0B062CE6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06F527B5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06010E6B" w14:textId="77777777" w:rsidR="00CB2123" w:rsidRDefault="005B6A3E" w:rsidP="00092B8C">
      <w:pPr>
        <w:pStyle w:val="Heading2"/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#%</w:t>
      </w:r>
      <w:r w:rsidR="004325A8">
        <w:rPr>
          <w:rFonts w:ascii="Trebuchet MS" w:hAnsi="Trebuchet MS"/>
          <w:sz w:val="32"/>
          <w:szCs w:val="32"/>
        </w:rPr>
        <w:t>AUDIT_TITLE</w:t>
      </w:r>
      <w:r>
        <w:rPr>
          <w:rFonts w:ascii="Trebuchet MS" w:hAnsi="Trebuchet MS"/>
          <w:sz w:val="32"/>
          <w:szCs w:val="32"/>
        </w:rPr>
        <w:t>%</w:t>
      </w:r>
      <w:r w:rsidR="005D73B3" w:rsidRPr="00092B8C">
        <w:rPr>
          <w:rFonts w:ascii="Trebuchet MS" w:hAnsi="Trebuchet MS"/>
          <w:sz w:val="32"/>
          <w:szCs w:val="32"/>
        </w:rPr>
        <w:t xml:space="preserve"> </w:t>
      </w:r>
    </w:p>
    <w:p w14:paraId="7192D32B" w14:textId="77777777" w:rsidR="00B97A02" w:rsidRPr="00092B8C" w:rsidRDefault="005B6A3E" w:rsidP="00092B8C">
      <w:pPr>
        <w:pStyle w:val="Heading2"/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#%</w:t>
      </w:r>
      <w:r w:rsidR="004325A8">
        <w:rPr>
          <w:rFonts w:ascii="Trebuchet MS" w:hAnsi="Trebuchet MS"/>
          <w:sz w:val="32"/>
          <w:szCs w:val="32"/>
        </w:rPr>
        <w:t>LOCATION</w:t>
      </w:r>
      <w:r>
        <w:rPr>
          <w:rFonts w:ascii="Trebuchet MS" w:hAnsi="Trebuchet MS"/>
          <w:sz w:val="32"/>
          <w:szCs w:val="32"/>
        </w:rPr>
        <w:t>%</w:t>
      </w:r>
    </w:p>
    <w:p w14:paraId="28BC1095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51D4F6A0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72063170" w14:textId="77777777" w:rsidR="00B97A02" w:rsidRPr="00107907" w:rsidRDefault="00B97A02" w:rsidP="00B97A02">
      <w:pPr>
        <w:pStyle w:val="BodyTextIndent"/>
        <w:ind w:left="0"/>
        <w:jc w:val="center"/>
        <w:rPr>
          <w:b/>
          <w:bCs/>
          <w:szCs w:val="20"/>
          <w:u w:val="single"/>
        </w:rPr>
      </w:pPr>
    </w:p>
    <w:p w14:paraId="72A3834E" w14:textId="77777777" w:rsidR="00B97A02" w:rsidRDefault="00B97A02">
      <w:pPr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br w:type="page"/>
      </w:r>
    </w:p>
    <w:p w14:paraId="05F13DA7" w14:textId="77777777" w:rsidR="00A22319" w:rsidRPr="00B72ADB" w:rsidRDefault="00A22319" w:rsidP="00A22319">
      <w:pPr>
        <w:pStyle w:val="BodyTextIndent"/>
        <w:ind w:left="0"/>
        <w:jc w:val="center"/>
        <w:rPr>
          <w:b/>
          <w:bCs/>
          <w:sz w:val="28"/>
          <w:u w:val="single"/>
        </w:rPr>
      </w:pPr>
      <w:r w:rsidRPr="00B72ADB">
        <w:rPr>
          <w:b/>
          <w:bCs/>
          <w:sz w:val="28"/>
          <w:u w:val="single"/>
        </w:rPr>
        <w:lastRenderedPageBreak/>
        <w:t>INDEX</w:t>
      </w:r>
    </w:p>
    <w:p w14:paraId="12D6DBF4" w14:textId="77777777" w:rsidR="00A22319" w:rsidRPr="00B72ADB" w:rsidRDefault="00A22319" w:rsidP="00A22319">
      <w:pPr>
        <w:pStyle w:val="BodyTextIndent"/>
        <w:ind w:left="0"/>
        <w:rPr>
          <w:b/>
          <w:bCs/>
          <w:szCs w:val="22"/>
          <w:u w:val="single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"/>
        <w:gridCol w:w="5472"/>
      </w:tblGrid>
      <w:tr w:rsidR="00A22C1F" w:rsidRPr="00B72ADB" w14:paraId="4CB57FDB" w14:textId="77777777" w:rsidTr="00F05A39">
        <w:tc>
          <w:tcPr>
            <w:tcW w:w="468" w:type="dxa"/>
            <w:vAlign w:val="center"/>
          </w:tcPr>
          <w:p w14:paraId="57C0E087" w14:textId="77777777"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1D72806C" w14:textId="77777777" w:rsidR="00A22C1F" w:rsidRPr="00B72ADB" w:rsidRDefault="00EC1B52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ReviewDetails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>Review Details</w:t>
              </w:r>
            </w:hyperlink>
          </w:p>
        </w:tc>
      </w:tr>
      <w:tr w:rsidR="00A22C1F" w:rsidRPr="00B72ADB" w14:paraId="71CE3807" w14:textId="77777777" w:rsidTr="00F05A39">
        <w:tc>
          <w:tcPr>
            <w:tcW w:w="468" w:type="dxa"/>
            <w:vAlign w:val="center"/>
          </w:tcPr>
          <w:p w14:paraId="69F6DF7B" w14:textId="77777777"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3EE8533E" w14:textId="77777777" w:rsidR="00A22C1F" w:rsidRPr="00B72ADB" w:rsidRDefault="00EC1B52" w:rsidP="00EC39AE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ScopeofAudit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 xml:space="preserve">Scope </w:t>
              </w:r>
              <w:r w:rsidR="00EC39AE">
                <w:rPr>
                  <w:rStyle w:val="Hyperlink"/>
                  <w:b/>
                  <w:bCs/>
                  <w:szCs w:val="20"/>
                  <w:u w:val="none"/>
                </w:rPr>
                <w:t xml:space="preserve">&amp; coverage </w:t>
              </w:r>
            </w:hyperlink>
          </w:p>
        </w:tc>
      </w:tr>
      <w:tr w:rsidR="001E623C" w:rsidRPr="00B72ADB" w14:paraId="60D3881A" w14:textId="77777777" w:rsidTr="00F05A39">
        <w:tc>
          <w:tcPr>
            <w:tcW w:w="468" w:type="dxa"/>
            <w:vAlign w:val="center"/>
          </w:tcPr>
          <w:p w14:paraId="0F4861D4" w14:textId="77777777" w:rsidR="001E623C" w:rsidRPr="00B72ADB" w:rsidRDefault="001E623C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66DDAA1A" w14:textId="77777777" w:rsidR="001E623C" w:rsidRPr="007D02E3" w:rsidRDefault="00EC1B52" w:rsidP="002074AB">
            <w:pPr>
              <w:pStyle w:val="BodyTextIndent"/>
              <w:spacing w:before="120"/>
              <w:ind w:left="0"/>
              <w:rPr>
                <w:b/>
                <w:color w:val="0070C0"/>
              </w:rPr>
            </w:pPr>
            <w:hyperlink w:anchor="Keyfacts_figures" w:history="1">
              <w:r w:rsidR="001E623C" w:rsidRPr="007D02E3">
                <w:rPr>
                  <w:rStyle w:val="Hyperlink"/>
                  <w:b/>
                  <w:bCs/>
                  <w:szCs w:val="20"/>
                  <w:u w:val="none"/>
                </w:rPr>
                <w:t>Key facts &amp; Figures</w:t>
              </w:r>
            </w:hyperlink>
          </w:p>
        </w:tc>
      </w:tr>
      <w:tr w:rsidR="00A22C1F" w:rsidRPr="00B72ADB" w14:paraId="1E9B4C7B" w14:textId="77777777" w:rsidTr="00F05A39">
        <w:tc>
          <w:tcPr>
            <w:tcW w:w="468" w:type="dxa"/>
            <w:vAlign w:val="center"/>
          </w:tcPr>
          <w:p w14:paraId="2E19336D" w14:textId="77777777"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17D6983E" w14:textId="77777777" w:rsidR="00A22C1F" w:rsidRPr="00B72ADB" w:rsidRDefault="00EC1B52" w:rsidP="00487869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Issuespendingsincelastreview" w:history="1">
              <w:r w:rsidR="00487869">
                <w:rPr>
                  <w:rStyle w:val="Hyperlink"/>
                  <w:b/>
                  <w:bCs/>
                  <w:szCs w:val="20"/>
                  <w:u w:val="none"/>
                </w:rPr>
                <w:t>Issues</w:t>
              </w:r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 xml:space="preserve"> pending since last review</w:t>
              </w:r>
            </w:hyperlink>
          </w:p>
        </w:tc>
      </w:tr>
      <w:tr w:rsidR="00FB4E6B" w:rsidRPr="00B72ADB" w14:paraId="10D3466F" w14:textId="77777777" w:rsidTr="00F05A39">
        <w:tc>
          <w:tcPr>
            <w:tcW w:w="468" w:type="dxa"/>
            <w:vAlign w:val="center"/>
          </w:tcPr>
          <w:p w14:paraId="46D1C8E0" w14:textId="77777777" w:rsidR="00FB4E6B" w:rsidRPr="00B72ADB" w:rsidRDefault="00FB4E6B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79140A12" w14:textId="77777777" w:rsidR="00FB4E6B" w:rsidRPr="00F05A39" w:rsidRDefault="00EC1B52" w:rsidP="006F6F4A">
            <w:pPr>
              <w:pStyle w:val="BodyTextIndent"/>
              <w:spacing w:before="120"/>
              <w:ind w:left="0"/>
              <w:rPr>
                <w:b/>
              </w:rPr>
            </w:pPr>
            <w:hyperlink w:anchor="Issues_Identified_before_Audit" w:history="1">
              <w:r w:rsidR="006F6F4A">
                <w:rPr>
                  <w:rStyle w:val="Hyperlink"/>
                  <w:b/>
                  <w:u w:val="none"/>
                </w:rPr>
                <w:t xml:space="preserve">Pre-audit disclosure of </w:t>
              </w:r>
              <w:r w:rsidR="00970653" w:rsidRPr="00F05A39">
                <w:rPr>
                  <w:rStyle w:val="Hyperlink"/>
                  <w:b/>
                  <w:u w:val="none"/>
                </w:rPr>
                <w:t xml:space="preserve">discrepancies </w:t>
              </w:r>
            </w:hyperlink>
          </w:p>
        </w:tc>
      </w:tr>
      <w:tr w:rsidR="00A22C1F" w:rsidRPr="00B72ADB" w14:paraId="0F2C7C96" w14:textId="77777777" w:rsidTr="00F05A39">
        <w:tc>
          <w:tcPr>
            <w:tcW w:w="468" w:type="dxa"/>
            <w:vAlign w:val="center"/>
          </w:tcPr>
          <w:p w14:paraId="1441C766" w14:textId="77777777"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3A8B5AF0" w14:textId="77777777" w:rsidR="00A22C1F" w:rsidRPr="00E53CAE" w:rsidRDefault="00EC1B52" w:rsidP="00EB7B86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Bestpracticesobserved" w:history="1">
              <w:r w:rsidR="005149FB" w:rsidRPr="00E53CAE">
                <w:rPr>
                  <w:rStyle w:val="Hyperlink"/>
                  <w:b/>
                  <w:bCs/>
                  <w:szCs w:val="20"/>
                  <w:u w:val="none"/>
                </w:rPr>
                <w:t>Improvements</w:t>
              </w:r>
              <w:r w:rsidR="00A22C1F" w:rsidRPr="00E53CAE">
                <w:rPr>
                  <w:rStyle w:val="Hyperlink"/>
                  <w:b/>
                  <w:bCs/>
                  <w:szCs w:val="20"/>
                  <w:u w:val="none"/>
                </w:rPr>
                <w:t xml:space="preserve"> observed</w:t>
              </w:r>
            </w:hyperlink>
          </w:p>
        </w:tc>
      </w:tr>
      <w:tr w:rsidR="004C64A5" w:rsidRPr="00B72ADB" w14:paraId="1F8B514D" w14:textId="77777777" w:rsidTr="00F05A39">
        <w:tc>
          <w:tcPr>
            <w:tcW w:w="468" w:type="dxa"/>
            <w:vAlign w:val="center"/>
          </w:tcPr>
          <w:p w14:paraId="38B44056" w14:textId="77777777" w:rsidR="004C64A5" w:rsidRPr="00B72ADB" w:rsidRDefault="004C64A5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761505C5" w14:textId="77777777" w:rsidR="004C64A5" w:rsidRPr="000D6ED9" w:rsidRDefault="00EC1B52" w:rsidP="00041A96">
            <w:pPr>
              <w:pStyle w:val="BodyTextIndent"/>
              <w:spacing w:before="120"/>
              <w:ind w:left="0"/>
              <w:rPr>
                <w:b/>
              </w:rPr>
            </w:pPr>
            <w:hyperlink w:anchor="Comfort_rating" w:history="1">
              <w:r w:rsidR="00075FC9" w:rsidRPr="000D6ED9">
                <w:rPr>
                  <w:rStyle w:val="Hyperlink"/>
                  <w:b/>
                  <w:bCs/>
                  <w:u w:val="none"/>
                </w:rPr>
                <w:t>Satisfaction / comfort</w:t>
              </w:r>
              <w:r w:rsidR="00075FC9" w:rsidRPr="000D6ED9">
                <w:rPr>
                  <w:rStyle w:val="Hyperlink"/>
                  <w:b/>
                  <w:u w:val="none"/>
                </w:rPr>
                <w:t xml:space="preserve"> Rating</w:t>
              </w:r>
            </w:hyperlink>
          </w:p>
        </w:tc>
      </w:tr>
      <w:tr w:rsidR="00A22C1F" w:rsidRPr="00B72ADB" w14:paraId="7BD8CA6D" w14:textId="77777777" w:rsidTr="00F05A39">
        <w:tc>
          <w:tcPr>
            <w:tcW w:w="468" w:type="dxa"/>
            <w:vAlign w:val="center"/>
          </w:tcPr>
          <w:p w14:paraId="3EBABED4" w14:textId="77777777"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1D37AC46" w14:textId="77777777" w:rsidR="00A22C1F" w:rsidRPr="00B72ADB" w:rsidRDefault="00EC1B52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Executivesummary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>Executive summary</w:t>
              </w:r>
            </w:hyperlink>
          </w:p>
        </w:tc>
      </w:tr>
      <w:tr w:rsidR="00A22C1F" w:rsidRPr="00B72ADB" w14:paraId="7F294C05" w14:textId="77777777" w:rsidTr="00F05A39">
        <w:tc>
          <w:tcPr>
            <w:tcW w:w="468" w:type="dxa"/>
            <w:vAlign w:val="center"/>
          </w:tcPr>
          <w:p w14:paraId="46DA9F00" w14:textId="77777777" w:rsidR="00A22C1F" w:rsidRPr="00EC39AE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4C128FF3" w14:textId="77777777" w:rsidR="00A22C1F" w:rsidRPr="00EC39AE" w:rsidRDefault="00EC1B52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DetailedAuditObservations" w:history="1">
              <w:r w:rsidR="00A22C1F" w:rsidRPr="00EC39AE">
                <w:rPr>
                  <w:rStyle w:val="Hyperlink"/>
                  <w:b/>
                  <w:bCs/>
                  <w:szCs w:val="20"/>
                  <w:u w:val="none"/>
                </w:rPr>
                <w:t>Detailed Audit Observations</w:t>
              </w:r>
            </w:hyperlink>
          </w:p>
        </w:tc>
      </w:tr>
      <w:tr w:rsidR="00A22C1F" w:rsidRPr="00B72ADB" w14:paraId="72F307B3" w14:textId="77777777" w:rsidTr="00F05A39">
        <w:tc>
          <w:tcPr>
            <w:tcW w:w="468" w:type="dxa"/>
            <w:vAlign w:val="center"/>
          </w:tcPr>
          <w:p w14:paraId="6E56477C" w14:textId="77777777"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7F0160FF" w14:textId="77777777" w:rsidR="00A22C1F" w:rsidRPr="00B72ADB" w:rsidRDefault="00EC1B52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AuditMethodology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>Audit Methodology</w:t>
              </w:r>
            </w:hyperlink>
          </w:p>
        </w:tc>
      </w:tr>
    </w:tbl>
    <w:p w14:paraId="707B61F9" w14:textId="77777777" w:rsidR="004A4BCB" w:rsidRPr="00B72ADB" w:rsidRDefault="004A4BCB" w:rsidP="00A22319">
      <w:pPr>
        <w:pStyle w:val="BodyTextIndent"/>
        <w:ind w:left="0"/>
        <w:rPr>
          <w:bCs/>
          <w:szCs w:val="22"/>
        </w:rPr>
      </w:pPr>
    </w:p>
    <w:p w14:paraId="486A88B7" w14:textId="77777777" w:rsidR="00676091" w:rsidRPr="00B72ADB" w:rsidRDefault="000E07C9" w:rsidP="00676091">
      <w:pPr>
        <w:pStyle w:val="Title"/>
        <w:tabs>
          <w:tab w:val="left" w:pos="0"/>
        </w:tabs>
        <w:jc w:val="left"/>
        <w:rPr>
          <w:rFonts w:ascii="Trebuchet MS" w:hAnsi="Trebuchet MS"/>
          <w:b w:val="0"/>
          <w:u w:val="none"/>
        </w:rPr>
      </w:pPr>
      <w:r w:rsidRPr="00B72ADB">
        <w:rPr>
          <w:rFonts w:ascii="Trebuchet MS" w:hAnsi="Trebuchet MS"/>
          <w:b w:val="0"/>
          <w:u w:val="none"/>
        </w:rPr>
        <w:tab/>
      </w:r>
      <w:r w:rsidR="00676091" w:rsidRPr="00B72ADB">
        <w:rPr>
          <w:rFonts w:ascii="Trebuchet MS" w:hAnsi="Trebuchet MS"/>
          <w:b w:val="0"/>
          <w:u w:val="none"/>
        </w:rPr>
        <w:t>Note:</w:t>
      </w:r>
      <w:r w:rsidR="004A4BCB" w:rsidRPr="00B72ADB">
        <w:rPr>
          <w:rFonts w:ascii="Trebuchet MS" w:hAnsi="Trebuchet MS"/>
          <w:b w:val="0"/>
          <w:u w:val="none"/>
        </w:rPr>
        <w:t xml:space="preserve"> </w:t>
      </w:r>
      <w:r w:rsidR="00706D41" w:rsidRPr="00B72ADB">
        <w:rPr>
          <w:rFonts w:ascii="Trebuchet MS" w:hAnsi="Trebuchet MS"/>
          <w:b w:val="0"/>
          <w:u w:val="none"/>
        </w:rPr>
        <w:t>For details</w:t>
      </w:r>
      <w:r w:rsidR="00676091" w:rsidRPr="00B72ADB">
        <w:rPr>
          <w:rFonts w:ascii="Trebuchet MS" w:hAnsi="Trebuchet MS"/>
          <w:b w:val="0"/>
          <w:u w:val="none"/>
        </w:rPr>
        <w:t xml:space="preserve"> please refer the hyperlinks given in the Index</w:t>
      </w:r>
    </w:p>
    <w:p w14:paraId="3A0BA6AD" w14:textId="77777777" w:rsidR="0048128E" w:rsidRPr="00B72ADB" w:rsidRDefault="00676091" w:rsidP="00CC0D41">
      <w:pPr>
        <w:pStyle w:val="Title"/>
        <w:tabs>
          <w:tab w:val="left" w:pos="-360"/>
        </w:tabs>
        <w:ind w:left="180" w:hanging="540"/>
        <w:jc w:val="left"/>
        <w:rPr>
          <w:rFonts w:ascii="Trebuchet MS" w:hAnsi="Trebuchet MS"/>
          <w:b w:val="0"/>
          <w:bCs w:val="0"/>
          <w:sz w:val="28"/>
        </w:rPr>
      </w:pPr>
      <w:r w:rsidRPr="00B72ADB">
        <w:rPr>
          <w:rFonts w:ascii="Trebuchet MS" w:hAnsi="Trebuchet MS"/>
          <w:u w:val="none"/>
        </w:rPr>
        <w:t xml:space="preserve"> </w:t>
      </w:r>
    </w:p>
    <w:p w14:paraId="6C061EA6" w14:textId="77777777" w:rsidR="00CC0D41" w:rsidRPr="00B72ADB" w:rsidRDefault="00CC0D41">
      <w:pPr>
        <w:spacing w:after="200" w:line="276" w:lineRule="auto"/>
        <w:rPr>
          <w:b/>
          <w:bCs/>
          <w:sz w:val="22"/>
        </w:rPr>
      </w:pPr>
      <w:r w:rsidRPr="00B72ADB">
        <w:br w:type="page"/>
      </w:r>
      <w:bookmarkStart w:id="2" w:name="_GoBack"/>
      <w:bookmarkEnd w:id="2"/>
    </w:p>
    <w:p w14:paraId="41D2C469" w14:textId="77777777" w:rsidR="00CC0D41" w:rsidRPr="00B72ADB" w:rsidRDefault="00CC0D41" w:rsidP="00CC0D41">
      <w:pPr>
        <w:pStyle w:val="Title"/>
        <w:jc w:val="left"/>
        <w:rPr>
          <w:rFonts w:ascii="Trebuchet MS" w:hAnsi="Trebuchet MS"/>
          <w:u w:val="none"/>
        </w:rPr>
      </w:pPr>
    </w:p>
    <w:p w14:paraId="4DC5BE98" w14:textId="77777777" w:rsidR="0048128E" w:rsidRPr="00B72ADB" w:rsidRDefault="00387B98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3" w:name="ReviewDetails"/>
      <w:r w:rsidRPr="00B72ADB">
        <w:rPr>
          <w:rFonts w:ascii="Trebuchet MS" w:hAnsi="Trebuchet MS"/>
          <w:u w:val="none"/>
        </w:rPr>
        <w:t>Review Details</w:t>
      </w:r>
      <w:bookmarkEnd w:id="3"/>
    </w:p>
    <w:p w14:paraId="362DADE1" w14:textId="77777777" w:rsidR="0048128E" w:rsidRPr="00B72ADB" w:rsidRDefault="0048128E" w:rsidP="0048128E">
      <w:pPr>
        <w:rPr>
          <w:sz w:val="22"/>
          <w:szCs w:val="22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80"/>
        <w:gridCol w:w="290"/>
        <w:gridCol w:w="5650"/>
      </w:tblGrid>
      <w:tr w:rsidR="0048128E" w:rsidRPr="00B72ADB" w14:paraId="665D4985" w14:textId="77777777" w:rsidTr="00092B8C">
        <w:tc>
          <w:tcPr>
            <w:tcW w:w="3780" w:type="dxa"/>
            <w:shd w:val="clear" w:color="auto" w:fill="auto"/>
            <w:vAlign w:val="center"/>
          </w:tcPr>
          <w:p w14:paraId="1174505B" w14:textId="77777777" w:rsidR="0048128E" w:rsidRPr="00B72ADB" w:rsidRDefault="0048128E" w:rsidP="00312911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 xml:space="preserve">Draft Report Date </w:t>
            </w:r>
          </w:p>
        </w:tc>
        <w:tc>
          <w:tcPr>
            <w:tcW w:w="290" w:type="dxa"/>
            <w:shd w:val="clear" w:color="auto" w:fill="auto"/>
          </w:tcPr>
          <w:p w14:paraId="363B6EB4" w14:textId="77777777" w:rsidR="0048128E" w:rsidRPr="00B72ADB" w:rsidRDefault="0048128E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14:paraId="2112B959" w14:textId="77777777" w:rsidR="0048128E" w:rsidRPr="00B72ADB" w:rsidRDefault="005B6A3E" w:rsidP="002C7CFD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>#%DATE%</w:t>
            </w:r>
          </w:p>
        </w:tc>
      </w:tr>
      <w:tr w:rsidR="009C45B6" w:rsidRPr="00B72ADB" w14:paraId="13F22C77" w14:textId="77777777" w:rsidTr="00092B8C">
        <w:tc>
          <w:tcPr>
            <w:tcW w:w="3780" w:type="dxa"/>
            <w:shd w:val="clear" w:color="auto" w:fill="auto"/>
            <w:vAlign w:val="center"/>
          </w:tcPr>
          <w:p w14:paraId="23DA6A61" w14:textId="77777777" w:rsidR="009C45B6" w:rsidRPr="00B72ADB" w:rsidRDefault="009C45B6" w:rsidP="00312911">
            <w:pPr>
              <w:spacing w:after="120"/>
              <w:rPr>
                <w:bCs/>
                <w:szCs w:val="20"/>
              </w:rPr>
            </w:pPr>
            <w:r>
              <w:rPr>
                <w:bCs/>
                <w:szCs w:val="20"/>
              </w:rPr>
              <w:t>Due date for aud</w:t>
            </w:r>
            <w:r w:rsidR="00153618">
              <w:rPr>
                <w:bCs/>
                <w:szCs w:val="20"/>
              </w:rPr>
              <w:t>i</w:t>
            </w:r>
            <w:r>
              <w:rPr>
                <w:bCs/>
                <w:szCs w:val="20"/>
              </w:rPr>
              <w:t>tee comments</w:t>
            </w:r>
          </w:p>
        </w:tc>
        <w:tc>
          <w:tcPr>
            <w:tcW w:w="290" w:type="dxa"/>
            <w:shd w:val="clear" w:color="auto" w:fill="auto"/>
          </w:tcPr>
          <w:p w14:paraId="0D2FD6C5" w14:textId="77777777" w:rsidR="009C45B6" w:rsidRPr="00B72ADB" w:rsidRDefault="009C45B6" w:rsidP="00062882">
            <w:pPr>
              <w:spacing w:after="120"/>
              <w:jc w:val="center"/>
              <w:rPr>
                <w:bCs/>
                <w:szCs w:val="20"/>
              </w:rPr>
            </w:pPr>
            <w:r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14:paraId="7F4EFAA3" w14:textId="77777777" w:rsidR="009C45B6" w:rsidRPr="00B72ADB" w:rsidRDefault="005B6A3E" w:rsidP="002C7CFD">
            <w:pPr>
              <w:spacing w:after="120"/>
              <w:rPr>
                <w:szCs w:val="20"/>
              </w:rPr>
            </w:pPr>
            <w:r w:rsidRPr="00456F08">
              <w:rPr>
                <w:szCs w:val="20"/>
              </w:rPr>
              <w:t>#%DUEDATE%</w:t>
            </w:r>
          </w:p>
        </w:tc>
      </w:tr>
      <w:tr w:rsidR="00CE6F9C" w:rsidRPr="00B72ADB" w14:paraId="0521EA1B" w14:textId="77777777" w:rsidTr="00092B8C">
        <w:tc>
          <w:tcPr>
            <w:tcW w:w="3780" w:type="dxa"/>
            <w:shd w:val="clear" w:color="auto" w:fill="auto"/>
            <w:vAlign w:val="center"/>
          </w:tcPr>
          <w:p w14:paraId="4CA07E69" w14:textId="77777777" w:rsidR="00CE6F9C" w:rsidRPr="00B72ADB" w:rsidRDefault="009C45B6" w:rsidP="00312911">
            <w:pPr>
              <w:spacing w:after="120"/>
              <w:rPr>
                <w:bCs/>
                <w:szCs w:val="20"/>
              </w:rPr>
            </w:pPr>
            <w:r>
              <w:rPr>
                <w:bCs/>
                <w:szCs w:val="20"/>
              </w:rPr>
              <w:t>Actual date of auditee comments</w:t>
            </w:r>
          </w:p>
        </w:tc>
        <w:tc>
          <w:tcPr>
            <w:tcW w:w="290" w:type="dxa"/>
            <w:shd w:val="clear" w:color="auto" w:fill="auto"/>
          </w:tcPr>
          <w:p w14:paraId="441E704A" w14:textId="77777777" w:rsidR="00CE6F9C" w:rsidRPr="00B72ADB" w:rsidRDefault="003F6ADB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14:paraId="5EC6A12B" w14:textId="77777777" w:rsidR="00CE6F9C" w:rsidRPr="00456F08" w:rsidRDefault="005B6A3E" w:rsidP="003F6ADB">
            <w:pPr>
              <w:spacing w:after="120"/>
              <w:rPr>
                <w:szCs w:val="20"/>
              </w:rPr>
            </w:pPr>
            <w:r w:rsidRPr="00456F08">
              <w:rPr>
                <w:szCs w:val="20"/>
              </w:rPr>
              <w:t>#%CMDDATE%</w:t>
            </w:r>
          </w:p>
        </w:tc>
      </w:tr>
      <w:tr w:rsidR="0048128E" w:rsidRPr="00B72ADB" w14:paraId="626A3936" w14:textId="77777777" w:rsidTr="00092B8C">
        <w:tc>
          <w:tcPr>
            <w:tcW w:w="3780" w:type="dxa"/>
            <w:shd w:val="clear" w:color="auto" w:fill="auto"/>
            <w:vAlign w:val="center"/>
          </w:tcPr>
          <w:p w14:paraId="011ECE7A" w14:textId="77777777" w:rsidR="0048128E" w:rsidRPr="00B72ADB" w:rsidRDefault="0048128E" w:rsidP="00312911">
            <w:pPr>
              <w:spacing w:after="120"/>
              <w:rPr>
                <w:szCs w:val="20"/>
              </w:rPr>
            </w:pPr>
            <w:r w:rsidRPr="00B72ADB">
              <w:rPr>
                <w:szCs w:val="20"/>
              </w:rPr>
              <w:t xml:space="preserve">Final Report Date </w:t>
            </w:r>
          </w:p>
        </w:tc>
        <w:tc>
          <w:tcPr>
            <w:tcW w:w="290" w:type="dxa"/>
            <w:shd w:val="clear" w:color="auto" w:fill="auto"/>
          </w:tcPr>
          <w:p w14:paraId="15E3C86F" w14:textId="77777777" w:rsidR="0048128E" w:rsidRPr="00B72ADB" w:rsidRDefault="0048128E" w:rsidP="00062882">
            <w:pPr>
              <w:spacing w:after="120"/>
              <w:jc w:val="center"/>
              <w:rPr>
                <w:szCs w:val="20"/>
              </w:rPr>
            </w:pPr>
            <w:r w:rsidRPr="00B72ADB">
              <w:rPr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14:paraId="5E8D00F2" w14:textId="77777777" w:rsidR="0048128E" w:rsidRPr="00456F08" w:rsidRDefault="005B6A3E" w:rsidP="003F6ADB">
            <w:pPr>
              <w:spacing w:after="120"/>
              <w:rPr>
                <w:szCs w:val="20"/>
              </w:rPr>
            </w:pPr>
            <w:r w:rsidRPr="00456F08">
              <w:rPr>
                <w:szCs w:val="20"/>
              </w:rPr>
              <w:t>#%FINALDATE%</w:t>
            </w:r>
          </w:p>
        </w:tc>
      </w:tr>
      <w:tr w:rsidR="0048128E" w:rsidRPr="00B72ADB" w14:paraId="172D6CE7" w14:textId="77777777" w:rsidTr="00092B8C">
        <w:tc>
          <w:tcPr>
            <w:tcW w:w="3780" w:type="dxa"/>
            <w:shd w:val="clear" w:color="auto" w:fill="auto"/>
            <w:vAlign w:val="center"/>
          </w:tcPr>
          <w:p w14:paraId="2021C75A" w14:textId="77777777" w:rsidR="0048128E" w:rsidRPr="00B72ADB" w:rsidRDefault="0048128E" w:rsidP="00312911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 xml:space="preserve">Duration of Audit </w:t>
            </w:r>
          </w:p>
        </w:tc>
        <w:tc>
          <w:tcPr>
            <w:tcW w:w="290" w:type="dxa"/>
            <w:shd w:val="clear" w:color="auto" w:fill="auto"/>
          </w:tcPr>
          <w:p w14:paraId="4AE98F67" w14:textId="77777777" w:rsidR="0048128E" w:rsidRPr="00B72ADB" w:rsidRDefault="0048128E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14:paraId="7D2F35BC" w14:textId="77777777" w:rsidR="0048128E" w:rsidRPr="00456F08" w:rsidRDefault="005B6A3E" w:rsidP="003F6ADB">
            <w:pPr>
              <w:spacing w:after="120"/>
              <w:rPr>
                <w:szCs w:val="20"/>
              </w:rPr>
            </w:pPr>
            <w:r w:rsidRPr="00456F08">
              <w:rPr>
                <w:szCs w:val="20"/>
              </w:rPr>
              <w:t>#%TIME%</w:t>
            </w:r>
          </w:p>
        </w:tc>
      </w:tr>
      <w:tr w:rsidR="0048128E" w:rsidRPr="00B72ADB" w14:paraId="11BEC974" w14:textId="77777777" w:rsidTr="00092B8C">
        <w:tc>
          <w:tcPr>
            <w:tcW w:w="3780" w:type="dxa"/>
            <w:shd w:val="clear" w:color="auto" w:fill="auto"/>
            <w:vAlign w:val="center"/>
          </w:tcPr>
          <w:p w14:paraId="44B79A48" w14:textId="77777777" w:rsidR="0048128E" w:rsidRPr="00B72ADB" w:rsidRDefault="0048128E" w:rsidP="00312911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 xml:space="preserve">Audit Coverage Period </w:t>
            </w:r>
          </w:p>
        </w:tc>
        <w:tc>
          <w:tcPr>
            <w:tcW w:w="290" w:type="dxa"/>
            <w:shd w:val="clear" w:color="auto" w:fill="auto"/>
          </w:tcPr>
          <w:p w14:paraId="52A6971E" w14:textId="77777777" w:rsidR="0048128E" w:rsidRPr="00B72ADB" w:rsidRDefault="0048128E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14:paraId="5C00475E" w14:textId="77777777" w:rsidR="0048128E" w:rsidRPr="00456F08" w:rsidRDefault="005B6A3E" w:rsidP="003F6ADB">
            <w:pPr>
              <w:spacing w:after="120"/>
              <w:rPr>
                <w:szCs w:val="20"/>
              </w:rPr>
            </w:pPr>
            <w:r w:rsidRPr="00456F08">
              <w:rPr>
                <w:szCs w:val="20"/>
              </w:rPr>
              <w:t>#%PERIOD</w:t>
            </w:r>
            <w:r w:rsidR="000C423F">
              <w:rPr>
                <w:szCs w:val="20"/>
              </w:rPr>
              <w:t>FROM</w:t>
            </w:r>
            <w:r w:rsidRPr="00456F08">
              <w:rPr>
                <w:szCs w:val="20"/>
              </w:rPr>
              <w:t>%</w:t>
            </w:r>
            <w:r w:rsidR="000C423F">
              <w:rPr>
                <w:szCs w:val="20"/>
              </w:rPr>
              <w:t xml:space="preserve">             TO </w:t>
            </w:r>
            <w:r w:rsidR="000C423F" w:rsidRPr="00456F08">
              <w:rPr>
                <w:szCs w:val="20"/>
              </w:rPr>
              <w:t>#%PERIOD</w:t>
            </w:r>
            <w:r w:rsidR="000C423F">
              <w:rPr>
                <w:szCs w:val="20"/>
              </w:rPr>
              <w:t>TO</w:t>
            </w:r>
            <w:r w:rsidR="000C423F" w:rsidRPr="00456F08">
              <w:rPr>
                <w:szCs w:val="20"/>
              </w:rPr>
              <w:t>%</w:t>
            </w:r>
          </w:p>
        </w:tc>
      </w:tr>
      <w:tr w:rsidR="00D1124E" w:rsidRPr="00B72ADB" w14:paraId="6FA92076" w14:textId="77777777" w:rsidTr="003531D0">
        <w:trPr>
          <w:trHeight w:val="1077"/>
        </w:trPr>
        <w:tc>
          <w:tcPr>
            <w:tcW w:w="3780" w:type="dxa"/>
            <w:shd w:val="clear" w:color="auto" w:fill="auto"/>
            <w:vAlign w:val="center"/>
          </w:tcPr>
          <w:p w14:paraId="5F43149F" w14:textId="77777777" w:rsidR="00D1124E" w:rsidRPr="00B72ADB" w:rsidRDefault="00D1124E" w:rsidP="00312911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Auditee(s)</w:t>
            </w:r>
            <w:r w:rsidRPr="00B72ADB">
              <w:rPr>
                <w:bCs/>
                <w:szCs w:val="20"/>
              </w:rPr>
              <w:tab/>
            </w:r>
            <w:r w:rsidRPr="00B72ADB">
              <w:rPr>
                <w:bCs/>
                <w:szCs w:val="20"/>
              </w:rPr>
              <w:tab/>
              <w:t xml:space="preserve">   </w:t>
            </w:r>
          </w:p>
        </w:tc>
        <w:tc>
          <w:tcPr>
            <w:tcW w:w="290" w:type="dxa"/>
            <w:shd w:val="clear" w:color="auto" w:fill="auto"/>
            <w:vAlign w:val="center"/>
          </w:tcPr>
          <w:p w14:paraId="2B7AFB6B" w14:textId="77777777" w:rsidR="00D1124E" w:rsidRPr="00B72ADB" w:rsidRDefault="00D1124E" w:rsidP="00312911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14:paraId="280C01AD" w14:textId="77777777" w:rsidR="00D1124E" w:rsidRPr="00B72ADB" w:rsidRDefault="0031098E" w:rsidP="0014703A">
            <w:pPr>
              <w:pStyle w:val="Title"/>
              <w:jc w:val="left"/>
              <w:rPr>
                <w:szCs w:val="20"/>
              </w:rPr>
            </w:pP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#TABLE#</w:t>
            </w:r>
          </w:p>
        </w:tc>
      </w:tr>
      <w:tr w:rsidR="00CC4F3E" w:rsidRPr="00B72ADB" w14:paraId="3EEC11E9" w14:textId="77777777" w:rsidTr="00DB6E7F">
        <w:trPr>
          <w:trHeight w:val="714"/>
        </w:trPr>
        <w:tc>
          <w:tcPr>
            <w:tcW w:w="3780" w:type="dxa"/>
            <w:shd w:val="clear" w:color="auto" w:fill="auto"/>
            <w:vAlign w:val="center"/>
          </w:tcPr>
          <w:p w14:paraId="464F4E2C" w14:textId="77777777" w:rsidR="00CC4F3E" w:rsidRPr="00B72ADB" w:rsidRDefault="00CC4F3E" w:rsidP="00544155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Auditor(s)</w:t>
            </w:r>
          </w:p>
        </w:tc>
        <w:tc>
          <w:tcPr>
            <w:tcW w:w="290" w:type="dxa"/>
            <w:shd w:val="clear" w:color="auto" w:fill="auto"/>
            <w:vAlign w:val="center"/>
          </w:tcPr>
          <w:p w14:paraId="6B76B8D6" w14:textId="77777777" w:rsidR="00CC4F3E" w:rsidRPr="00B72ADB" w:rsidRDefault="00CC4F3E" w:rsidP="00312911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14:paraId="449DD530" w14:textId="77777777" w:rsidR="00CC4F3E" w:rsidRPr="005A6005" w:rsidRDefault="00CC4F3E" w:rsidP="00CC4F3E">
            <w:pPr>
              <w:pStyle w:val="Title"/>
              <w:jc w:val="left"/>
              <w:rPr>
                <w:rFonts w:ascii="Trebuchet MS" w:hAnsi="Trebuchet MS"/>
                <w:szCs w:val="22"/>
                <w:u w:val="none"/>
              </w:rPr>
            </w:pP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#</w:t>
            </w:r>
            <w:r w:rsidR="00026538"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AUDITEE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TABLE#</w:t>
            </w:r>
          </w:p>
          <w:p w14:paraId="76087E8E" w14:textId="77777777" w:rsidR="00CC4F3E" w:rsidRPr="00B72ADB" w:rsidRDefault="00CC4F3E" w:rsidP="00933E4A">
            <w:pPr>
              <w:spacing w:after="120"/>
              <w:jc w:val="center"/>
              <w:rPr>
                <w:szCs w:val="20"/>
              </w:rPr>
            </w:pPr>
          </w:p>
        </w:tc>
      </w:tr>
    </w:tbl>
    <w:p w14:paraId="0177E919" w14:textId="77777777" w:rsidR="00CC0D41" w:rsidRPr="00B72ADB" w:rsidRDefault="00CC0D41" w:rsidP="0048128E">
      <w:pPr>
        <w:pStyle w:val="BodyTextIndent"/>
        <w:ind w:left="0"/>
        <w:rPr>
          <w:b/>
          <w:bCs/>
          <w:szCs w:val="22"/>
        </w:rPr>
      </w:pPr>
    </w:p>
    <w:p w14:paraId="70360233" w14:textId="77777777" w:rsidR="0048128E" w:rsidRDefault="00BF28DC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4" w:name="ScopeofAudit"/>
      <w:r w:rsidRPr="00B72ADB">
        <w:rPr>
          <w:rFonts w:ascii="Trebuchet MS" w:hAnsi="Trebuchet MS"/>
          <w:u w:val="none"/>
        </w:rPr>
        <w:t xml:space="preserve">Scope </w:t>
      </w:r>
      <w:bookmarkEnd w:id="4"/>
      <w:r w:rsidR="00746AE4">
        <w:rPr>
          <w:rFonts w:ascii="Trebuchet MS" w:hAnsi="Trebuchet MS"/>
          <w:u w:val="none"/>
        </w:rPr>
        <w:t>&amp; Coverage</w:t>
      </w:r>
    </w:p>
    <w:p w14:paraId="62FF5F7A" w14:textId="77777777" w:rsidR="00537C20" w:rsidRDefault="00537C20" w:rsidP="00537C20">
      <w:pPr>
        <w:pStyle w:val="Title"/>
        <w:jc w:val="left"/>
        <w:rPr>
          <w:rFonts w:ascii="Trebuchet MS" w:hAnsi="Trebuchet MS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SCOPE_TABLE"/>
      </w:tblPr>
      <w:tblGrid>
        <w:gridCol w:w="9980"/>
      </w:tblGrid>
      <w:tr w:rsidR="00537C20" w14:paraId="3E48AB8F" w14:textId="77777777" w:rsidTr="00537C20">
        <w:tc>
          <w:tcPr>
            <w:tcW w:w="10206" w:type="dxa"/>
          </w:tcPr>
          <w:p w14:paraId="79FEC7EC" w14:textId="77777777" w:rsidR="00537C20" w:rsidRDefault="00537C20" w:rsidP="00537C20">
            <w:pPr>
              <w:pStyle w:val="Title"/>
              <w:jc w:val="left"/>
              <w:rPr>
                <w:rFonts w:ascii="Trebuchet MS" w:hAnsi="Trebuchet MS"/>
                <w:u w:val="none"/>
              </w:rPr>
            </w:pPr>
            <w:r>
              <w:rPr>
                <w:szCs w:val="20"/>
              </w:rPr>
              <w:t>Planned s</w:t>
            </w:r>
            <w:r w:rsidRPr="00344B88">
              <w:rPr>
                <w:szCs w:val="20"/>
              </w:rPr>
              <w:t>cope</w:t>
            </w:r>
            <w:r>
              <w:rPr>
                <w:szCs w:val="20"/>
              </w:rPr>
              <w:t xml:space="preserve"> </w:t>
            </w:r>
            <w:r w:rsidRPr="00344B88">
              <w:rPr>
                <w:szCs w:val="20"/>
              </w:rPr>
              <w:t>:</w:t>
            </w:r>
          </w:p>
        </w:tc>
      </w:tr>
    </w:tbl>
    <w:p w14:paraId="04EA6C7D" w14:textId="77777777" w:rsidR="00537C20" w:rsidRPr="00537C20" w:rsidRDefault="00DC7EA7" w:rsidP="00537C20">
      <w:pPr>
        <w:pStyle w:val="Title"/>
        <w:jc w:val="left"/>
        <w:rPr>
          <w:szCs w:val="20"/>
        </w:rPr>
      </w:pPr>
      <w:r>
        <w:rPr>
          <w:rFonts w:ascii="Consolas" w:eastAsia="Calibri" w:hAnsi="Consolas" w:cs="Consolas"/>
          <w:color w:val="A31515"/>
          <w:sz w:val="19"/>
          <w:szCs w:val="19"/>
        </w:rPr>
        <w:t>#%SCOPETABLE%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ISSUE_TABLE"/>
      </w:tblPr>
      <w:tblGrid>
        <w:gridCol w:w="9980"/>
      </w:tblGrid>
      <w:tr w:rsidR="00537C20" w:rsidRPr="00537C20" w14:paraId="1F5FD32B" w14:textId="77777777" w:rsidTr="00537C20">
        <w:tc>
          <w:tcPr>
            <w:tcW w:w="10206" w:type="dxa"/>
          </w:tcPr>
          <w:p w14:paraId="30509B3A" w14:textId="77777777" w:rsidR="00537C20" w:rsidRPr="00537C20" w:rsidRDefault="00537C20" w:rsidP="00537C20">
            <w:pPr>
              <w:pStyle w:val="Title"/>
              <w:jc w:val="left"/>
              <w:rPr>
                <w:szCs w:val="20"/>
              </w:rPr>
            </w:pPr>
            <w:r w:rsidRPr="00537C20">
              <w:rPr>
                <w:szCs w:val="20"/>
              </w:rPr>
              <w:t>Areas not covered / Limitations:</w:t>
            </w:r>
          </w:p>
        </w:tc>
      </w:tr>
    </w:tbl>
    <w:p w14:paraId="3A34DCF5" w14:textId="77777777" w:rsidR="00DF1B0F" w:rsidRPr="00B72ADB" w:rsidRDefault="00DC7EA7" w:rsidP="00DF1B0F">
      <w:pPr>
        <w:pStyle w:val="BodyTextIndent"/>
        <w:ind w:left="0"/>
        <w:rPr>
          <w:b/>
          <w:bCs/>
          <w:szCs w:val="22"/>
        </w:rPr>
      </w:pPr>
      <w:r>
        <w:rPr>
          <w:rFonts w:ascii="Consolas" w:eastAsia="Calibri" w:hAnsi="Consolas" w:cs="Consolas"/>
          <w:color w:val="A31515"/>
          <w:sz w:val="19"/>
          <w:szCs w:val="19"/>
        </w:rPr>
        <w:t>#%ISSUETABLE%</w:t>
      </w:r>
    </w:p>
    <w:p w14:paraId="190D6FA9" w14:textId="77777777" w:rsidR="00DF1B0F" w:rsidRPr="005A6005" w:rsidRDefault="00DF1B0F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szCs w:val="22"/>
          <w:u w:val="none"/>
        </w:rPr>
      </w:pPr>
      <w:bookmarkStart w:id="5" w:name="Keyfacts_figures"/>
      <w:r w:rsidRPr="005A6005">
        <w:rPr>
          <w:rFonts w:ascii="Trebuchet MS" w:hAnsi="Trebuchet MS"/>
          <w:szCs w:val="22"/>
          <w:u w:val="none"/>
        </w:rPr>
        <w:t>Key Facts &amp; Figures</w:t>
      </w:r>
      <w:bookmarkEnd w:id="5"/>
      <w:r w:rsidR="003C4740">
        <w:rPr>
          <w:rFonts w:ascii="Trebuchet MS" w:hAnsi="Trebuchet MS"/>
          <w:szCs w:val="22"/>
          <w:u w:val="none"/>
        </w:rPr>
        <w:t xml:space="preserve"> </w:t>
      </w:r>
      <w:r w:rsidR="003C4740" w:rsidRPr="009F672B">
        <w:rPr>
          <w:rFonts w:ascii="Trebuchet MS" w:hAnsi="Trebuchet MS"/>
          <w:b w:val="0"/>
          <w:sz w:val="20"/>
          <w:szCs w:val="20"/>
          <w:u w:val="none"/>
        </w:rPr>
        <w:t>(wherever applicable</w:t>
      </w:r>
      <w:r w:rsidR="003C4740">
        <w:rPr>
          <w:rFonts w:ascii="Trebuchet MS" w:hAnsi="Trebuchet MS"/>
          <w:b w:val="0"/>
          <w:szCs w:val="22"/>
          <w:u w:val="none"/>
        </w:rPr>
        <w:t>*</w:t>
      </w:r>
      <w:r w:rsidR="003C4740" w:rsidRPr="009F672B">
        <w:rPr>
          <w:rFonts w:ascii="Trebuchet MS" w:hAnsi="Trebuchet MS"/>
          <w:b w:val="0"/>
          <w:sz w:val="20"/>
          <w:szCs w:val="20"/>
          <w:u w:val="none"/>
        </w:rPr>
        <w:t>)</w:t>
      </w: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  <w:tblCaption w:val="KEY_FACTS_FIGURES"/>
      </w:tblPr>
      <w:tblGrid>
        <w:gridCol w:w="709"/>
        <w:gridCol w:w="4678"/>
        <w:gridCol w:w="4513"/>
      </w:tblGrid>
      <w:tr w:rsidR="00B73C94" w:rsidRPr="00B72ADB" w14:paraId="63092970" w14:textId="77777777" w:rsidTr="006A5EB9">
        <w:trPr>
          <w:trHeight w:val="486"/>
        </w:trPr>
        <w:tc>
          <w:tcPr>
            <w:tcW w:w="709" w:type="dxa"/>
            <w:shd w:val="clear" w:color="auto" w:fill="auto"/>
            <w:vAlign w:val="center"/>
          </w:tcPr>
          <w:p w14:paraId="338152E7" w14:textId="77777777" w:rsidR="00B73C94" w:rsidRPr="00B72ADB" w:rsidRDefault="00B73C94" w:rsidP="00C52813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S. No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03563DB7" w14:textId="77777777" w:rsidR="00B73C94" w:rsidRPr="00B72ADB" w:rsidRDefault="00B73C94" w:rsidP="00C52813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Particulars</w:t>
            </w:r>
          </w:p>
          <w:p w14:paraId="1E8A4822" w14:textId="77777777" w:rsidR="00B73C94" w:rsidRPr="00B72ADB" w:rsidRDefault="00B73C94" w:rsidP="00C52813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4513" w:type="dxa"/>
            <w:shd w:val="clear" w:color="auto" w:fill="auto"/>
            <w:vAlign w:val="center"/>
          </w:tcPr>
          <w:p w14:paraId="39FE1219" w14:textId="77777777" w:rsidR="00B73C94" w:rsidRPr="00B72ADB" w:rsidRDefault="00B73C94" w:rsidP="00C52813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Value</w:t>
            </w:r>
          </w:p>
        </w:tc>
      </w:tr>
    </w:tbl>
    <w:p w14:paraId="71879E27" w14:textId="77777777" w:rsidR="005E547F" w:rsidRDefault="005E547F" w:rsidP="00475AF6">
      <w:pPr>
        <w:spacing w:after="200" w:line="276" w:lineRule="auto"/>
        <w:rPr>
          <w:b/>
        </w:rPr>
      </w:pPr>
      <w:r>
        <w:rPr>
          <w:rFonts w:ascii="Consolas" w:eastAsia="Calibri" w:hAnsi="Consolas" w:cs="Consolas"/>
          <w:color w:val="A31515"/>
          <w:sz w:val="19"/>
          <w:szCs w:val="19"/>
        </w:rPr>
        <w:t>#%KEYTABLE%</w:t>
      </w:r>
    </w:p>
    <w:p w14:paraId="7ACB30A8" w14:textId="77777777" w:rsidR="00CC0D41" w:rsidRPr="00B72ADB" w:rsidRDefault="003C4740" w:rsidP="00475AF6">
      <w:pPr>
        <w:spacing w:after="200" w:line="276" w:lineRule="auto"/>
      </w:pPr>
      <w:r w:rsidRPr="001E1E02">
        <w:rPr>
          <w:b/>
        </w:rPr>
        <w:t>*</w:t>
      </w:r>
      <w:r w:rsidRPr="001E1E02">
        <w:rPr>
          <w:b/>
          <w:i/>
          <w:sz w:val="18"/>
          <w:szCs w:val="18"/>
        </w:rPr>
        <w:t>Based on the scope of Audit and areas of coverage</w:t>
      </w:r>
      <w:r w:rsidR="00CB6CA9" w:rsidRPr="001E1E02">
        <w:rPr>
          <w:b/>
          <w:i/>
          <w:sz w:val="18"/>
          <w:szCs w:val="18"/>
        </w:rPr>
        <w:t>.</w:t>
      </w:r>
    </w:p>
    <w:bookmarkStart w:id="6" w:name="Issuespendingsincelastreview"/>
    <w:p w14:paraId="60168BD9" w14:textId="77777777" w:rsidR="0048128E" w:rsidRPr="00B72ADB" w:rsidRDefault="007D6E58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r w:rsidRPr="00B72ADB">
        <w:rPr>
          <w:rFonts w:ascii="Trebuchet MS" w:hAnsi="Trebuchet MS"/>
        </w:rPr>
        <w:fldChar w:fldCharType="begin"/>
      </w:r>
      <w:r w:rsidR="008558E3" w:rsidRPr="00B72ADB">
        <w:rPr>
          <w:rFonts w:ascii="Trebuchet MS" w:hAnsi="Trebuchet MS"/>
        </w:rPr>
        <w:instrText>HYPERLINK \l "ISSUES"</w:instrText>
      </w:r>
      <w:r w:rsidRPr="00B72ADB">
        <w:rPr>
          <w:rFonts w:ascii="Trebuchet MS" w:hAnsi="Trebuchet MS"/>
        </w:rPr>
        <w:fldChar w:fldCharType="separate"/>
      </w:r>
      <w:r w:rsidR="0048128E" w:rsidRPr="00B72ADB">
        <w:rPr>
          <w:rFonts w:ascii="Trebuchet MS" w:hAnsi="Trebuchet MS"/>
          <w:u w:val="none"/>
        </w:rPr>
        <w:t>Issues pending since last review</w:t>
      </w:r>
      <w:r w:rsidRPr="00B72ADB">
        <w:rPr>
          <w:rFonts w:ascii="Trebuchet MS" w:hAnsi="Trebuchet MS"/>
        </w:rPr>
        <w:fldChar w:fldCharType="end"/>
      </w:r>
      <w:bookmarkEnd w:id="6"/>
    </w:p>
    <w:p w14:paraId="5BFFF68C" w14:textId="77777777" w:rsidR="0048128E" w:rsidRPr="00B72ADB" w:rsidRDefault="0048128E" w:rsidP="0048128E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</w:p>
    <w:tbl>
      <w:tblPr>
        <w:tblW w:w="102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  <w:tblCaption w:val="ISSUE_PENDING_TABLE"/>
      </w:tblPr>
      <w:tblGrid>
        <w:gridCol w:w="630"/>
        <w:gridCol w:w="3996"/>
        <w:gridCol w:w="851"/>
        <w:gridCol w:w="3260"/>
        <w:gridCol w:w="1559"/>
      </w:tblGrid>
      <w:tr w:rsidR="00A3738E" w:rsidRPr="00B72ADB" w14:paraId="15AF72BB" w14:textId="77777777" w:rsidTr="00092B8C">
        <w:trPr>
          <w:trHeight w:val="237"/>
        </w:trPr>
        <w:tc>
          <w:tcPr>
            <w:tcW w:w="630" w:type="dxa"/>
            <w:shd w:val="clear" w:color="auto" w:fill="auto"/>
            <w:vAlign w:val="center"/>
          </w:tcPr>
          <w:p w14:paraId="05A23639" w14:textId="77777777" w:rsidR="00A3738E" w:rsidRPr="00BC7DC4" w:rsidRDefault="00BC7DC4" w:rsidP="00CC0D41">
            <w:pPr>
              <w:rPr>
                <w:szCs w:val="20"/>
              </w:rPr>
            </w:pPr>
            <w:proofErr w:type="spellStart"/>
            <w:r w:rsidRPr="00BC7DC4">
              <w:rPr>
                <w:szCs w:val="20"/>
              </w:rPr>
              <w:t>S.</w:t>
            </w:r>
            <w:r w:rsidR="00A3738E" w:rsidRPr="00BC7DC4">
              <w:rPr>
                <w:szCs w:val="20"/>
              </w:rPr>
              <w:t>No</w:t>
            </w:r>
            <w:proofErr w:type="spellEnd"/>
          </w:p>
        </w:tc>
        <w:tc>
          <w:tcPr>
            <w:tcW w:w="3996" w:type="dxa"/>
            <w:shd w:val="clear" w:color="auto" w:fill="auto"/>
            <w:vAlign w:val="center"/>
          </w:tcPr>
          <w:p w14:paraId="3B06E89F" w14:textId="77777777"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Observation, impact &amp; report reference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316F348" w14:textId="77777777"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Risk Rating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27FCAA0" w14:textId="77777777"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Reason for non-implementation with revised response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B8D422E" w14:textId="77777777"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Responsibility</w:t>
            </w:r>
          </w:p>
          <w:p w14:paraId="6530A178" w14:textId="77777777"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&amp; Time line</w:t>
            </w:r>
          </w:p>
        </w:tc>
      </w:tr>
    </w:tbl>
    <w:p w14:paraId="06D12643" w14:textId="77777777" w:rsidR="00E235B9" w:rsidRDefault="00653FA6" w:rsidP="0048128E">
      <w:pPr>
        <w:pStyle w:val="BodyTextIndent"/>
        <w:ind w:left="0"/>
        <w:rPr>
          <w:szCs w:val="20"/>
        </w:rPr>
      </w:pPr>
      <w:r>
        <w:rPr>
          <w:szCs w:val="20"/>
        </w:rPr>
        <w:t>#%</w:t>
      </w:r>
      <w:r>
        <w:rPr>
          <w:rFonts w:ascii="Consolas" w:eastAsia="Calibri" w:hAnsi="Consolas" w:cs="Consolas"/>
          <w:color w:val="A31515"/>
          <w:sz w:val="19"/>
          <w:szCs w:val="19"/>
        </w:rPr>
        <w:t>ISSUE</w:t>
      </w:r>
      <w:r w:rsidR="00E658C6">
        <w:rPr>
          <w:rFonts w:ascii="Consolas" w:eastAsia="Calibri" w:hAnsi="Consolas" w:cs="Consolas"/>
          <w:color w:val="A31515"/>
          <w:sz w:val="19"/>
          <w:szCs w:val="19"/>
        </w:rPr>
        <w:t>PE</w:t>
      </w:r>
      <w:r w:rsidR="001566F0">
        <w:rPr>
          <w:rFonts w:ascii="Consolas" w:eastAsia="Calibri" w:hAnsi="Consolas" w:cs="Consolas"/>
          <w:color w:val="A31515"/>
          <w:sz w:val="19"/>
          <w:szCs w:val="19"/>
        </w:rPr>
        <w:t>NDING</w:t>
      </w:r>
      <w:r>
        <w:rPr>
          <w:rFonts w:ascii="Consolas" w:eastAsia="Calibri" w:hAnsi="Consolas" w:cs="Consolas"/>
          <w:color w:val="A31515"/>
          <w:sz w:val="19"/>
          <w:szCs w:val="19"/>
        </w:rPr>
        <w:t>TABLE</w:t>
      </w:r>
      <w:r>
        <w:rPr>
          <w:szCs w:val="20"/>
        </w:rPr>
        <w:t>%</w:t>
      </w:r>
    </w:p>
    <w:p w14:paraId="20B57FE7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6DF89728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74CBDC5A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4BD16E97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3C8C8779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76360705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11B83165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624BBCCA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0E968E11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40D4DF3E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418528C9" w14:textId="77777777" w:rsidR="00812B22" w:rsidRPr="00B72ADB" w:rsidRDefault="00812B22" w:rsidP="0048128E">
      <w:pPr>
        <w:pStyle w:val="BodyTextIndent"/>
        <w:ind w:left="0"/>
        <w:rPr>
          <w:bCs/>
          <w:szCs w:val="22"/>
        </w:rPr>
      </w:pPr>
    </w:p>
    <w:p w14:paraId="2C7A8A00" w14:textId="77777777" w:rsidR="004B4840" w:rsidRDefault="00A06B78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r w:rsidRPr="00A06B78">
        <w:rPr>
          <w:rFonts w:ascii="Trebuchet MS" w:hAnsi="Trebuchet MS"/>
          <w:u w:val="none"/>
        </w:rPr>
        <w:t xml:space="preserve">Pre-audit disclosure of discrepancies </w:t>
      </w:r>
      <w:r w:rsidR="002F5C74">
        <w:rPr>
          <w:rFonts w:ascii="Trebuchet MS" w:hAnsi="Trebuchet MS"/>
          <w:u w:val="none"/>
        </w:rPr>
        <w:t>&amp;</w:t>
      </w:r>
      <w:r>
        <w:rPr>
          <w:rFonts w:ascii="Trebuchet MS" w:hAnsi="Trebuchet MS"/>
          <w:u w:val="none"/>
        </w:rPr>
        <w:t xml:space="preserve"> status of action</w:t>
      </w:r>
      <w:r w:rsidR="00BC7DC4">
        <w:rPr>
          <w:rFonts w:ascii="Trebuchet MS" w:hAnsi="Trebuchet MS"/>
          <w:u w:val="none"/>
        </w:rPr>
        <w:t>*</w:t>
      </w:r>
    </w:p>
    <w:p w14:paraId="740CF9D0" w14:textId="77777777" w:rsidR="004B4840" w:rsidRDefault="004B4840" w:rsidP="004B4840">
      <w:pPr>
        <w:pStyle w:val="Title"/>
        <w:jc w:val="left"/>
        <w:rPr>
          <w:rFonts w:ascii="Trebuchet MS" w:hAnsi="Trebuchet MS"/>
          <w:b w:val="0"/>
          <w:u w:val="none"/>
        </w:rPr>
      </w:pP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  <w:tblCaption w:val="ISSUE_IDENTIFIED_TABLE"/>
      </w:tblPr>
      <w:tblGrid>
        <w:gridCol w:w="709"/>
        <w:gridCol w:w="1843"/>
        <w:gridCol w:w="2835"/>
        <w:gridCol w:w="2803"/>
        <w:gridCol w:w="1710"/>
      </w:tblGrid>
      <w:tr w:rsidR="00812B22" w:rsidRPr="00B72ADB" w14:paraId="45931F8D" w14:textId="77777777" w:rsidTr="00B870ED">
        <w:trPr>
          <w:trHeight w:val="486"/>
        </w:trPr>
        <w:tc>
          <w:tcPr>
            <w:tcW w:w="709" w:type="dxa"/>
            <w:shd w:val="clear" w:color="auto" w:fill="auto"/>
            <w:vAlign w:val="center"/>
          </w:tcPr>
          <w:p w14:paraId="30D89C45" w14:textId="77777777" w:rsidR="00812B22" w:rsidRPr="00B72ADB" w:rsidRDefault="00812B22" w:rsidP="00B870ED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S. No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0EFD8B7" w14:textId="77777777" w:rsidR="00812B22" w:rsidRPr="00B72ADB" w:rsidRDefault="00812B22" w:rsidP="00812B22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 xml:space="preserve"> Area of operation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C598933" w14:textId="77777777" w:rsidR="00812B22" w:rsidRPr="00B72ADB" w:rsidRDefault="00812B22" w:rsidP="00B870ED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Issue Identified</w:t>
            </w:r>
          </w:p>
        </w:tc>
        <w:tc>
          <w:tcPr>
            <w:tcW w:w="2803" w:type="dxa"/>
            <w:shd w:val="clear" w:color="auto" w:fill="auto"/>
            <w:vAlign w:val="center"/>
          </w:tcPr>
          <w:p w14:paraId="61F11D27" w14:textId="77777777" w:rsidR="00812B22" w:rsidRPr="00B72ADB" w:rsidRDefault="00812B22" w:rsidP="00B870ED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status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9F84C46" w14:textId="77777777" w:rsidR="00812B22" w:rsidRPr="00B72ADB" w:rsidRDefault="00812B22" w:rsidP="00B870ED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Expected date to complete</w:t>
            </w:r>
          </w:p>
        </w:tc>
      </w:tr>
    </w:tbl>
    <w:p w14:paraId="382E4375" w14:textId="77777777" w:rsidR="00D70AEB" w:rsidRPr="00B72ADB" w:rsidRDefault="00D70AEB" w:rsidP="00D70AEB">
      <w:pPr>
        <w:pStyle w:val="BodyTextIndent"/>
        <w:ind w:left="0"/>
        <w:rPr>
          <w:bCs/>
          <w:szCs w:val="22"/>
        </w:rPr>
      </w:pPr>
      <w:r>
        <w:rPr>
          <w:szCs w:val="20"/>
        </w:rPr>
        <w:t>#%</w:t>
      </w:r>
      <w:r>
        <w:rPr>
          <w:rFonts w:ascii="Consolas" w:eastAsia="Calibri" w:hAnsi="Consolas" w:cs="Consolas"/>
          <w:color w:val="A31515"/>
          <w:sz w:val="19"/>
          <w:szCs w:val="19"/>
        </w:rPr>
        <w:t>ISSUEIDENTIFIED</w:t>
      </w:r>
      <w:r>
        <w:rPr>
          <w:szCs w:val="20"/>
        </w:rPr>
        <w:t>%</w:t>
      </w:r>
    </w:p>
    <w:p w14:paraId="61DEB42C" w14:textId="77777777" w:rsidR="00BC7DC4" w:rsidRDefault="00BC7DC4" w:rsidP="004B4840">
      <w:pPr>
        <w:pStyle w:val="Title"/>
        <w:jc w:val="left"/>
        <w:rPr>
          <w:rFonts w:ascii="Trebuchet MS" w:hAnsi="Trebuchet MS"/>
          <w:i/>
          <w:sz w:val="20"/>
          <w:szCs w:val="20"/>
          <w:u w:val="none"/>
        </w:rPr>
      </w:pPr>
      <w:r w:rsidRPr="00BC7DC4">
        <w:rPr>
          <w:rFonts w:ascii="Trebuchet MS" w:hAnsi="Trebuchet MS"/>
          <w:i/>
          <w:sz w:val="20"/>
          <w:szCs w:val="20"/>
          <w:u w:val="none"/>
        </w:rPr>
        <w:t xml:space="preserve">* Based on declaration from auditee </w:t>
      </w:r>
      <w:r w:rsidR="00496C06">
        <w:rPr>
          <w:rFonts w:ascii="Trebuchet MS" w:hAnsi="Trebuchet MS"/>
          <w:i/>
          <w:sz w:val="20"/>
          <w:szCs w:val="20"/>
          <w:u w:val="none"/>
        </w:rPr>
        <w:t>at</w:t>
      </w:r>
      <w:r w:rsidRPr="00BC7DC4">
        <w:rPr>
          <w:rFonts w:ascii="Trebuchet MS" w:hAnsi="Trebuchet MS"/>
          <w:i/>
          <w:sz w:val="20"/>
          <w:szCs w:val="20"/>
          <w:u w:val="none"/>
        </w:rPr>
        <w:t xml:space="preserve"> Audit opening meeting</w:t>
      </w:r>
    </w:p>
    <w:p w14:paraId="37B2DF91" w14:textId="77777777" w:rsidR="002C7935" w:rsidRDefault="002C7935" w:rsidP="004B4840">
      <w:pPr>
        <w:pStyle w:val="Title"/>
        <w:jc w:val="left"/>
        <w:rPr>
          <w:rFonts w:ascii="Trebuchet MS" w:hAnsi="Trebuchet MS"/>
          <w:u w:val="none"/>
        </w:rPr>
      </w:pPr>
    </w:p>
    <w:p w14:paraId="64378083" w14:textId="77777777" w:rsidR="0048128E" w:rsidRPr="00B72ADB" w:rsidRDefault="004C3309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7" w:name="Bestpracticesobserved"/>
      <w:r>
        <w:rPr>
          <w:rFonts w:ascii="Trebuchet MS" w:hAnsi="Trebuchet MS"/>
          <w:u w:val="none"/>
        </w:rPr>
        <w:t>Improvements</w:t>
      </w:r>
      <w:r w:rsidR="0048128E" w:rsidRPr="00B72ADB">
        <w:rPr>
          <w:rFonts w:ascii="Trebuchet MS" w:hAnsi="Trebuchet MS"/>
          <w:u w:val="none"/>
        </w:rPr>
        <w:t xml:space="preserve"> observed</w:t>
      </w:r>
      <w:bookmarkEnd w:id="7"/>
      <w:r w:rsidR="00414E0B">
        <w:rPr>
          <w:rFonts w:ascii="Trebuchet MS" w:hAnsi="Trebuchet MS"/>
          <w:u w:val="none"/>
        </w:rPr>
        <w:t xml:space="preserve"> </w:t>
      </w:r>
    </w:p>
    <w:p w14:paraId="4049FC54" w14:textId="77777777" w:rsidR="0048128E" w:rsidRPr="00B72ADB" w:rsidRDefault="0048128E" w:rsidP="0048128E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  <w:tblCaption w:val="ISSUE_COVERED_TABLE"/>
      </w:tblPr>
      <w:tblGrid>
        <w:gridCol w:w="709"/>
        <w:gridCol w:w="1843"/>
        <w:gridCol w:w="2835"/>
        <w:gridCol w:w="2803"/>
        <w:gridCol w:w="1710"/>
      </w:tblGrid>
      <w:tr w:rsidR="008545CC" w:rsidRPr="00B72ADB" w14:paraId="1FC1480C" w14:textId="77777777" w:rsidTr="00092B8C">
        <w:trPr>
          <w:trHeight w:val="486"/>
        </w:trPr>
        <w:tc>
          <w:tcPr>
            <w:tcW w:w="709" w:type="dxa"/>
            <w:shd w:val="clear" w:color="auto" w:fill="auto"/>
            <w:vAlign w:val="center"/>
          </w:tcPr>
          <w:p w14:paraId="7161FB14" w14:textId="77777777"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S. No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6EA22EE" w14:textId="77777777"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Activity / Area of operation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F4AD741" w14:textId="77777777" w:rsidR="00133994" w:rsidRPr="00B72ADB" w:rsidRDefault="00133994" w:rsidP="004C3309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Brief description of Improvement</w:t>
            </w:r>
          </w:p>
        </w:tc>
        <w:tc>
          <w:tcPr>
            <w:tcW w:w="2803" w:type="dxa"/>
            <w:shd w:val="clear" w:color="auto" w:fill="auto"/>
            <w:vAlign w:val="center"/>
          </w:tcPr>
          <w:p w14:paraId="2530CDCE" w14:textId="77777777"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Pre-implementation status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5C540E9B" w14:textId="77777777"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Implementation date</w:t>
            </w:r>
          </w:p>
        </w:tc>
      </w:tr>
    </w:tbl>
    <w:p w14:paraId="54F5B1E0" w14:textId="77777777" w:rsidR="00236A82" w:rsidRPr="00B72ADB" w:rsidRDefault="00236A82" w:rsidP="00236A82">
      <w:pPr>
        <w:pStyle w:val="BodyTextIndent"/>
        <w:ind w:left="0"/>
        <w:rPr>
          <w:bCs/>
          <w:szCs w:val="22"/>
        </w:rPr>
      </w:pPr>
      <w:r>
        <w:rPr>
          <w:szCs w:val="20"/>
        </w:rPr>
        <w:t>#%</w:t>
      </w:r>
      <w:r>
        <w:rPr>
          <w:rFonts w:ascii="Consolas" w:eastAsia="Calibri" w:hAnsi="Consolas" w:cs="Consolas"/>
          <w:color w:val="A31515"/>
          <w:sz w:val="19"/>
          <w:szCs w:val="19"/>
        </w:rPr>
        <w:t>ISSUE</w:t>
      </w:r>
      <w:r w:rsidR="0028183D">
        <w:rPr>
          <w:rFonts w:ascii="Consolas" w:eastAsia="Calibri" w:hAnsi="Consolas" w:cs="Consolas"/>
          <w:color w:val="A31515"/>
          <w:sz w:val="19"/>
          <w:szCs w:val="19"/>
        </w:rPr>
        <w:t>COVERED</w:t>
      </w:r>
      <w:r>
        <w:rPr>
          <w:rFonts w:ascii="Consolas" w:eastAsia="Calibri" w:hAnsi="Consolas" w:cs="Consolas"/>
          <w:color w:val="A31515"/>
          <w:sz w:val="19"/>
          <w:szCs w:val="19"/>
        </w:rPr>
        <w:t>TABLE</w:t>
      </w:r>
      <w:r>
        <w:rPr>
          <w:szCs w:val="20"/>
        </w:rPr>
        <w:t>%</w:t>
      </w:r>
    </w:p>
    <w:p w14:paraId="70B5BD15" w14:textId="77777777" w:rsidR="00263D30" w:rsidRPr="00B72ADB" w:rsidRDefault="00263D30" w:rsidP="0048128E">
      <w:pPr>
        <w:pStyle w:val="Title"/>
        <w:tabs>
          <w:tab w:val="left" w:pos="0"/>
        </w:tabs>
        <w:jc w:val="left"/>
        <w:rPr>
          <w:rFonts w:ascii="Trebuchet MS" w:hAnsi="Trebuchet MS"/>
          <w:b w:val="0"/>
          <w:u w:val="none"/>
        </w:rPr>
      </w:pPr>
    </w:p>
    <w:p w14:paraId="0723BF40" w14:textId="77777777" w:rsidR="00FE076B" w:rsidRPr="00FB4E6B" w:rsidRDefault="0017190B" w:rsidP="00FE076B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bCs w:val="0"/>
          <w:u w:val="none"/>
        </w:rPr>
      </w:pPr>
      <w:bookmarkStart w:id="8" w:name="Comfort_rating"/>
      <w:r>
        <w:rPr>
          <w:rFonts w:ascii="Trebuchet MS" w:hAnsi="Trebuchet MS"/>
          <w:bCs w:val="0"/>
          <w:u w:val="none"/>
        </w:rPr>
        <w:t>Satisfaction / comfort</w:t>
      </w:r>
      <w:r w:rsidR="00FE076B" w:rsidRPr="00FB4E6B">
        <w:rPr>
          <w:rFonts w:ascii="Trebuchet MS" w:hAnsi="Trebuchet MS"/>
          <w:bCs w:val="0"/>
          <w:u w:val="none"/>
        </w:rPr>
        <w:t xml:space="preserve"> Rating</w:t>
      </w:r>
      <w:bookmarkEnd w:id="8"/>
      <w:r w:rsidR="00FE076B" w:rsidRPr="00FB4E6B">
        <w:rPr>
          <w:rFonts w:ascii="Trebuchet MS" w:hAnsi="Trebuchet MS"/>
          <w:bCs w:val="0"/>
          <w:u w:val="none"/>
        </w:rPr>
        <w:t>:</w:t>
      </w:r>
    </w:p>
    <w:p w14:paraId="016CAE08" w14:textId="77777777" w:rsidR="00FE076B" w:rsidRDefault="00FE076B" w:rsidP="00FE07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tbl>
      <w:tblPr>
        <w:tblStyle w:val="TableGrid"/>
        <w:tblW w:w="9540" w:type="dxa"/>
        <w:tblInd w:w="198" w:type="dxa"/>
        <w:tblLayout w:type="fixed"/>
        <w:tblLook w:val="04A0" w:firstRow="1" w:lastRow="0" w:firstColumn="1" w:lastColumn="0" w:noHBand="0" w:noVBand="1"/>
        <w:tblCaption w:val="SATISFACTION_COMFORT_RATING"/>
      </w:tblPr>
      <w:tblGrid>
        <w:gridCol w:w="1712"/>
        <w:gridCol w:w="4228"/>
        <w:gridCol w:w="874"/>
        <w:gridCol w:w="1466"/>
        <w:gridCol w:w="1260"/>
      </w:tblGrid>
      <w:tr w:rsidR="00FE076B" w:rsidRPr="00304CBA" w14:paraId="4AD63ED0" w14:textId="77777777" w:rsidTr="00753C7C">
        <w:trPr>
          <w:trHeight w:val="707"/>
        </w:trPr>
        <w:tc>
          <w:tcPr>
            <w:tcW w:w="1712" w:type="dxa"/>
            <w:shd w:val="clear" w:color="auto" w:fill="auto"/>
          </w:tcPr>
          <w:p w14:paraId="415D09BA" w14:textId="77777777"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Rating Parameter</w:t>
            </w:r>
          </w:p>
        </w:tc>
        <w:tc>
          <w:tcPr>
            <w:tcW w:w="4228" w:type="dxa"/>
            <w:shd w:val="clear" w:color="auto" w:fill="auto"/>
          </w:tcPr>
          <w:p w14:paraId="294AED7A" w14:textId="77777777"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Description</w:t>
            </w:r>
          </w:p>
        </w:tc>
        <w:tc>
          <w:tcPr>
            <w:tcW w:w="874" w:type="dxa"/>
            <w:shd w:val="clear" w:color="auto" w:fill="auto"/>
          </w:tcPr>
          <w:p w14:paraId="3A853C82" w14:textId="77777777"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Weightage</w:t>
            </w:r>
          </w:p>
        </w:tc>
        <w:tc>
          <w:tcPr>
            <w:tcW w:w="1466" w:type="dxa"/>
            <w:shd w:val="clear" w:color="auto" w:fill="auto"/>
          </w:tcPr>
          <w:p w14:paraId="246F233E" w14:textId="77777777" w:rsidR="006503D4" w:rsidRPr="00FD21B6" w:rsidRDefault="00FE076B" w:rsidP="006503D4">
            <w:pPr>
              <w:jc w:val="center"/>
              <w:rPr>
                <w:rFonts w:asciiTheme="minorHAnsi" w:hAnsiTheme="minorHAnsi"/>
                <w:b/>
                <w:szCs w:val="20"/>
                <w:u w:val="single"/>
              </w:rPr>
            </w:pPr>
            <w:r w:rsidRPr="00FD21B6">
              <w:rPr>
                <w:rFonts w:asciiTheme="minorHAnsi" w:hAnsiTheme="minorHAnsi"/>
                <w:b/>
                <w:szCs w:val="20"/>
                <w:u w:val="single"/>
              </w:rPr>
              <w:t>Assigned by audit</w:t>
            </w:r>
            <w:r w:rsidR="006503D4" w:rsidRPr="00FD21B6">
              <w:rPr>
                <w:rFonts w:asciiTheme="minorHAnsi" w:hAnsiTheme="minorHAnsi"/>
                <w:b/>
                <w:szCs w:val="20"/>
                <w:u w:val="single"/>
              </w:rPr>
              <w:t xml:space="preserve"> </w:t>
            </w:r>
          </w:p>
          <w:p w14:paraId="56A7B719" w14:textId="77777777" w:rsidR="00FE076B" w:rsidRPr="00304CBA" w:rsidRDefault="006503D4" w:rsidP="006503D4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b/>
                <w:szCs w:val="20"/>
              </w:rPr>
              <w:t>(1 to 5)</w:t>
            </w:r>
          </w:p>
        </w:tc>
        <w:tc>
          <w:tcPr>
            <w:tcW w:w="1260" w:type="dxa"/>
            <w:shd w:val="clear" w:color="auto" w:fill="auto"/>
          </w:tcPr>
          <w:p w14:paraId="7B280F0C" w14:textId="77777777" w:rsidR="00FE076B" w:rsidRPr="00304CBA" w:rsidRDefault="00FE076B" w:rsidP="000D68CB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 w:rsidRPr="00304CBA">
              <w:rPr>
                <w:rFonts w:asciiTheme="minorHAnsi" w:hAnsiTheme="minorHAnsi"/>
                <w:b/>
                <w:szCs w:val="20"/>
              </w:rPr>
              <w:t xml:space="preserve">Parameter </w:t>
            </w:r>
            <w:r w:rsidR="000D68CB">
              <w:rPr>
                <w:rFonts w:asciiTheme="minorHAnsi" w:hAnsiTheme="minorHAnsi"/>
                <w:b/>
                <w:szCs w:val="20"/>
              </w:rPr>
              <w:t>Rating</w:t>
            </w:r>
          </w:p>
        </w:tc>
      </w:tr>
      <w:tr w:rsidR="00FE076B" w:rsidRPr="00304CBA" w14:paraId="7F98D323" w14:textId="77777777" w:rsidTr="00753C7C">
        <w:tc>
          <w:tcPr>
            <w:tcW w:w="1712" w:type="dxa"/>
            <w:shd w:val="clear" w:color="auto" w:fill="auto"/>
          </w:tcPr>
          <w:p w14:paraId="18348A5B" w14:textId="77777777"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 xml:space="preserve">Documentation </w:t>
            </w:r>
          </w:p>
        </w:tc>
        <w:tc>
          <w:tcPr>
            <w:tcW w:w="4228" w:type="dxa"/>
            <w:shd w:val="clear" w:color="auto" w:fill="auto"/>
          </w:tcPr>
          <w:p w14:paraId="32AC81E7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Adequacy, accessibility, storage, retrieval &amp; safety of documents &amp; records</w:t>
            </w:r>
          </w:p>
          <w:p w14:paraId="1F004147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 xml:space="preserve">Best practices / </w:t>
            </w:r>
            <w:proofErr w:type="spellStart"/>
            <w:r w:rsidRPr="00304CBA">
              <w:rPr>
                <w:rFonts w:asciiTheme="minorHAnsi" w:hAnsiTheme="minorHAnsi"/>
                <w:szCs w:val="20"/>
              </w:rPr>
              <w:t>Kaizens</w:t>
            </w:r>
            <w:proofErr w:type="spellEnd"/>
            <w:r w:rsidRPr="00304CBA">
              <w:rPr>
                <w:rFonts w:asciiTheme="minorHAnsi" w:hAnsiTheme="minorHAnsi"/>
                <w:szCs w:val="20"/>
              </w:rPr>
              <w:t xml:space="preserve"> followed</w:t>
            </w:r>
          </w:p>
        </w:tc>
        <w:tc>
          <w:tcPr>
            <w:tcW w:w="874" w:type="dxa"/>
            <w:shd w:val="clear" w:color="auto" w:fill="auto"/>
          </w:tcPr>
          <w:p w14:paraId="67D509C5" w14:textId="77777777" w:rsidR="00FE076B" w:rsidRPr="00304CBA" w:rsidRDefault="00FE076B" w:rsidP="00577E4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2</w:t>
            </w:r>
            <w:r w:rsidR="00577E42">
              <w:rPr>
                <w:rFonts w:asciiTheme="minorHAnsi" w:hAnsiTheme="minorHAnsi"/>
                <w:color w:val="FFFFFF" w:themeColor="background1"/>
                <w:szCs w:val="20"/>
              </w:rPr>
              <w:t>0</w:t>
            </w: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auto"/>
          </w:tcPr>
          <w:p w14:paraId="72E4C79E" w14:textId="77777777" w:rsidR="00FE076B" w:rsidRPr="00304CBA" w:rsidRDefault="00BB5C5F" w:rsidP="006703F7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#%Q1%</w:t>
            </w:r>
            <w:r w:rsidR="003F6A4F">
              <w:rPr>
                <w:rFonts w:asciiTheme="minorHAnsi" w:hAnsiTheme="minorHAnsi"/>
                <w:szCs w:val="20"/>
              </w:rPr>
              <w:t xml:space="preserve"> </w:t>
            </w:r>
            <w:r>
              <w:rPr>
                <w:rFonts w:asciiTheme="minorHAnsi" w:hAnsiTheme="minorHAnsi"/>
                <w:szCs w:val="20"/>
              </w:rPr>
              <w:t>,</w:t>
            </w:r>
            <w:r w:rsidR="003F6A4F">
              <w:rPr>
                <w:rFonts w:asciiTheme="minorHAnsi" w:hAnsiTheme="minorHAnsi"/>
                <w:szCs w:val="20"/>
              </w:rPr>
              <w:t xml:space="preserve"> </w:t>
            </w:r>
            <w:r>
              <w:rPr>
                <w:rFonts w:asciiTheme="minorHAnsi" w:hAnsiTheme="minorHAnsi"/>
                <w:szCs w:val="20"/>
              </w:rPr>
              <w:t>#%Q2%</w:t>
            </w:r>
          </w:p>
        </w:tc>
        <w:tc>
          <w:tcPr>
            <w:tcW w:w="1260" w:type="dxa"/>
            <w:shd w:val="clear" w:color="auto" w:fill="auto"/>
          </w:tcPr>
          <w:p w14:paraId="4DCAFEAB" w14:textId="77777777" w:rsidR="00FE076B" w:rsidRPr="00BB5C5F" w:rsidRDefault="00BB5C5F" w:rsidP="003B263F">
            <w:pPr>
              <w:jc w:val="center"/>
              <w:rPr>
                <w:rFonts w:asciiTheme="minorHAnsi" w:hAnsiTheme="minorHAnsi"/>
                <w:szCs w:val="20"/>
              </w:rPr>
            </w:pPr>
            <w:r w:rsidRPr="00BB5C5F">
              <w:rPr>
                <w:rFonts w:asciiTheme="minorHAnsi" w:hAnsiTheme="minorHAnsi"/>
                <w:szCs w:val="20"/>
              </w:rPr>
              <w:t>#%</w:t>
            </w:r>
            <w:r w:rsidR="008C639B" w:rsidRPr="00BE4430">
              <w:rPr>
                <w:rFonts w:asciiTheme="minorHAnsi" w:hAnsiTheme="minorHAnsi"/>
                <w:b/>
                <w:szCs w:val="20"/>
              </w:rPr>
              <w:t>Documentation</w:t>
            </w:r>
            <w:r>
              <w:rPr>
                <w:rFonts w:asciiTheme="minorHAnsi" w:hAnsiTheme="minorHAnsi"/>
                <w:b/>
                <w:szCs w:val="20"/>
              </w:rPr>
              <w:t>%</w:t>
            </w:r>
          </w:p>
        </w:tc>
      </w:tr>
      <w:tr w:rsidR="00FE076B" w:rsidRPr="006643A7" w14:paraId="762E48B6" w14:textId="77777777" w:rsidTr="00753C7C">
        <w:tc>
          <w:tcPr>
            <w:tcW w:w="1712" w:type="dxa"/>
            <w:shd w:val="clear" w:color="auto" w:fill="auto"/>
          </w:tcPr>
          <w:p w14:paraId="24E8F0EF" w14:textId="77777777"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>Compliance</w:t>
            </w:r>
          </w:p>
        </w:tc>
        <w:tc>
          <w:tcPr>
            <w:tcW w:w="4228" w:type="dxa"/>
            <w:shd w:val="clear" w:color="auto" w:fill="auto"/>
          </w:tcPr>
          <w:p w14:paraId="176FC72F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Adherence to Safety &amp; regulatory compliance</w:t>
            </w:r>
          </w:p>
          <w:p w14:paraId="36391F0E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Adherence to SOP / SOD compliance</w:t>
            </w:r>
          </w:p>
        </w:tc>
        <w:tc>
          <w:tcPr>
            <w:tcW w:w="874" w:type="dxa"/>
            <w:shd w:val="clear" w:color="auto" w:fill="auto"/>
          </w:tcPr>
          <w:p w14:paraId="486932C7" w14:textId="77777777" w:rsidR="00FE076B" w:rsidRPr="00304CBA" w:rsidRDefault="00FE076B" w:rsidP="00577E4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2</w:t>
            </w:r>
            <w:r w:rsidR="00577E42">
              <w:rPr>
                <w:rFonts w:asciiTheme="minorHAnsi" w:hAnsiTheme="minorHAnsi"/>
                <w:color w:val="FFFFFF" w:themeColor="background1"/>
                <w:szCs w:val="20"/>
              </w:rPr>
              <w:t>0</w:t>
            </w: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auto"/>
          </w:tcPr>
          <w:p w14:paraId="06CDDC34" w14:textId="77777777" w:rsidR="00FE076B" w:rsidRPr="00304CBA" w:rsidRDefault="00430520" w:rsidP="009E7799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#%Q</w:t>
            </w:r>
            <w:r w:rsidR="009E7799">
              <w:rPr>
                <w:rFonts w:asciiTheme="minorHAnsi" w:hAnsiTheme="minorHAnsi"/>
                <w:szCs w:val="20"/>
              </w:rPr>
              <w:t>3</w:t>
            </w:r>
            <w:r>
              <w:rPr>
                <w:rFonts w:asciiTheme="minorHAnsi" w:hAnsiTheme="minorHAnsi"/>
                <w:szCs w:val="20"/>
              </w:rPr>
              <w:t>%,#%Q</w:t>
            </w:r>
            <w:r w:rsidR="009E7799">
              <w:rPr>
                <w:rFonts w:asciiTheme="minorHAnsi" w:hAnsiTheme="minorHAnsi"/>
                <w:szCs w:val="20"/>
              </w:rPr>
              <w:t>4</w:t>
            </w:r>
            <w:r>
              <w:rPr>
                <w:rFonts w:asciiTheme="minorHAnsi" w:hAnsiTheme="minorHAnsi"/>
                <w:szCs w:val="20"/>
              </w:rPr>
              <w:t>%</w:t>
            </w:r>
          </w:p>
        </w:tc>
        <w:tc>
          <w:tcPr>
            <w:tcW w:w="1260" w:type="dxa"/>
            <w:shd w:val="clear" w:color="auto" w:fill="auto"/>
          </w:tcPr>
          <w:p w14:paraId="22857D8D" w14:textId="77777777" w:rsidR="00FE076B" w:rsidRPr="00BB5C5F" w:rsidRDefault="00430520" w:rsidP="006643A7">
            <w:pPr>
              <w:jc w:val="center"/>
              <w:rPr>
                <w:rFonts w:asciiTheme="minorHAnsi" w:hAnsiTheme="minorHAnsi"/>
                <w:szCs w:val="20"/>
              </w:rPr>
            </w:pPr>
            <w:r w:rsidRPr="00BB5C5F">
              <w:rPr>
                <w:rFonts w:asciiTheme="minorHAnsi" w:hAnsiTheme="minorHAnsi"/>
                <w:szCs w:val="20"/>
              </w:rPr>
              <w:t>#%</w:t>
            </w:r>
            <w:proofErr w:type="spellStart"/>
            <w:r w:rsidR="006643A7">
              <w:rPr>
                <w:rFonts w:asciiTheme="minorHAnsi" w:hAnsiTheme="minorHAnsi"/>
                <w:szCs w:val="20"/>
              </w:rPr>
              <w:t>Complianc</w:t>
            </w:r>
            <w:proofErr w:type="spellEnd"/>
            <w:r w:rsidRPr="006643A7">
              <w:rPr>
                <w:rFonts w:asciiTheme="minorHAnsi" w:hAnsiTheme="minorHAnsi"/>
                <w:szCs w:val="20"/>
              </w:rPr>
              <w:t>%</w:t>
            </w:r>
          </w:p>
        </w:tc>
      </w:tr>
      <w:tr w:rsidR="00FE076B" w:rsidRPr="006643A7" w14:paraId="37AC08B1" w14:textId="77777777" w:rsidTr="00753C7C">
        <w:tc>
          <w:tcPr>
            <w:tcW w:w="1712" w:type="dxa"/>
            <w:shd w:val="clear" w:color="auto" w:fill="auto"/>
          </w:tcPr>
          <w:p w14:paraId="68A85AB0" w14:textId="77777777"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 xml:space="preserve">Process &amp; financial controls </w:t>
            </w:r>
          </w:p>
        </w:tc>
        <w:tc>
          <w:tcPr>
            <w:tcW w:w="4228" w:type="dxa"/>
            <w:shd w:val="clear" w:color="auto" w:fill="auto"/>
          </w:tcPr>
          <w:p w14:paraId="1DABF36C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 xml:space="preserve">Overall process controls devised and its effectiveness </w:t>
            </w:r>
          </w:p>
          <w:p w14:paraId="68A635C5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Financial controls devised and its effectiveness</w:t>
            </w:r>
          </w:p>
        </w:tc>
        <w:tc>
          <w:tcPr>
            <w:tcW w:w="874" w:type="dxa"/>
            <w:shd w:val="clear" w:color="auto" w:fill="auto"/>
          </w:tcPr>
          <w:p w14:paraId="4B69C7F8" w14:textId="77777777" w:rsidR="00FE076B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25</w:t>
            </w:r>
            <w:r w:rsidR="00FE076B"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auto"/>
          </w:tcPr>
          <w:p w14:paraId="3429432C" w14:textId="77777777" w:rsidR="00FE076B" w:rsidRPr="00304CBA" w:rsidRDefault="00430520" w:rsidP="009E7799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#%Q</w:t>
            </w:r>
            <w:r w:rsidR="009E7799">
              <w:rPr>
                <w:rFonts w:asciiTheme="minorHAnsi" w:hAnsiTheme="minorHAnsi"/>
                <w:szCs w:val="20"/>
              </w:rPr>
              <w:t>5</w:t>
            </w:r>
            <w:r>
              <w:rPr>
                <w:rFonts w:asciiTheme="minorHAnsi" w:hAnsiTheme="minorHAnsi"/>
                <w:szCs w:val="20"/>
              </w:rPr>
              <w:t>%,#%Q</w:t>
            </w:r>
            <w:r w:rsidR="009E7799">
              <w:rPr>
                <w:rFonts w:asciiTheme="minorHAnsi" w:hAnsiTheme="minorHAnsi"/>
                <w:szCs w:val="20"/>
              </w:rPr>
              <w:t>6</w:t>
            </w:r>
            <w:r>
              <w:rPr>
                <w:rFonts w:asciiTheme="minorHAnsi" w:hAnsiTheme="minorHAnsi"/>
                <w:szCs w:val="20"/>
              </w:rPr>
              <w:t>%</w:t>
            </w:r>
          </w:p>
        </w:tc>
        <w:tc>
          <w:tcPr>
            <w:tcW w:w="1260" w:type="dxa"/>
            <w:shd w:val="clear" w:color="auto" w:fill="auto"/>
          </w:tcPr>
          <w:p w14:paraId="2E02ACCD" w14:textId="77777777" w:rsidR="00FE076B" w:rsidRPr="00BB5C5F" w:rsidRDefault="00B9271C" w:rsidP="00BB5C5F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#%financial%</w:t>
            </w:r>
          </w:p>
        </w:tc>
      </w:tr>
      <w:tr w:rsidR="00FE076B" w:rsidRPr="006643A7" w14:paraId="543C13E6" w14:textId="77777777" w:rsidTr="00753C7C">
        <w:tc>
          <w:tcPr>
            <w:tcW w:w="1712" w:type="dxa"/>
            <w:shd w:val="clear" w:color="auto" w:fill="auto"/>
          </w:tcPr>
          <w:p w14:paraId="5DD64E6F" w14:textId="77777777"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 xml:space="preserve">Response to Audit </w:t>
            </w:r>
          </w:p>
        </w:tc>
        <w:tc>
          <w:tcPr>
            <w:tcW w:w="4228" w:type="dxa"/>
            <w:shd w:val="clear" w:color="auto" w:fill="auto"/>
          </w:tcPr>
          <w:p w14:paraId="018BD3E4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Timely action reported audit observations</w:t>
            </w:r>
          </w:p>
          <w:p w14:paraId="6C4C83F4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Significant / Key Audit observations</w:t>
            </w:r>
          </w:p>
        </w:tc>
        <w:tc>
          <w:tcPr>
            <w:tcW w:w="874" w:type="dxa"/>
            <w:shd w:val="clear" w:color="auto" w:fill="auto"/>
          </w:tcPr>
          <w:p w14:paraId="4E6F1556" w14:textId="77777777" w:rsidR="00FE076B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15</w:t>
            </w:r>
            <w:r w:rsidR="00FE076B"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auto"/>
          </w:tcPr>
          <w:p w14:paraId="169266A0" w14:textId="77777777" w:rsidR="00FE076B" w:rsidRPr="00304CBA" w:rsidRDefault="00430520" w:rsidP="009E7799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#%Q</w:t>
            </w:r>
            <w:r w:rsidR="009E7799">
              <w:rPr>
                <w:rFonts w:asciiTheme="minorHAnsi" w:hAnsiTheme="minorHAnsi"/>
                <w:szCs w:val="20"/>
              </w:rPr>
              <w:t>7</w:t>
            </w:r>
            <w:r>
              <w:rPr>
                <w:rFonts w:asciiTheme="minorHAnsi" w:hAnsiTheme="minorHAnsi"/>
                <w:szCs w:val="20"/>
              </w:rPr>
              <w:t>%,#%Q</w:t>
            </w:r>
            <w:r w:rsidR="009E7799">
              <w:rPr>
                <w:rFonts w:asciiTheme="minorHAnsi" w:hAnsiTheme="minorHAnsi"/>
                <w:szCs w:val="20"/>
              </w:rPr>
              <w:t>8</w:t>
            </w:r>
            <w:r>
              <w:rPr>
                <w:rFonts w:asciiTheme="minorHAnsi" w:hAnsiTheme="minorHAnsi"/>
                <w:szCs w:val="20"/>
              </w:rPr>
              <w:t>%</w:t>
            </w:r>
          </w:p>
        </w:tc>
        <w:tc>
          <w:tcPr>
            <w:tcW w:w="1260" w:type="dxa"/>
            <w:shd w:val="clear" w:color="auto" w:fill="auto"/>
          </w:tcPr>
          <w:p w14:paraId="0977CE90" w14:textId="77777777" w:rsidR="00FE076B" w:rsidRPr="00BB5C5F" w:rsidRDefault="00B9271C" w:rsidP="00BB5C5F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#%Response%</w:t>
            </w:r>
          </w:p>
        </w:tc>
      </w:tr>
      <w:tr w:rsidR="00F52F5C" w:rsidRPr="006643A7" w14:paraId="5AFACB20" w14:textId="77777777" w:rsidTr="00753C7C">
        <w:tc>
          <w:tcPr>
            <w:tcW w:w="1712" w:type="dxa"/>
            <w:shd w:val="clear" w:color="auto" w:fill="auto"/>
          </w:tcPr>
          <w:p w14:paraId="1FD43121" w14:textId="77777777" w:rsidR="00F52F5C" w:rsidRPr="00BE4430" w:rsidRDefault="00F52F5C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>Pre-audit disclosure</w:t>
            </w:r>
          </w:p>
        </w:tc>
        <w:tc>
          <w:tcPr>
            <w:tcW w:w="4228" w:type="dxa"/>
            <w:shd w:val="clear" w:color="auto" w:fill="auto"/>
          </w:tcPr>
          <w:p w14:paraId="2A6D78E9" w14:textId="77777777" w:rsidR="00F52F5C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Disclosure about discrepancies identified prior to audit</w:t>
            </w:r>
          </w:p>
          <w:p w14:paraId="44C445C8" w14:textId="77777777" w:rsidR="00521221" w:rsidRPr="00304CBA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Status of action on such discrepancies</w:t>
            </w:r>
          </w:p>
        </w:tc>
        <w:tc>
          <w:tcPr>
            <w:tcW w:w="874" w:type="dxa"/>
            <w:shd w:val="clear" w:color="auto" w:fill="auto"/>
          </w:tcPr>
          <w:p w14:paraId="38B5D9E8" w14:textId="77777777" w:rsidR="00F52F5C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10%</w:t>
            </w:r>
          </w:p>
        </w:tc>
        <w:tc>
          <w:tcPr>
            <w:tcW w:w="1466" w:type="dxa"/>
            <w:shd w:val="clear" w:color="auto" w:fill="auto"/>
          </w:tcPr>
          <w:p w14:paraId="3375615D" w14:textId="77777777" w:rsidR="00F52F5C" w:rsidRPr="00304CBA" w:rsidRDefault="00430520" w:rsidP="009E7799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#%Q</w:t>
            </w:r>
            <w:r w:rsidR="009E7799">
              <w:rPr>
                <w:rFonts w:asciiTheme="minorHAnsi" w:hAnsiTheme="minorHAnsi"/>
                <w:szCs w:val="20"/>
              </w:rPr>
              <w:t>9</w:t>
            </w:r>
            <w:r>
              <w:rPr>
                <w:rFonts w:asciiTheme="minorHAnsi" w:hAnsiTheme="minorHAnsi"/>
                <w:szCs w:val="20"/>
              </w:rPr>
              <w:t>%,#%Q</w:t>
            </w:r>
            <w:r w:rsidR="009E7799">
              <w:rPr>
                <w:rFonts w:asciiTheme="minorHAnsi" w:hAnsiTheme="minorHAnsi"/>
                <w:szCs w:val="20"/>
              </w:rPr>
              <w:t>10</w:t>
            </w:r>
            <w:r>
              <w:rPr>
                <w:rFonts w:asciiTheme="minorHAnsi" w:hAnsiTheme="minorHAnsi"/>
                <w:szCs w:val="20"/>
              </w:rPr>
              <w:t>%</w:t>
            </w:r>
          </w:p>
        </w:tc>
        <w:tc>
          <w:tcPr>
            <w:tcW w:w="1260" w:type="dxa"/>
            <w:shd w:val="clear" w:color="auto" w:fill="auto"/>
          </w:tcPr>
          <w:p w14:paraId="3924FC96" w14:textId="77777777" w:rsidR="00F52F5C" w:rsidRPr="00BB5C5F" w:rsidRDefault="004F31A0" w:rsidP="00BB5C5F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#%disclosure%</w:t>
            </w:r>
          </w:p>
        </w:tc>
      </w:tr>
      <w:tr w:rsidR="00F52F5C" w:rsidRPr="006643A7" w14:paraId="08EAA625" w14:textId="77777777" w:rsidTr="00753C7C">
        <w:tc>
          <w:tcPr>
            <w:tcW w:w="1712" w:type="dxa"/>
            <w:shd w:val="clear" w:color="auto" w:fill="auto"/>
          </w:tcPr>
          <w:p w14:paraId="624F7326" w14:textId="77777777" w:rsidR="00F52F5C" w:rsidRPr="00BE4430" w:rsidRDefault="0037615C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>New initiatives</w:t>
            </w:r>
            <w:r w:rsidR="003D2079" w:rsidRPr="00BE4430">
              <w:rPr>
                <w:rFonts w:asciiTheme="minorHAnsi" w:hAnsiTheme="minorHAnsi"/>
                <w:b/>
                <w:szCs w:val="20"/>
              </w:rPr>
              <w:t xml:space="preserve"> / process improvements</w:t>
            </w:r>
          </w:p>
        </w:tc>
        <w:tc>
          <w:tcPr>
            <w:tcW w:w="4228" w:type="dxa"/>
            <w:shd w:val="clear" w:color="auto" w:fill="auto"/>
          </w:tcPr>
          <w:p w14:paraId="1D01618F" w14:textId="77777777" w:rsidR="00F52F5C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Identification of new areas for improvements</w:t>
            </w:r>
          </w:p>
          <w:p w14:paraId="59085BE0" w14:textId="77777777" w:rsidR="00521221" w:rsidRPr="00304CBA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Implementation of improvements in existing processes</w:t>
            </w:r>
          </w:p>
        </w:tc>
        <w:tc>
          <w:tcPr>
            <w:tcW w:w="874" w:type="dxa"/>
            <w:shd w:val="clear" w:color="auto" w:fill="auto"/>
          </w:tcPr>
          <w:p w14:paraId="30B991AB" w14:textId="77777777" w:rsidR="00F52F5C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10%</w:t>
            </w:r>
          </w:p>
        </w:tc>
        <w:tc>
          <w:tcPr>
            <w:tcW w:w="1466" w:type="dxa"/>
            <w:shd w:val="clear" w:color="auto" w:fill="auto"/>
          </w:tcPr>
          <w:p w14:paraId="5A16192C" w14:textId="77777777" w:rsidR="00F52F5C" w:rsidRPr="00304CBA" w:rsidRDefault="00430520" w:rsidP="006703F7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#%Q1</w:t>
            </w:r>
            <w:r w:rsidR="009E7799">
              <w:rPr>
                <w:rFonts w:asciiTheme="minorHAnsi" w:hAnsiTheme="minorHAnsi"/>
                <w:szCs w:val="20"/>
              </w:rPr>
              <w:t>1</w:t>
            </w:r>
            <w:r>
              <w:rPr>
                <w:rFonts w:asciiTheme="minorHAnsi" w:hAnsiTheme="minorHAnsi"/>
                <w:szCs w:val="20"/>
              </w:rPr>
              <w:t>%,#%Q</w:t>
            </w:r>
            <w:r w:rsidR="009E7799">
              <w:rPr>
                <w:rFonts w:asciiTheme="minorHAnsi" w:hAnsiTheme="minorHAnsi"/>
                <w:szCs w:val="20"/>
              </w:rPr>
              <w:t>1</w:t>
            </w:r>
            <w:r>
              <w:rPr>
                <w:rFonts w:asciiTheme="minorHAnsi" w:hAnsiTheme="minorHAnsi"/>
                <w:szCs w:val="20"/>
              </w:rPr>
              <w:t>2%</w:t>
            </w:r>
          </w:p>
        </w:tc>
        <w:tc>
          <w:tcPr>
            <w:tcW w:w="1260" w:type="dxa"/>
            <w:shd w:val="clear" w:color="auto" w:fill="auto"/>
          </w:tcPr>
          <w:p w14:paraId="1CD094D6" w14:textId="77777777" w:rsidR="00F52F5C" w:rsidRPr="00BB5C5F" w:rsidRDefault="002A698D" w:rsidP="00BB5C5F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#%improvements%</w:t>
            </w:r>
          </w:p>
        </w:tc>
      </w:tr>
      <w:tr w:rsidR="00E51554" w:rsidRPr="00304CBA" w14:paraId="0182FFD0" w14:textId="77777777" w:rsidTr="00753C7C">
        <w:tc>
          <w:tcPr>
            <w:tcW w:w="8280" w:type="dxa"/>
            <w:gridSpan w:val="4"/>
            <w:shd w:val="clear" w:color="auto" w:fill="auto"/>
          </w:tcPr>
          <w:p w14:paraId="2CF48919" w14:textId="77777777" w:rsidR="00E51554" w:rsidRDefault="00E51554" w:rsidP="005365F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</w:p>
          <w:p w14:paraId="3C3C4BA4" w14:textId="77777777" w:rsidR="00E51554" w:rsidRDefault="00F57BE8" w:rsidP="005365F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Overall c</w:t>
            </w:r>
            <w:r w:rsidR="00177B0B">
              <w:rPr>
                <w:rFonts w:asciiTheme="minorHAnsi" w:hAnsiTheme="minorHAnsi"/>
                <w:color w:val="FFFFFF" w:themeColor="background1"/>
                <w:szCs w:val="20"/>
              </w:rPr>
              <w:t>omfort</w:t>
            </w:r>
            <w:r w:rsidR="00E51554" w:rsidRPr="00304CBA">
              <w:rPr>
                <w:rFonts w:asciiTheme="minorHAnsi" w:hAnsiTheme="minorHAnsi"/>
                <w:color w:val="FFFFFF" w:themeColor="background1"/>
                <w:szCs w:val="20"/>
              </w:rPr>
              <w:t xml:space="preserve"> Rating</w:t>
            </w:r>
            <w:r w:rsidR="00E51554">
              <w:rPr>
                <w:rFonts w:asciiTheme="minorHAnsi" w:hAnsiTheme="minorHAnsi"/>
                <w:color w:val="FFFFFF" w:themeColor="background1"/>
                <w:szCs w:val="20"/>
              </w:rPr>
              <w:t xml:space="preserve"> (on a scale of 1 to 5)</w:t>
            </w:r>
          </w:p>
          <w:p w14:paraId="702E97F6" w14:textId="77777777" w:rsidR="00E51554" w:rsidRPr="00304CBA" w:rsidRDefault="00E51554" w:rsidP="006703F7">
            <w:pPr>
              <w:jc w:val="right"/>
              <w:rPr>
                <w:rFonts w:asciiTheme="minorHAnsi" w:hAnsiTheme="minorHAnsi"/>
                <w:b/>
                <w:color w:val="FFFFFF" w:themeColor="background1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468899D9" w14:textId="77777777" w:rsidR="00E51554" w:rsidRPr="00BB5C5F" w:rsidRDefault="007D6E58" w:rsidP="00BB5C5F">
            <w:pPr>
              <w:jc w:val="center"/>
              <w:rPr>
                <w:rFonts w:asciiTheme="minorHAnsi" w:hAnsiTheme="minorHAnsi"/>
                <w:szCs w:val="20"/>
              </w:rPr>
            </w:pPr>
            <w:r w:rsidRPr="00BB5C5F">
              <w:rPr>
                <w:rFonts w:asciiTheme="minorHAnsi" w:hAnsiTheme="minorHAnsi"/>
                <w:szCs w:val="20"/>
              </w:rPr>
              <w:fldChar w:fldCharType="begin"/>
            </w:r>
            <w:r w:rsidR="00E51554" w:rsidRPr="00BB5C5F">
              <w:rPr>
                <w:rFonts w:asciiTheme="minorHAnsi" w:hAnsiTheme="minorHAnsi"/>
                <w:szCs w:val="20"/>
              </w:rPr>
              <w:instrText xml:space="preserve"> =SUM(ABOVE) </w:instrText>
            </w:r>
            <w:r w:rsidRPr="00BB5C5F">
              <w:rPr>
                <w:rFonts w:asciiTheme="minorHAnsi" w:hAnsiTheme="minorHAnsi"/>
                <w:szCs w:val="20"/>
              </w:rPr>
              <w:fldChar w:fldCharType="end"/>
            </w:r>
          </w:p>
        </w:tc>
      </w:tr>
    </w:tbl>
    <w:p w14:paraId="199C8A35" w14:textId="77777777" w:rsidR="00FE076B" w:rsidRDefault="00FE076B" w:rsidP="00FE07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256EDD36" w14:textId="77777777" w:rsidR="00592ABC" w:rsidRDefault="00592ABC">
      <w:pPr>
        <w:rPr>
          <w:b/>
          <w:bCs/>
          <w:sz w:val="22"/>
        </w:rPr>
      </w:pPr>
      <w:r>
        <w:br w:type="page"/>
      </w:r>
    </w:p>
    <w:p w14:paraId="29292A50" w14:textId="77777777" w:rsidR="00CC0D41" w:rsidRPr="00B72ADB" w:rsidRDefault="00CC0D41" w:rsidP="00CC0D41">
      <w:pPr>
        <w:pStyle w:val="Title"/>
        <w:jc w:val="left"/>
        <w:rPr>
          <w:rFonts w:ascii="Trebuchet MS" w:hAnsi="Trebuchet MS"/>
          <w:u w:val="none"/>
        </w:rPr>
      </w:pPr>
    </w:p>
    <w:bookmarkStart w:id="9" w:name="Executivesummary"/>
    <w:p w14:paraId="2B48F80C" w14:textId="77777777" w:rsidR="007D00B9" w:rsidRPr="00B72ADB" w:rsidRDefault="007D6E58" w:rsidP="007D00B9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r w:rsidRPr="00B72ADB">
        <w:rPr>
          <w:rFonts w:ascii="Trebuchet MS" w:hAnsi="Trebuchet MS"/>
        </w:rPr>
        <w:fldChar w:fldCharType="begin"/>
      </w:r>
      <w:r w:rsidR="007D00B9" w:rsidRPr="00B72ADB">
        <w:rPr>
          <w:rFonts w:ascii="Trebuchet MS" w:hAnsi="Trebuchet MS"/>
        </w:rPr>
        <w:instrText xml:space="preserve"> HYPERLINK \l "EXECUTIVE" </w:instrText>
      </w:r>
      <w:r w:rsidRPr="00B72ADB">
        <w:rPr>
          <w:rFonts w:ascii="Trebuchet MS" w:hAnsi="Trebuchet MS"/>
        </w:rPr>
        <w:fldChar w:fldCharType="separate"/>
      </w:r>
      <w:r w:rsidR="007D00B9" w:rsidRPr="00B72ADB">
        <w:rPr>
          <w:rFonts w:ascii="Trebuchet MS" w:hAnsi="Trebuchet MS"/>
          <w:u w:val="none"/>
        </w:rPr>
        <w:t>Executive summary</w:t>
      </w:r>
      <w:r w:rsidRPr="00B72ADB">
        <w:rPr>
          <w:rFonts w:ascii="Trebuchet MS" w:hAnsi="Trebuchet MS"/>
          <w:u w:val="none"/>
        </w:rPr>
        <w:fldChar w:fldCharType="end"/>
      </w:r>
      <w:bookmarkEnd w:id="9"/>
    </w:p>
    <w:p w14:paraId="2960B04D" w14:textId="77777777" w:rsidR="007D00B9" w:rsidRPr="00B72ADB" w:rsidRDefault="007D00B9" w:rsidP="007D00B9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  <w:tblCaption w:val="EXECUTIVE_SUMMARY"/>
      </w:tblPr>
      <w:tblGrid>
        <w:gridCol w:w="540"/>
        <w:gridCol w:w="4230"/>
        <w:gridCol w:w="940"/>
        <w:gridCol w:w="950"/>
        <w:gridCol w:w="900"/>
        <w:gridCol w:w="1080"/>
        <w:gridCol w:w="810"/>
        <w:gridCol w:w="810"/>
      </w:tblGrid>
      <w:tr w:rsidR="00EA57ED" w:rsidRPr="00C27D87" w14:paraId="02803179" w14:textId="77777777" w:rsidTr="00092B8C">
        <w:trPr>
          <w:cantSplit/>
          <w:trHeight w:val="2258"/>
        </w:trPr>
        <w:tc>
          <w:tcPr>
            <w:tcW w:w="540" w:type="dxa"/>
            <w:shd w:val="clear" w:color="auto" w:fill="auto"/>
            <w:vAlign w:val="center"/>
          </w:tcPr>
          <w:p w14:paraId="7D584430" w14:textId="77777777" w:rsidR="00EA57ED" w:rsidRPr="00C27D87" w:rsidRDefault="00EA57ED" w:rsidP="00EA57ED">
            <w:pPr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S No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3E3CCF33" w14:textId="77777777" w:rsidR="00EA57ED" w:rsidRPr="00C27D87" w:rsidRDefault="00EA57ED" w:rsidP="00EA57ED">
            <w:pPr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Observation</w:t>
            </w:r>
          </w:p>
        </w:tc>
        <w:tc>
          <w:tcPr>
            <w:tcW w:w="940" w:type="dxa"/>
            <w:shd w:val="clear" w:color="auto" w:fill="auto"/>
            <w:textDirection w:val="btLr"/>
            <w:vAlign w:val="center"/>
          </w:tcPr>
          <w:p w14:paraId="3DE5AD05" w14:textId="77777777"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Risk rating</w:t>
            </w:r>
          </w:p>
        </w:tc>
        <w:tc>
          <w:tcPr>
            <w:tcW w:w="950" w:type="dxa"/>
            <w:shd w:val="clear" w:color="auto" w:fill="auto"/>
            <w:textDirection w:val="btLr"/>
            <w:vAlign w:val="center"/>
          </w:tcPr>
          <w:p w14:paraId="2F2B7C53" w14:textId="77777777"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Impact category</w:t>
            </w:r>
          </w:p>
        </w:tc>
        <w:tc>
          <w:tcPr>
            <w:tcW w:w="900" w:type="dxa"/>
            <w:shd w:val="clear" w:color="auto" w:fill="auto"/>
            <w:textDirection w:val="btLr"/>
            <w:vAlign w:val="center"/>
          </w:tcPr>
          <w:p w14:paraId="324D3805" w14:textId="77777777" w:rsidR="00EA57ED" w:rsidRPr="00C27D87" w:rsidRDefault="00EA57ED" w:rsidP="00EA57ED">
            <w:pPr>
              <w:ind w:left="113" w:right="113"/>
              <w:jc w:val="center"/>
              <w:rPr>
                <w:szCs w:val="20"/>
                <w:highlight w:val="yellow"/>
              </w:rPr>
            </w:pPr>
            <w:r w:rsidRPr="00C27D87">
              <w:rPr>
                <w:b/>
                <w:szCs w:val="20"/>
              </w:rPr>
              <w:t>Key observation (Yes/No)</w:t>
            </w:r>
          </w:p>
        </w:tc>
        <w:tc>
          <w:tcPr>
            <w:tcW w:w="1080" w:type="dxa"/>
            <w:shd w:val="clear" w:color="auto" w:fill="auto"/>
            <w:textDirection w:val="btLr"/>
            <w:vAlign w:val="center"/>
          </w:tcPr>
          <w:p w14:paraId="576AF6AD" w14:textId="77777777"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Auditee Response to observation (Agreed</w:t>
            </w:r>
            <w:r w:rsidR="00DA3AD9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/</w:t>
            </w:r>
            <w:r w:rsidR="00DA3AD9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Not agreed)</w:t>
            </w:r>
          </w:p>
        </w:tc>
        <w:tc>
          <w:tcPr>
            <w:tcW w:w="810" w:type="dxa"/>
            <w:shd w:val="clear" w:color="auto" w:fill="auto"/>
            <w:textDirection w:val="btLr"/>
            <w:vAlign w:val="center"/>
          </w:tcPr>
          <w:p w14:paraId="3D86230A" w14:textId="77777777"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Follow-up require</w:t>
            </w:r>
            <w:r w:rsidR="00687A0C" w:rsidRPr="00C27D87">
              <w:rPr>
                <w:b/>
                <w:szCs w:val="20"/>
              </w:rPr>
              <w:t>d</w:t>
            </w:r>
            <w:r w:rsidRPr="00C27D87">
              <w:rPr>
                <w:b/>
                <w:szCs w:val="20"/>
              </w:rPr>
              <w:t xml:space="preserve"> (Yes</w:t>
            </w:r>
            <w:r w:rsidR="00687A0C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/</w:t>
            </w:r>
            <w:r w:rsidR="00687A0C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No)</w:t>
            </w:r>
          </w:p>
        </w:tc>
        <w:tc>
          <w:tcPr>
            <w:tcW w:w="810" w:type="dxa"/>
            <w:shd w:val="clear" w:color="auto" w:fill="auto"/>
            <w:textDirection w:val="btLr"/>
            <w:vAlign w:val="center"/>
          </w:tcPr>
          <w:p w14:paraId="5DFB0874" w14:textId="77777777"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SBU Head</w:t>
            </w:r>
          </w:p>
        </w:tc>
      </w:tr>
    </w:tbl>
    <w:p w14:paraId="0AF68E95" w14:textId="77777777" w:rsidR="00252C9F" w:rsidRPr="00B72ADB" w:rsidRDefault="00C93385" w:rsidP="007D00B9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  <w:r>
        <w:rPr>
          <w:rFonts w:ascii="Trebuchet MS" w:hAnsi="Trebuchet MS"/>
          <w:u w:val="none"/>
        </w:rPr>
        <w:t>#%SUMMARY%</w:t>
      </w:r>
    </w:p>
    <w:p w14:paraId="2FC89045" w14:textId="77777777" w:rsidR="00FB4E6B" w:rsidRPr="00A216F5" w:rsidRDefault="007D00B9" w:rsidP="007D00B9">
      <w:pPr>
        <w:pStyle w:val="Title"/>
        <w:tabs>
          <w:tab w:val="left" w:pos="-360"/>
        </w:tabs>
        <w:jc w:val="left"/>
        <w:rPr>
          <w:rFonts w:ascii="Trebuchet MS" w:hAnsi="Trebuchet MS"/>
          <w:i/>
          <w:sz w:val="20"/>
          <w:szCs w:val="20"/>
          <w:u w:val="none"/>
        </w:rPr>
      </w:pPr>
      <w:r w:rsidRPr="00A216F5">
        <w:rPr>
          <w:rFonts w:ascii="Trebuchet MS" w:hAnsi="Trebuchet MS"/>
          <w:i/>
          <w:sz w:val="20"/>
          <w:szCs w:val="20"/>
          <w:u w:val="none"/>
        </w:rPr>
        <w:t>Note: For detailed audit observations, please refer th</w:t>
      </w:r>
      <w:r w:rsidR="00102EB5" w:rsidRPr="00A216F5">
        <w:rPr>
          <w:rFonts w:ascii="Trebuchet MS" w:hAnsi="Trebuchet MS"/>
          <w:i/>
          <w:sz w:val="20"/>
          <w:szCs w:val="20"/>
          <w:u w:val="none"/>
        </w:rPr>
        <w:t>e hyperlinks given in the table.</w:t>
      </w:r>
    </w:p>
    <w:p w14:paraId="3C5382FF" w14:textId="77777777" w:rsidR="00FB4E6B" w:rsidRDefault="00FB4E6B" w:rsidP="007D00B9">
      <w:pPr>
        <w:pStyle w:val="Title"/>
        <w:tabs>
          <w:tab w:val="left" w:pos="-360"/>
        </w:tabs>
        <w:jc w:val="left"/>
        <w:rPr>
          <w:rFonts w:ascii="Trebuchet MS" w:hAnsi="Trebuchet MS"/>
          <w:b w:val="0"/>
          <w:u w:val="none"/>
        </w:rPr>
      </w:pPr>
    </w:p>
    <w:p w14:paraId="6AD5365B" w14:textId="77777777" w:rsidR="00FB4E6B" w:rsidRDefault="00FB4E6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10932EC2" w14:textId="77777777"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797578F4" w14:textId="77777777"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2AAE167D" w14:textId="77777777"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73A177F9" w14:textId="77777777"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14847F00" w14:textId="77777777"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3A08DA13" w14:textId="77777777" w:rsidR="009D639A" w:rsidRDefault="009D639A">
      <w:pPr>
        <w:rPr>
          <w:sz w:val="22"/>
        </w:rPr>
      </w:pPr>
    </w:p>
    <w:p w14:paraId="00A2D1CA" w14:textId="77777777" w:rsidR="0047296F" w:rsidRDefault="0047296F">
      <w:pPr>
        <w:rPr>
          <w:sz w:val="22"/>
        </w:rPr>
      </w:pPr>
      <w:r>
        <w:rPr>
          <w:b/>
          <w:bCs/>
        </w:rPr>
        <w:br w:type="page"/>
      </w:r>
    </w:p>
    <w:p w14:paraId="0156DF6B" w14:textId="77777777" w:rsidR="00AD5A8B" w:rsidRPr="00FB4E6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7CC5C5B7" w14:textId="77777777" w:rsidR="00E12F1B" w:rsidRPr="00B72ADB" w:rsidRDefault="00387B98" w:rsidP="00E12F1B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b w:val="0"/>
          <w:bCs w:val="0"/>
        </w:rPr>
      </w:pPr>
      <w:bookmarkStart w:id="10" w:name="DetailedAuditObservations"/>
      <w:r w:rsidRPr="00B72ADB">
        <w:rPr>
          <w:rFonts w:ascii="Trebuchet MS" w:hAnsi="Trebuchet MS"/>
          <w:u w:val="none"/>
        </w:rPr>
        <w:t>Detailed Audit Observations</w:t>
      </w:r>
      <w:bookmarkEnd w:id="10"/>
    </w:p>
    <w:p w14:paraId="4A3EEB83" w14:textId="77777777" w:rsidR="00E12F1B" w:rsidRPr="00B72ADB" w:rsidRDefault="00E12F1B" w:rsidP="00E12F1B">
      <w:pPr>
        <w:pStyle w:val="Title"/>
        <w:jc w:val="left"/>
        <w:rPr>
          <w:rFonts w:ascii="Trebuchet MS" w:hAnsi="Trebuchet MS"/>
          <w:b w:val="0"/>
          <w:bCs w:val="0"/>
        </w:rPr>
      </w:pP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Caption w:val="DETAILED_AUDIT_OBSERVATIONS"/>
      </w:tblPr>
      <w:tblGrid>
        <w:gridCol w:w="567"/>
        <w:gridCol w:w="284"/>
        <w:gridCol w:w="3118"/>
        <w:gridCol w:w="531"/>
        <w:gridCol w:w="603"/>
        <w:gridCol w:w="162"/>
        <w:gridCol w:w="825"/>
        <w:gridCol w:w="2557"/>
        <w:gridCol w:w="284"/>
        <w:gridCol w:w="1417"/>
      </w:tblGrid>
      <w:tr w:rsidR="00202108" w:rsidRPr="00B72ADB" w14:paraId="10FE8A2F" w14:textId="77777777" w:rsidTr="00C706DF">
        <w:tc>
          <w:tcPr>
            <w:tcW w:w="4500" w:type="dxa"/>
            <w:gridSpan w:val="4"/>
            <w:vMerge w:val="restart"/>
            <w:shd w:val="clear" w:color="auto" w:fill="auto"/>
          </w:tcPr>
          <w:p w14:paraId="6ADDCCA4" w14:textId="77777777" w:rsidR="00202108" w:rsidRPr="00B72ADB" w:rsidRDefault="00202108" w:rsidP="002074AB">
            <w:pPr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Observation</w:t>
            </w:r>
          </w:p>
        </w:tc>
        <w:tc>
          <w:tcPr>
            <w:tcW w:w="1590" w:type="dxa"/>
            <w:gridSpan w:val="3"/>
            <w:shd w:val="clear" w:color="auto" w:fill="auto"/>
          </w:tcPr>
          <w:p w14:paraId="5A00976D" w14:textId="77777777" w:rsidR="00202108" w:rsidRPr="00B72ADB" w:rsidRDefault="00202108" w:rsidP="002074AB">
            <w:pPr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Category</w:t>
            </w:r>
          </w:p>
        </w:tc>
        <w:tc>
          <w:tcPr>
            <w:tcW w:w="4258" w:type="dxa"/>
            <w:gridSpan w:val="3"/>
            <w:shd w:val="clear" w:color="auto" w:fill="auto"/>
          </w:tcPr>
          <w:p w14:paraId="63BE2782" w14:textId="77777777" w:rsidR="00202108" w:rsidRPr="00B72ADB" w:rsidRDefault="00FF5C7B" w:rsidP="002074AB">
            <w:pPr>
              <w:spacing w:before="6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CATEGORY###</w:t>
            </w:r>
          </w:p>
        </w:tc>
      </w:tr>
      <w:tr w:rsidR="00202108" w:rsidRPr="00B72ADB" w14:paraId="07134665" w14:textId="77777777" w:rsidTr="00C706DF">
        <w:trPr>
          <w:trHeight w:val="558"/>
        </w:trPr>
        <w:tc>
          <w:tcPr>
            <w:tcW w:w="4500" w:type="dxa"/>
            <w:gridSpan w:val="4"/>
            <w:vMerge/>
            <w:shd w:val="clear" w:color="auto" w:fill="auto"/>
          </w:tcPr>
          <w:p w14:paraId="1007EC64" w14:textId="77777777" w:rsidR="00202108" w:rsidRPr="00B72ADB" w:rsidRDefault="00202108" w:rsidP="002074AB">
            <w:pPr>
              <w:jc w:val="right"/>
              <w:rPr>
                <w:b/>
                <w:szCs w:val="20"/>
              </w:rPr>
            </w:pPr>
          </w:p>
        </w:tc>
        <w:tc>
          <w:tcPr>
            <w:tcW w:w="1590" w:type="dxa"/>
            <w:gridSpan w:val="3"/>
            <w:shd w:val="clear" w:color="auto" w:fill="auto"/>
          </w:tcPr>
          <w:p w14:paraId="1B047E77" w14:textId="77777777" w:rsidR="00202108" w:rsidRPr="00B72ADB" w:rsidRDefault="00202108" w:rsidP="002074AB">
            <w:pPr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Risk Rating</w:t>
            </w:r>
          </w:p>
        </w:tc>
        <w:tc>
          <w:tcPr>
            <w:tcW w:w="4258" w:type="dxa"/>
            <w:gridSpan w:val="3"/>
            <w:shd w:val="clear" w:color="auto" w:fill="auto"/>
          </w:tcPr>
          <w:p w14:paraId="16744F4F" w14:textId="77777777" w:rsidR="00202108" w:rsidRPr="00B72ADB" w:rsidRDefault="00FF5C7B" w:rsidP="002074AB">
            <w:pPr>
              <w:spacing w:before="6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%#RISKRATING#</w:t>
            </w:r>
          </w:p>
        </w:tc>
      </w:tr>
      <w:tr w:rsidR="00AA4A21" w:rsidRPr="00B72ADB" w14:paraId="1F1A1E6C" w14:textId="77777777" w:rsidTr="00C706DF">
        <w:trPr>
          <w:trHeight w:val="23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980491E" w14:textId="77777777" w:rsidR="00AA4A21" w:rsidRPr="000F4F16" w:rsidRDefault="00AA4A21" w:rsidP="000F4F16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22"/>
                <w:szCs w:val="22"/>
              </w:rPr>
            </w:pP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981AEC3" w14:textId="77777777" w:rsidR="00CC2E05" w:rsidRPr="00CC2E05" w:rsidRDefault="000A62A7" w:rsidP="000A62A7">
            <w:pPr>
              <w:pStyle w:val="ListParagraph"/>
              <w:ind w:left="0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%#</w:t>
            </w:r>
            <w:r w:rsidR="00A72CD7">
              <w:rPr>
                <w:b/>
                <w:sz w:val="22"/>
                <w:szCs w:val="22"/>
                <w:u w:val="single"/>
              </w:rPr>
              <w:t>Observation Title</w:t>
            </w:r>
            <w:r>
              <w:rPr>
                <w:b/>
                <w:sz w:val="22"/>
                <w:szCs w:val="22"/>
                <w:u w:val="single"/>
              </w:rPr>
              <w:t>%</w:t>
            </w:r>
          </w:p>
        </w:tc>
      </w:tr>
      <w:tr w:rsidR="00AA4A21" w:rsidRPr="00B72ADB" w14:paraId="45C1E4A3" w14:textId="77777777" w:rsidTr="00C706DF">
        <w:trPr>
          <w:trHeight w:val="23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80DD5D3" w14:textId="77777777" w:rsidR="00AA4A21" w:rsidRPr="00C56AD9" w:rsidRDefault="00AA4A21" w:rsidP="002074A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781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0C928" w14:textId="77777777" w:rsidR="00C56AD9" w:rsidRPr="00C56AD9" w:rsidRDefault="000A62A7" w:rsidP="000A62A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#%</w:t>
            </w:r>
            <w:proofErr w:type="spellStart"/>
            <w:r w:rsidR="00A72CD7">
              <w:rPr>
                <w:sz w:val="22"/>
                <w:szCs w:val="22"/>
              </w:rPr>
              <w:t>Synopsisofobservation</w:t>
            </w:r>
            <w:proofErr w:type="spellEnd"/>
            <w:r>
              <w:rPr>
                <w:sz w:val="22"/>
                <w:szCs w:val="22"/>
              </w:rPr>
              <w:t>%</w:t>
            </w:r>
          </w:p>
        </w:tc>
      </w:tr>
      <w:tr w:rsidR="00A72CD7" w:rsidRPr="00B72ADB" w14:paraId="51202A20" w14:textId="77777777" w:rsidTr="00C706DF">
        <w:trPr>
          <w:trHeight w:val="23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A6D2AA4" w14:textId="77777777" w:rsidR="00A72CD7" w:rsidRPr="00C56AD9" w:rsidRDefault="00A72CD7" w:rsidP="002074A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781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99EDD" w14:textId="77777777" w:rsidR="00A72CD7" w:rsidRPr="00C56AD9" w:rsidRDefault="000A62A7" w:rsidP="000A62A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#%</w:t>
            </w:r>
            <w:r w:rsidR="00A72CD7">
              <w:rPr>
                <w:sz w:val="22"/>
                <w:szCs w:val="22"/>
              </w:rPr>
              <w:t>Detailed Observation</w:t>
            </w:r>
            <w:r>
              <w:rPr>
                <w:sz w:val="22"/>
                <w:szCs w:val="22"/>
              </w:rPr>
              <w:t>#</w:t>
            </w:r>
          </w:p>
        </w:tc>
      </w:tr>
      <w:tr w:rsidR="00E12F1B" w:rsidRPr="00B72ADB" w14:paraId="58D6A581" w14:textId="77777777" w:rsidTr="00C706DF">
        <w:trPr>
          <w:trHeight w:val="512"/>
        </w:trPr>
        <w:tc>
          <w:tcPr>
            <w:tcW w:w="5265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14:paraId="59FCDD0C" w14:textId="77777777" w:rsidR="00E12F1B" w:rsidRPr="00B72ADB" w:rsidRDefault="00E12F1B" w:rsidP="00EF7BE7">
            <w:pPr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Root Cause</w:t>
            </w:r>
          </w:p>
        </w:tc>
        <w:tc>
          <w:tcPr>
            <w:tcW w:w="5083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54B903E1" w14:textId="77777777" w:rsidR="00E12F1B" w:rsidRPr="00B72ADB" w:rsidRDefault="00E12F1B" w:rsidP="00EF7BE7">
            <w:pPr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Impact / Risk</w:t>
            </w:r>
          </w:p>
        </w:tc>
      </w:tr>
      <w:tr w:rsidR="00E65C64" w:rsidRPr="00B72ADB" w14:paraId="11F93790" w14:textId="77777777" w:rsidTr="00C706DF">
        <w:tc>
          <w:tcPr>
            <w:tcW w:w="10348" w:type="dxa"/>
            <w:gridSpan w:val="10"/>
            <w:shd w:val="clear" w:color="auto" w:fill="auto"/>
          </w:tcPr>
          <w:p w14:paraId="3D982CBE" w14:textId="77777777" w:rsidR="00E65C64" w:rsidRPr="00C56AD9" w:rsidRDefault="00E65C64" w:rsidP="00E65C64">
            <w:pPr>
              <w:pStyle w:val="ListParagraph"/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#%ROOTCAUSE%</w:t>
            </w:r>
          </w:p>
        </w:tc>
      </w:tr>
      <w:tr w:rsidR="006732AF" w:rsidRPr="00B72ADB" w14:paraId="3224FD66" w14:textId="77777777" w:rsidTr="00C706DF">
        <w:tc>
          <w:tcPr>
            <w:tcW w:w="10348" w:type="dxa"/>
            <w:gridSpan w:val="10"/>
            <w:shd w:val="clear" w:color="auto" w:fill="auto"/>
          </w:tcPr>
          <w:p w14:paraId="20D54E2E" w14:textId="77777777" w:rsidR="006732AF" w:rsidRPr="00B72ADB" w:rsidRDefault="006732AF" w:rsidP="006732AF">
            <w:pPr>
              <w:rPr>
                <w:szCs w:val="20"/>
              </w:rPr>
            </w:pPr>
            <w:r w:rsidRPr="00B72ADB">
              <w:rPr>
                <w:b/>
                <w:szCs w:val="20"/>
              </w:rPr>
              <w:t>Suggestion:</w:t>
            </w:r>
          </w:p>
        </w:tc>
      </w:tr>
      <w:tr w:rsidR="000A62A7" w:rsidRPr="00B72ADB" w14:paraId="1052F85F" w14:textId="77777777" w:rsidTr="00C706DF">
        <w:trPr>
          <w:trHeight w:val="552"/>
        </w:trPr>
        <w:tc>
          <w:tcPr>
            <w:tcW w:w="10348" w:type="dxa"/>
            <w:gridSpan w:val="10"/>
            <w:shd w:val="clear" w:color="auto" w:fill="auto"/>
          </w:tcPr>
          <w:p w14:paraId="5019FEDB" w14:textId="77777777" w:rsidR="000A62A7" w:rsidRPr="000A62A7" w:rsidRDefault="000A62A7" w:rsidP="000A62A7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#%</w:t>
            </w:r>
            <w:r w:rsidRPr="00B72ADB">
              <w:rPr>
                <w:b/>
                <w:szCs w:val="20"/>
              </w:rPr>
              <w:t xml:space="preserve"> </w:t>
            </w:r>
            <w:r w:rsidRPr="00057850">
              <w:rPr>
                <w:b/>
                <w:sz w:val="24"/>
                <w:szCs w:val="20"/>
              </w:rPr>
              <w:t>Suggestion</w:t>
            </w:r>
            <w:r>
              <w:rPr>
                <w:b/>
                <w:szCs w:val="20"/>
              </w:rPr>
              <w:t>%</w:t>
            </w:r>
          </w:p>
        </w:tc>
      </w:tr>
      <w:tr w:rsidR="008545CC" w:rsidRPr="00B72ADB" w14:paraId="662EC573" w14:textId="77777777" w:rsidTr="00C706DF">
        <w:tc>
          <w:tcPr>
            <w:tcW w:w="8931" w:type="dxa"/>
            <w:gridSpan w:val="9"/>
            <w:shd w:val="clear" w:color="auto" w:fill="auto"/>
          </w:tcPr>
          <w:p w14:paraId="5A0EFBB3" w14:textId="77777777" w:rsidR="008545CC" w:rsidRPr="00B72ADB" w:rsidRDefault="008545CC" w:rsidP="008545CC">
            <w:pPr>
              <w:spacing w:before="40"/>
              <w:rPr>
                <w:b/>
                <w:color w:val="000000"/>
                <w:szCs w:val="20"/>
              </w:rPr>
            </w:pPr>
            <w:r w:rsidRPr="00B72ADB">
              <w:rPr>
                <w:b/>
                <w:color w:val="000000"/>
                <w:szCs w:val="20"/>
              </w:rPr>
              <w:t>A</w:t>
            </w:r>
            <w:r w:rsidR="00CB696F" w:rsidRPr="00B72ADB">
              <w:rPr>
                <w:b/>
                <w:color w:val="000000"/>
                <w:szCs w:val="20"/>
              </w:rPr>
              <w:t>gree</w:t>
            </w:r>
            <w:r w:rsidRPr="00B72ADB">
              <w:rPr>
                <w:b/>
                <w:color w:val="000000"/>
                <w:szCs w:val="20"/>
              </w:rPr>
              <w:t xml:space="preserve"> with the observation? (Yes / No)</w:t>
            </w:r>
          </w:p>
        </w:tc>
        <w:tc>
          <w:tcPr>
            <w:tcW w:w="1417" w:type="dxa"/>
            <w:shd w:val="clear" w:color="auto" w:fill="auto"/>
          </w:tcPr>
          <w:p w14:paraId="0BDADBCC" w14:textId="77777777" w:rsidR="008545CC" w:rsidRPr="00C53E36" w:rsidRDefault="000A62A7" w:rsidP="002074AB">
            <w:pPr>
              <w:spacing w:before="4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%#AGREE%</w:t>
            </w:r>
          </w:p>
        </w:tc>
      </w:tr>
      <w:tr w:rsidR="00CB696F" w:rsidRPr="00B72ADB" w14:paraId="29E6A6BC" w14:textId="77777777" w:rsidTr="00C706DF">
        <w:tc>
          <w:tcPr>
            <w:tcW w:w="10348" w:type="dxa"/>
            <w:gridSpan w:val="10"/>
            <w:shd w:val="clear" w:color="auto" w:fill="auto"/>
          </w:tcPr>
          <w:p w14:paraId="2B59AA4A" w14:textId="77777777" w:rsidR="00CB696F" w:rsidRPr="00B72ADB" w:rsidRDefault="00CB696F" w:rsidP="0072380E">
            <w:pPr>
              <w:spacing w:before="60"/>
              <w:rPr>
                <w:b/>
                <w:color w:val="000000"/>
                <w:szCs w:val="20"/>
              </w:rPr>
            </w:pPr>
            <w:r w:rsidRPr="00B72ADB">
              <w:rPr>
                <w:b/>
                <w:szCs w:val="20"/>
              </w:rPr>
              <w:t>Justification, if disagree</w:t>
            </w:r>
            <w:r w:rsidR="000811E8">
              <w:rPr>
                <w:b/>
                <w:szCs w:val="20"/>
              </w:rPr>
              <w:t xml:space="preserve"> / Action Planned</w:t>
            </w:r>
            <w:r w:rsidR="0072380E">
              <w:rPr>
                <w:b/>
                <w:szCs w:val="20"/>
              </w:rPr>
              <w:t>,</w:t>
            </w:r>
            <w:r w:rsidR="000811E8">
              <w:rPr>
                <w:b/>
                <w:szCs w:val="20"/>
              </w:rPr>
              <w:t xml:space="preserve"> implemented so far, if agree</w:t>
            </w:r>
          </w:p>
        </w:tc>
      </w:tr>
      <w:tr w:rsidR="00CB696F" w:rsidRPr="00B72ADB" w14:paraId="16EE46A0" w14:textId="77777777" w:rsidTr="00C706DF">
        <w:tc>
          <w:tcPr>
            <w:tcW w:w="10348" w:type="dxa"/>
            <w:gridSpan w:val="10"/>
            <w:shd w:val="clear" w:color="auto" w:fill="auto"/>
          </w:tcPr>
          <w:p w14:paraId="10974993" w14:textId="77777777" w:rsidR="00CB696F" w:rsidRPr="00C53E36" w:rsidRDefault="000A62A7" w:rsidP="00CB696F">
            <w:pPr>
              <w:spacing w:before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%#</w:t>
            </w:r>
            <w:r w:rsidRPr="00B72ADB">
              <w:rPr>
                <w:b/>
                <w:szCs w:val="20"/>
              </w:rPr>
              <w:t xml:space="preserve"> Justification</w:t>
            </w:r>
            <w:r>
              <w:rPr>
                <w:b/>
                <w:szCs w:val="20"/>
              </w:rPr>
              <w:t>#</w:t>
            </w:r>
          </w:p>
        </w:tc>
      </w:tr>
      <w:tr w:rsidR="00CB696F" w:rsidRPr="00B72ADB" w14:paraId="4603753E" w14:textId="77777777" w:rsidTr="00C706DF">
        <w:tc>
          <w:tcPr>
            <w:tcW w:w="8931" w:type="dxa"/>
            <w:gridSpan w:val="9"/>
            <w:shd w:val="clear" w:color="auto" w:fill="auto"/>
          </w:tcPr>
          <w:p w14:paraId="4E1820C5" w14:textId="77777777" w:rsidR="00CB696F" w:rsidRPr="00B72ADB" w:rsidRDefault="00CB696F" w:rsidP="008545CC">
            <w:pPr>
              <w:spacing w:before="40"/>
              <w:rPr>
                <w:b/>
                <w:color w:val="000000"/>
                <w:szCs w:val="20"/>
              </w:rPr>
            </w:pPr>
            <w:r w:rsidRPr="00B72ADB">
              <w:rPr>
                <w:b/>
                <w:color w:val="000000"/>
                <w:szCs w:val="20"/>
              </w:rPr>
              <w:t>Agree with the Suggestion? (Yes / No)</w:t>
            </w:r>
          </w:p>
        </w:tc>
        <w:tc>
          <w:tcPr>
            <w:tcW w:w="1417" w:type="dxa"/>
            <w:shd w:val="clear" w:color="auto" w:fill="auto"/>
          </w:tcPr>
          <w:p w14:paraId="0EAE0BB2" w14:textId="77777777" w:rsidR="00CB696F" w:rsidRPr="00C53E36" w:rsidRDefault="000A62A7" w:rsidP="002074AB">
            <w:pPr>
              <w:spacing w:before="4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#%YES#</w:t>
            </w:r>
          </w:p>
        </w:tc>
      </w:tr>
      <w:tr w:rsidR="00E12F1B" w:rsidRPr="00B72ADB" w14:paraId="0EB7D9E3" w14:textId="77777777" w:rsidTr="00C706DF">
        <w:tc>
          <w:tcPr>
            <w:tcW w:w="10348" w:type="dxa"/>
            <w:gridSpan w:val="10"/>
            <w:shd w:val="clear" w:color="auto" w:fill="auto"/>
          </w:tcPr>
          <w:p w14:paraId="0DB5B39A" w14:textId="77777777" w:rsidR="00E12F1B" w:rsidRPr="00B72ADB" w:rsidRDefault="00CB696F" w:rsidP="00CB696F">
            <w:pPr>
              <w:spacing w:before="40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 xml:space="preserve">Alternate </w:t>
            </w:r>
            <w:r w:rsidR="00E12F1B" w:rsidRPr="00B72ADB">
              <w:rPr>
                <w:b/>
                <w:szCs w:val="20"/>
              </w:rPr>
              <w:t xml:space="preserve">Action Plan, if </w:t>
            </w:r>
            <w:r w:rsidRPr="00B72ADB">
              <w:rPr>
                <w:b/>
                <w:szCs w:val="20"/>
              </w:rPr>
              <w:t>disagree with the Suggestion</w:t>
            </w:r>
            <w:r w:rsidR="00E12F1B" w:rsidRPr="00B72ADB">
              <w:rPr>
                <w:b/>
                <w:szCs w:val="20"/>
              </w:rPr>
              <w:t>:</w:t>
            </w:r>
          </w:p>
        </w:tc>
      </w:tr>
      <w:tr w:rsidR="00E12F1B" w:rsidRPr="00B72ADB" w14:paraId="1E34A4F2" w14:textId="77777777" w:rsidTr="00C706DF">
        <w:tc>
          <w:tcPr>
            <w:tcW w:w="10348" w:type="dxa"/>
            <w:gridSpan w:val="10"/>
            <w:shd w:val="clear" w:color="auto" w:fill="auto"/>
          </w:tcPr>
          <w:p w14:paraId="3E2EA31F" w14:textId="77777777" w:rsidR="00E12F1B" w:rsidRPr="00C53E36" w:rsidRDefault="000A62A7" w:rsidP="000A62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#%</w:t>
            </w:r>
            <w:r w:rsidRPr="00B72ADB">
              <w:rPr>
                <w:b/>
                <w:szCs w:val="20"/>
              </w:rPr>
              <w:t xml:space="preserve"> </w:t>
            </w:r>
            <w:proofErr w:type="spellStart"/>
            <w:r w:rsidRPr="00B72ADB">
              <w:rPr>
                <w:b/>
                <w:szCs w:val="20"/>
              </w:rPr>
              <w:t>AlternateAction</w:t>
            </w:r>
            <w:proofErr w:type="spellEnd"/>
            <w:r>
              <w:rPr>
                <w:b/>
                <w:szCs w:val="20"/>
              </w:rPr>
              <w:t>#</w:t>
            </w:r>
          </w:p>
        </w:tc>
      </w:tr>
      <w:tr w:rsidR="00E12F1B" w:rsidRPr="00B72ADB" w14:paraId="77A35BAC" w14:textId="77777777" w:rsidTr="00C706DF">
        <w:tc>
          <w:tcPr>
            <w:tcW w:w="8647" w:type="dxa"/>
            <w:gridSpan w:val="8"/>
            <w:shd w:val="clear" w:color="auto" w:fill="auto"/>
          </w:tcPr>
          <w:p w14:paraId="64A892BB" w14:textId="77777777" w:rsidR="00E12F1B" w:rsidRPr="00B72ADB" w:rsidRDefault="00E12F1B" w:rsidP="00816A78">
            <w:pPr>
              <w:spacing w:before="4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Responsibility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2120054" w14:textId="77777777" w:rsidR="00E12F1B" w:rsidRPr="00B72ADB" w:rsidRDefault="00E12F1B" w:rsidP="002074AB">
            <w:pPr>
              <w:spacing w:before="6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Target Date</w:t>
            </w:r>
          </w:p>
        </w:tc>
      </w:tr>
      <w:tr w:rsidR="00816A78" w:rsidRPr="00B72ADB" w14:paraId="643C753D" w14:textId="77777777" w:rsidTr="00C706DF">
        <w:tc>
          <w:tcPr>
            <w:tcW w:w="851" w:type="dxa"/>
            <w:gridSpan w:val="2"/>
            <w:shd w:val="clear" w:color="auto" w:fill="auto"/>
          </w:tcPr>
          <w:p w14:paraId="5100C86C" w14:textId="77777777" w:rsidR="00816A78" w:rsidRPr="00B72ADB" w:rsidRDefault="00816A78" w:rsidP="00F64712">
            <w:pPr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Name</w:t>
            </w:r>
          </w:p>
        </w:tc>
        <w:tc>
          <w:tcPr>
            <w:tcW w:w="3118" w:type="dxa"/>
            <w:shd w:val="clear" w:color="auto" w:fill="auto"/>
          </w:tcPr>
          <w:p w14:paraId="2615C9A7" w14:textId="77777777" w:rsidR="00816A78" w:rsidRPr="00C53E36" w:rsidRDefault="00451EDB" w:rsidP="002074A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%#UNAME%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2CE5CD28" w14:textId="77777777" w:rsidR="00816A78" w:rsidRPr="00B72ADB" w:rsidRDefault="00816A78" w:rsidP="00F64712">
            <w:pPr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Email Id: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06FC47EF" w14:textId="77777777" w:rsidR="00816A78" w:rsidRPr="00C53E36" w:rsidRDefault="00451EDB" w:rsidP="002074A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%%EMAIL#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17604B7B" w14:textId="77777777" w:rsidR="00816A78" w:rsidRPr="00C53E36" w:rsidRDefault="00674D01" w:rsidP="002074A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%#TDATE%</w:t>
            </w:r>
          </w:p>
        </w:tc>
      </w:tr>
      <w:tr w:rsidR="00413CE6" w:rsidRPr="00B72ADB" w14:paraId="5945F5C3" w14:textId="77777777" w:rsidTr="00C706DF">
        <w:tc>
          <w:tcPr>
            <w:tcW w:w="10348" w:type="dxa"/>
            <w:gridSpan w:val="10"/>
            <w:shd w:val="clear" w:color="auto" w:fill="auto"/>
          </w:tcPr>
          <w:p w14:paraId="7E6A90E7" w14:textId="77777777" w:rsidR="00413CE6" w:rsidRPr="00413CE6" w:rsidRDefault="00413CE6" w:rsidP="002074AB">
            <w:pPr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AUDIT REJOINDER</w:t>
            </w:r>
            <w:r w:rsidR="003771D3">
              <w:rPr>
                <w:b/>
                <w:szCs w:val="20"/>
              </w:rPr>
              <w:t>, if necessary</w:t>
            </w:r>
            <w:r>
              <w:rPr>
                <w:b/>
                <w:szCs w:val="20"/>
              </w:rPr>
              <w:t xml:space="preserve"> </w:t>
            </w:r>
          </w:p>
        </w:tc>
      </w:tr>
      <w:tr w:rsidR="0028589D" w:rsidRPr="00B72ADB" w14:paraId="42BB76EF" w14:textId="77777777" w:rsidTr="00C706DF">
        <w:tc>
          <w:tcPr>
            <w:tcW w:w="10348" w:type="dxa"/>
            <w:gridSpan w:val="10"/>
            <w:shd w:val="clear" w:color="auto" w:fill="auto"/>
          </w:tcPr>
          <w:p w14:paraId="6BF21FD1" w14:textId="77777777" w:rsidR="0028589D" w:rsidRPr="000C2B6D" w:rsidRDefault="0028589D" w:rsidP="00EB7305">
            <w:pPr>
              <w:jc w:val="both"/>
              <w:rPr>
                <w:b/>
                <w:sz w:val="22"/>
                <w:szCs w:val="22"/>
              </w:rPr>
            </w:pPr>
          </w:p>
        </w:tc>
      </w:tr>
    </w:tbl>
    <w:p w14:paraId="2CCE78C8" w14:textId="77777777" w:rsidR="0098306B" w:rsidRDefault="0098306B" w:rsidP="00904B0F">
      <w:pPr>
        <w:pStyle w:val="Title"/>
        <w:jc w:val="left"/>
        <w:rPr>
          <w:rFonts w:ascii="Trebuchet MS" w:hAnsi="Trebuchet MS"/>
        </w:rPr>
      </w:pPr>
    </w:p>
    <w:p w14:paraId="07FC4EDA" w14:textId="77777777" w:rsidR="00D03076" w:rsidRDefault="00D03076">
      <w:pPr>
        <w:rPr>
          <w:sz w:val="22"/>
          <w:u w:val="single"/>
        </w:rPr>
      </w:pPr>
      <w:r>
        <w:rPr>
          <w:b/>
          <w:bCs/>
        </w:rPr>
        <w:br w:type="page"/>
      </w:r>
    </w:p>
    <w:p w14:paraId="7569AB87" w14:textId="77777777" w:rsidR="00D03076" w:rsidRDefault="00D03076">
      <w:pPr>
        <w:rPr>
          <w:b/>
          <w:bCs/>
          <w:sz w:val="22"/>
        </w:rPr>
      </w:pPr>
    </w:p>
    <w:p w14:paraId="71E64BEE" w14:textId="77777777" w:rsidR="00BF28DC" w:rsidRPr="00B72ADB" w:rsidRDefault="00BF28DC" w:rsidP="00BF28DC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11" w:name="AuditMethodology"/>
      <w:r w:rsidRPr="00B72ADB">
        <w:rPr>
          <w:rFonts w:ascii="Trebuchet MS" w:hAnsi="Trebuchet MS"/>
          <w:u w:val="none"/>
        </w:rPr>
        <w:t>Audit Methodology</w:t>
      </w:r>
      <w:bookmarkEnd w:id="11"/>
    </w:p>
    <w:p w14:paraId="2AFBED43" w14:textId="77777777" w:rsidR="00BF28DC" w:rsidRPr="00B72ADB" w:rsidRDefault="00BF28DC" w:rsidP="00BF28DC">
      <w:pPr>
        <w:pStyle w:val="Title"/>
        <w:tabs>
          <w:tab w:val="left" w:pos="-360"/>
        </w:tabs>
        <w:ind w:left="540" w:hanging="540"/>
        <w:jc w:val="left"/>
        <w:rPr>
          <w:rFonts w:ascii="Trebuchet MS" w:hAnsi="Trebuchet MS"/>
        </w:rPr>
      </w:pPr>
    </w:p>
    <w:p w14:paraId="1DC9EA4D" w14:textId="77777777" w:rsidR="00BF28DC" w:rsidRPr="007D02E3" w:rsidRDefault="00BF28DC" w:rsidP="00BF28DC">
      <w:pPr>
        <w:pStyle w:val="Title"/>
        <w:tabs>
          <w:tab w:val="left" w:pos="-360"/>
        </w:tabs>
        <w:ind w:left="540" w:hanging="540"/>
        <w:jc w:val="left"/>
        <w:rPr>
          <w:rFonts w:ascii="Trebuchet MS" w:hAnsi="Trebuchet MS"/>
          <w:u w:val="none"/>
        </w:rPr>
      </w:pPr>
      <w:r w:rsidRPr="007D02E3">
        <w:rPr>
          <w:rFonts w:ascii="Trebuchet MS" w:hAnsi="Trebuchet MS"/>
          <w:u w:val="none"/>
        </w:rPr>
        <w:t>Rating Methodology for observations</w:t>
      </w:r>
    </w:p>
    <w:p w14:paraId="662E3FF9" w14:textId="77777777" w:rsidR="00BF28DC" w:rsidRPr="00B72ADB" w:rsidRDefault="00BF28DC" w:rsidP="00BF28DC">
      <w:pPr>
        <w:pStyle w:val="Title"/>
        <w:tabs>
          <w:tab w:val="left" w:pos="-360"/>
        </w:tabs>
        <w:ind w:left="180" w:hanging="540"/>
        <w:jc w:val="left"/>
        <w:rPr>
          <w:rFonts w:ascii="Trebuchet MS" w:hAnsi="Trebuchet MS"/>
          <w:b w:val="0"/>
          <w:bCs w:val="0"/>
        </w:rPr>
      </w:pPr>
    </w:p>
    <w:tbl>
      <w:tblPr>
        <w:tblW w:w="10348" w:type="dxa"/>
        <w:tblInd w:w="14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2712"/>
        <w:gridCol w:w="5896"/>
      </w:tblGrid>
      <w:tr w:rsidR="00BF28DC" w:rsidRPr="00B72ADB" w14:paraId="45E3442B" w14:textId="77777777" w:rsidTr="00A8330A">
        <w:trPr>
          <w:trHeight w:val="358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590F8C" w14:textId="77777777" w:rsidR="00BF28DC" w:rsidRPr="00B72ADB" w:rsidRDefault="00BF28DC" w:rsidP="00F10E6C">
            <w:pPr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Abbreviations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B62A67" w14:textId="77777777" w:rsidR="00BF28DC" w:rsidRPr="00B72ADB" w:rsidRDefault="00BF28DC" w:rsidP="00F10E6C">
            <w:pPr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Description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D858244" w14:textId="77777777" w:rsidR="00BF28DC" w:rsidRPr="00B72ADB" w:rsidRDefault="00BF28DC" w:rsidP="00F10E6C">
            <w:pPr>
              <w:ind w:left="144" w:right="144"/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Detailed description</w:t>
            </w:r>
          </w:p>
        </w:tc>
      </w:tr>
      <w:tr w:rsidR="00BF28DC" w:rsidRPr="00B72ADB" w14:paraId="5D2EFC55" w14:textId="77777777" w:rsidTr="00A8330A">
        <w:trPr>
          <w:trHeight w:val="358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BAFAD1" w14:textId="77777777"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SN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34EB8F" w14:textId="77777777" w:rsidR="00BF28DC" w:rsidRPr="00B72ADB" w:rsidRDefault="00BF28DC" w:rsidP="00F10E6C">
            <w:r w:rsidRPr="00B72ADB">
              <w:rPr>
                <w:b/>
                <w:bCs/>
                <w:szCs w:val="22"/>
              </w:rPr>
              <w:t>Statutory Non-Compliance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3D994D" w14:textId="77777777"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>Issues which are in violation of any applicable statute. Acts may be central, state or any other.</w:t>
            </w:r>
          </w:p>
        </w:tc>
      </w:tr>
      <w:tr w:rsidR="00BF28DC" w:rsidRPr="00B72ADB" w14:paraId="5350AADA" w14:textId="77777777" w:rsidTr="00A8330A">
        <w:trPr>
          <w:trHeight w:val="16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932F27" w14:textId="77777777" w:rsidR="00BF28DC" w:rsidRPr="00B72ADB" w:rsidRDefault="00BF28DC" w:rsidP="00A22C1F">
            <w:pPr>
              <w:jc w:val="center"/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PD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84E90D" w14:textId="77777777" w:rsidR="00BF28DC" w:rsidRPr="00B72ADB" w:rsidRDefault="00BF28DC" w:rsidP="00F10E6C">
            <w:pPr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Policy Deviation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8ED5131" w14:textId="77777777"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 xml:space="preserve">Issues which are not in line with company policy Viz. DOA, HR, Travel, </w:t>
            </w:r>
            <w:r w:rsidR="00A50869" w:rsidRPr="00B72ADB">
              <w:rPr>
                <w:bCs/>
                <w:szCs w:val="22"/>
              </w:rPr>
              <w:t>etc.</w:t>
            </w:r>
          </w:p>
        </w:tc>
      </w:tr>
      <w:tr w:rsidR="00BF28DC" w:rsidRPr="00B72ADB" w14:paraId="4413DCBC" w14:textId="77777777" w:rsidTr="00A8330A">
        <w:trPr>
          <w:trHeight w:val="178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B7562B" w14:textId="77777777"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PG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719BD2" w14:textId="77777777" w:rsidR="00BF28DC" w:rsidRPr="00B72ADB" w:rsidRDefault="00BF28DC" w:rsidP="00F10E6C">
            <w:r w:rsidRPr="00B72ADB">
              <w:rPr>
                <w:b/>
                <w:bCs/>
                <w:szCs w:val="22"/>
              </w:rPr>
              <w:t>Process Gap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D7385DA" w14:textId="77777777"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 xml:space="preserve">At its current state the process is not line with industry standards and may result in financial loss. </w:t>
            </w:r>
          </w:p>
          <w:p w14:paraId="53E2EFBC" w14:textId="77777777"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 xml:space="preserve">A pure control lapse. </w:t>
            </w:r>
          </w:p>
        </w:tc>
      </w:tr>
      <w:tr w:rsidR="00BF28DC" w:rsidRPr="00B72ADB" w14:paraId="6CEE0AFB" w14:textId="77777777" w:rsidTr="00A8330A">
        <w:trPr>
          <w:trHeight w:val="12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07DF2E" w14:textId="77777777"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OE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09BB1B" w14:textId="77777777" w:rsidR="00BF28DC" w:rsidRPr="00B72ADB" w:rsidRDefault="00BF28DC" w:rsidP="00F10E6C">
            <w:r w:rsidRPr="00B72ADB">
              <w:rPr>
                <w:b/>
                <w:bCs/>
                <w:szCs w:val="22"/>
              </w:rPr>
              <w:t xml:space="preserve">Operating Effectiveness 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5BDB04" w14:textId="77777777"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>Process is in place with few transactional deviations. This may</w:t>
            </w:r>
            <w:r w:rsidR="005172A1" w:rsidRPr="00B72ADB">
              <w:rPr>
                <w:bCs/>
                <w:szCs w:val="22"/>
              </w:rPr>
              <w:t>/may not</w:t>
            </w:r>
            <w:r w:rsidRPr="00B72ADB">
              <w:rPr>
                <w:bCs/>
                <w:szCs w:val="22"/>
              </w:rPr>
              <w:t xml:space="preserve"> result in a financial loss.</w:t>
            </w:r>
          </w:p>
        </w:tc>
      </w:tr>
      <w:tr w:rsidR="00BF28DC" w:rsidRPr="00B72ADB" w14:paraId="25DEDC85" w14:textId="77777777" w:rsidTr="00A8330A">
        <w:trPr>
          <w:trHeight w:val="12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32839EC" w14:textId="77777777"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PI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942B43A" w14:textId="77777777" w:rsidR="00BF28DC" w:rsidRPr="00B72ADB" w:rsidRDefault="00BF28DC" w:rsidP="00F10E6C">
            <w:r w:rsidRPr="00B72ADB">
              <w:rPr>
                <w:b/>
                <w:bCs/>
                <w:szCs w:val="22"/>
              </w:rPr>
              <w:t>Process Improvement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F08F654" w14:textId="77777777"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>Issues which do not result in any process gap; however, if implemented may result in an improvement in the existing process. The improvement may or may not be with a financial benefit.</w:t>
            </w:r>
          </w:p>
        </w:tc>
      </w:tr>
    </w:tbl>
    <w:p w14:paraId="71BE9249" w14:textId="77777777" w:rsidR="00BF28DC" w:rsidRPr="00B72ADB" w:rsidRDefault="00BF28DC" w:rsidP="00BF28DC">
      <w:pPr>
        <w:spacing w:line="276" w:lineRule="auto"/>
        <w:rPr>
          <w:sz w:val="22"/>
          <w:szCs w:val="22"/>
        </w:rPr>
      </w:pPr>
    </w:p>
    <w:p w14:paraId="36FEEEA9" w14:textId="77777777" w:rsidR="00BF28DC" w:rsidRPr="00B72ADB" w:rsidRDefault="00BF28DC" w:rsidP="00BF28DC">
      <w:pPr>
        <w:autoSpaceDE w:val="0"/>
        <w:autoSpaceDN w:val="0"/>
        <w:adjustRightInd w:val="0"/>
        <w:rPr>
          <w:b/>
          <w:bCs/>
          <w:u w:val="single"/>
        </w:rPr>
      </w:pPr>
      <w:r w:rsidRPr="00B72ADB">
        <w:rPr>
          <w:b/>
          <w:bCs/>
          <w:u w:val="single"/>
        </w:rPr>
        <w:t xml:space="preserve">Risk Matrix showing the Risk Levels </w:t>
      </w:r>
    </w:p>
    <w:p w14:paraId="6D1691D9" w14:textId="77777777" w:rsidR="00BF28DC" w:rsidRPr="00B72ADB" w:rsidRDefault="00BF28DC" w:rsidP="00BF28DC">
      <w:pPr>
        <w:autoSpaceDE w:val="0"/>
        <w:autoSpaceDN w:val="0"/>
        <w:adjustRightInd w:val="0"/>
        <w:rPr>
          <w:b/>
          <w:bCs/>
        </w:rPr>
      </w:pP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088"/>
        <w:gridCol w:w="2088"/>
        <w:gridCol w:w="2088"/>
        <w:gridCol w:w="1996"/>
      </w:tblGrid>
      <w:tr w:rsidR="00390DCD" w:rsidRPr="00B72ADB" w14:paraId="08D74C60" w14:textId="77777777" w:rsidTr="00636D55">
        <w:trPr>
          <w:trHeight w:val="490"/>
        </w:trPr>
        <w:tc>
          <w:tcPr>
            <w:tcW w:w="2088" w:type="dxa"/>
            <w:tcBorders>
              <w:tl2br w:val="single" w:sz="4" w:space="0" w:color="auto"/>
            </w:tcBorders>
            <w:shd w:val="clear" w:color="auto" w:fill="D9D9D9"/>
          </w:tcPr>
          <w:p w14:paraId="15E6247A" w14:textId="77777777" w:rsidR="00390DCD" w:rsidRDefault="00390DCD" w:rsidP="00F10E6C">
            <w:pPr>
              <w:autoSpaceDE w:val="0"/>
              <w:autoSpaceDN w:val="0"/>
              <w:adjustRightInd w:val="0"/>
              <w:jc w:val="right"/>
              <w:rPr>
                <w:rFonts w:cs="Arial"/>
                <w:b/>
                <w:bCs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Consequence</w:t>
            </w:r>
          </w:p>
          <w:p w14:paraId="39120C80" w14:textId="77777777" w:rsidR="00636D55" w:rsidRPr="00B72ADB" w:rsidRDefault="00636D55" w:rsidP="00F10E6C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Cs w:val="20"/>
              </w:rPr>
            </w:pPr>
          </w:p>
          <w:p w14:paraId="04765C7A" w14:textId="77777777" w:rsidR="00390DCD" w:rsidRPr="00B72ADB" w:rsidRDefault="00390DCD" w:rsidP="00F10E6C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Likelihood</w:t>
            </w:r>
          </w:p>
        </w:tc>
        <w:tc>
          <w:tcPr>
            <w:tcW w:w="2088" w:type="dxa"/>
            <w:shd w:val="clear" w:color="auto" w:fill="D9D9D9"/>
            <w:vAlign w:val="center"/>
          </w:tcPr>
          <w:p w14:paraId="4BC65CDB" w14:textId="77777777" w:rsidR="00390DCD" w:rsidRPr="00B72ADB" w:rsidRDefault="00390DCD" w:rsidP="00F10E6C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b/>
                <w:bCs/>
                <w:color w:val="000000"/>
                <w:szCs w:val="20"/>
              </w:rPr>
              <w:t>Negligible</w:t>
            </w:r>
          </w:p>
        </w:tc>
        <w:tc>
          <w:tcPr>
            <w:tcW w:w="2088" w:type="dxa"/>
            <w:shd w:val="clear" w:color="auto" w:fill="D9D9D9"/>
            <w:vAlign w:val="center"/>
          </w:tcPr>
          <w:p w14:paraId="13E521AA" w14:textId="77777777" w:rsidR="00390DCD" w:rsidRPr="00B72ADB" w:rsidRDefault="00390DCD" w:rsidP="00FA63B3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Small</w:t>
            </w:r>
          </w:p>
        </w:tc>
        <w:tc>
          <w:tcPr>
            <w:tcW w:w="2088" w:type="dxa"/>
            <w:shd w:val="clear" w:color="auto" w:fill="D9D9D9"/>
            <w:vAlign w:val="center"/>
          </w:tcPr>
          <w:p w14:paraId="58494402" w14:textId="77777777" w:rsidR="00390DCD" w:rsidRPr="00B72ADB" w:rsidRDefault="00390DCD" w:rsidP="00FA63B3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Moderate</w:t>
            </w:r>
          </w:p>
        </w:tc>
        <w:tc>
          <w:tcPr>
            <w:tcW w:w="1996" w:type="dxa"/>
            <w:shd w:val="clear" w:color="auto" w:fill="D9D9D9"/>
            <w:vAlign w:val="center"/>
          </w:tcPr>
          <w:p w14:paraId="0DC2E4FC" w14:textId="77777777" w:rsidR="00390DCD" w:rsidRPr="00B72ADB" w:rsidRDefault="00390DCD" w:rsidP="00FA63B3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Severe</w:t>
            </w:r>
          </w:p>
        </w:tc>
      </w:tr>
      <w:tr w:rsidR="00BF28DC" w:rsidRPr="00B72ADB" w14:paraId="5F61BE9C" w14:textId="77777777" w:rsidTr="00A8330A">
        <w:trPr>
          <w:trHeight w:val="328"/>
        </w:trPr>
        <w:tc>
          <w:tcPr>
            <w:tcW w:w="2088" w:type="dxa"/>
          </w:tcPr>
          <w:p w14:paraId="4699B486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Low </w:t>
            </w:r>
          </w:p>
        </w:tc>
        <w:tc>
          <w:tcPr>
            <w:tcW w:w="2088" w:type="dxa"/>
            <w:shd w:val="clear" w:color="auto" w:fill="FFFFFF"/>
          </w:tcPr>
          <w:p w14:paraId="11AF549F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14:paraId="0E4E065F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14:paraId="62571D3D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1996" w:type="dxa"/>
            <w:tcBorders>
              <w:bottom w:val="single" w:sz="4" w:space="0" w:color="auto"/>
            </w:tcBorders>
            <w:shd w:val="clear" w:color="auto" w:fill="FFFFFF"/>
          </w:tcPr>
          <w:p w14:paraId="430985E0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</w:tr>
      <w:tr w:rsidR="00BF28DC" w:rsidRPr="00B72ADB" w14:paraId="64761EB5" w14:textId="77777777" w:rsidTr="00A8330A">
        <w:trPr>
          <w:trHeight w:val="328"/>
        </w:trPr>
        <w:tc>
          <w:tcPr>
            <w:tcW w:w="2088" w:type="dxa"/>
          </w:tcPr>
          <w:p w14:paraId="43DA5784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Moderate </w:t>
            </w:r>
          </w:p>
        </w:tc>
        <w:tc>
          <w:tcPr>
            <w:tcW w:w="2088" w:type="dxa"/>
            <w:shd w:val="clear" w:color="auto" w:fill="FFFFFF"/>
          </w:tcPr>
          <w:p w14:paraId="2A5C2B8F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shd w:val="clear" w:color="auto" w:fill="FFFFFF"/>
          </w:tcPr>
          <w:p w14:paraId="2CFFE72A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2088" w:type="dxa"/>
            <w:shd w:val="clear" w:color="auto" w:fill="FFFFFF"/>
          </w:tcPr>
          <w:p w14:paraId="70540468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1996" w:type="dxa"/>
            <w:shd w:val="clear" w:color="auto" w:fill="FFFFFF"/>
          </w:tcPr>
          <w:p w14:paraId="6239F4ED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</w:tr>
      <w:tr w:rsidR="00BF28DC" w:rsidRPr="00B72ADB" w14:paraId="3DBC73FF" w14:textId="77777777" w:rsidTr="00A8330A">
        <w:trPr>
          <w:trHeight w:val="328"/>
        </w:trPr>
        <w:tc>
          <w:tcPr>
            <w:tcW w:w="2088" w:type="dxa"/>
          </w:tcPr>
          <w:p w14:paraId="2284F433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High 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14:paraId="61991853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14:paraId="49471326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14:paraId="46B68154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  <w:tc>
          <w:tcPr>
            <w:tcW w:w="1996" w:type="dxa"/>
            <w:tcBorders>
              <w:bottom w:val="single" w:sz="4" w:space="0" w:color="auto"/>
            </w:tcBorders>
            <w:shd w:val="clear" w:color="auto" w:fill="FFFFFF"/>
          </w:tcPr>
          <w:p w14:paraId="628C5C43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</w:tr>
      <w:tr w:rsidR="00BF28DC" w:rsidRPr="00B72ADB" w14:paraId="01B86CE6" w14:textId="77777777" w:rsidTr="00A8330A">
        <w:trPr>
          <w:trHeight w:val="328"/>
        </w:trPr>
        <w:tc>
          <w:tcPr>
            <w:tcW w:w="2088" w:type="dxa"/>
          </w:tcPr>
          <w:p w14:paraId="01BAC892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Very high </w:t>
            </w:r>
          </w:p>
        </w:tc>
        <w:tc>
          <w:tcPr>
            <w:tcW w:w="2088" w:type="dxa"/>
            <w:shd w:val="clear" w:color="auto" w:fill="FFFFFF"/>
          </w:tcPr>
          <w:p w14:paraId="75AD2EBA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2088" w:type="dxa"/>
            <w:shd w:val="clear" w:color="auto" w:fill="FFFFFF"/>
          </w:tcPr>
          <w:p w14:paraId="0FE67D6D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  <w:tc>
          <w:tcPr>
            <w:tcW w:w="2088" w:type="dxa"/>
            <w:shd w:val="clear" w:color="auto" w:fill="FFFFFF"/>
          </w:tcPr>
          <w:p w14:paraId="18667FB7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  <w:tc>
          <w:tcPr>
            <w:tcW w:w="1996" w:type="dxa"/>
            <w:shd w:val="clear" w:color="auto" w:fill="FFFFFF"/>
          </w:tcPr>
          <w:p w14:paraId="2F3E3D0A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</w:tr>
    </w:tbl>
    <w:p w14:paraId="1B3652E1" w14:textId="77777777" w:rsidR="00670165" w:rsidRDefault="00670165" w:rsidP="00670165">
      <w:pPr>
        <w:pStyle w:val="NoSpacing"/>
        <w:rPr>
          <w:rFonts w:ascii="Trebuchet MS" w:hAnsi="Trebuchet MS"/>
          <w:sz w:val="20"/>
          <w:szCs w:val="24"/>
        </w:rPr>
      </w:pPr>
    </w:p>
    <w:p w14:paraId="0E16325F" w14:textId="77777777" w:rsidR="00670165" w:rsidRDefault="00670165" w:rsidP="00670165">
      <w:pPr>
        <w:pStyle w:val="NoSpacing"/>
        <w:rPr>
          <w:rFonts w:ascii="Trebuchet MS" w:hAnsi="Trebuchet MS"/>
          <w:sz w:val="20"/>
          <w:szCs w:val="24"/>
        </w:rPr>
      </w:pPr>
    </w:p>
    <w:p w14:paraId="04972C93" w14:textId="77777777" w:rsidR="00530B91" w:rsidRDefault="00A7199B" w:rsidP="00670165">
      <w:pPr>
        <w:pStyle w:val="NoSpacing"/>
        <w:rPr>
          <w:rFonts w:ascii="Trebuchet MS" w:hAnsi="Trebuchet MS"/>
          <w:b/>
        </w:rPr>
      </w:pPr>
      <w:r w:rsidRPr="0052199C">
        <w:rPr>
          <w:rFonts w:ascii="Trebuchet MS" w:hAnsi="Trebuchet MS"/>
          <w:b/>
        </w:rPr>
        <w:t>Comfort</w:t>
      </w:r>
      <w:r w:rsidR="00530B91" w:rsidRPr="0052199C">
        <w:rPr>
          <w:rFonts w:ascii="Trebuchet MS" w:hAnsi="Trebuchet MS"/>
          <w:b/>
        </w:rPr>
        <w:t xml:space="preserve"> ratings and its meaning</w:t>
      </w:r>
    </w:p>
    <w:p w14:paraId="3695B083" w14:textId="77777777" w:rsidR="002149BB" w:rsidRPr="0052199C" w:rsidRDefault="002149BB" w:rsidP="00670165">
      <w:pPr>
        <w:pStyle w:val="NoSpacing"/>
        <w:rPr>
          <w:rFonts w:ascii="Trebuchet MS" w:hAnsi="Trebuchet MS"/>
          <w:b/>
        </w:rPr>
      </w:pPr>
    </w:p>
    <w:tbl>
      <w:tblPr>
        <w:tblStyle w:val="TableGrid"/>
        <w:tblW w:w="5580" w:type="dxa"/>
        <w:tblInd w:w="198" w:type="dxa"/>
        <w:tblLook w:val="04A0" w:firstRow="1" w:lastRow="0" w:firstColumn="1" w:lastColumn="0" w:noHBand="0" w:noVBand="1"/>
      </w:tblPr>
      <w:tblGrid>
        <w:gridCol w:w="1710"/>
        <w:gridCol w:w="3870"/>
      </w:tblGrid>
      <w:tr w:rsidR="00530B91" w:rsidRPr="0052199C" w14:paraId="045050FC" w14:textId="77777777" w:rsidTr="006703F7">
        <w:tc>
          <w:tcPr>
            <w:tcW w:w="1710" w:type="dxa"/>
            <w:shd w:val="clear" w:color="auto" w:fill="000000" w:themeFill="text1"/>
          </w:tcPr>
          <w:p w14:paraId="27A15268" w14:textId="77777777" w:rsidR="009324E5" w:rsidRDefault="009324E5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  <w:p w14:paraId="72E317D3" w14:textId="77777777" w:rsidR="00530B91" w:rsidRPr="0052199C" w:rsidRDefault="00530B91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52199C">
              <w:rPr>
                <w:color w:val="FFFFFF" w:themeColor="background1"/>
                <w:sz w:val="22"/>
                <w:szCs w:val="22"/>
              </w:rPr>
              <w:t>Rating range</w:t>
            </w:r>
          </w:p>
        </w:tc>
        <w:tc>
          <w:tcPr>
            <w:tcW w:w="3870" w:type="dxa"/>
            <w:shd w:val="clear" w:color="auto" w:fill="000000" w:themeFill="text1"/>
          </w:tcPr>
          <w:p w14:paraId="0D15F4C3" w14:textId="77777777" w:rsidR="009324E5" w:rsidRDefault="009324E5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  <w:p w14:paraId="1E5BA11A" w14:textId="77777777" w:rsidR="00530B91" w:rsidRDefault="00530B91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52199C">
              <w:rPr>
                <w:color w:val="FFFFFF" w:themeColor="background1"/>
                <w:sz w:val="22"/>
                <w:szCs w:val="22"/>
              </w:rPr>
              <w:t>Satisfaction level</w:t>
            </w:r>
          </w:p>
          <w:p w14:paraId="3C402821" w14:textId="77777777" w:rsidR="009324E5" w:rsidRPr="0052199C" w:rsidRDefault="009324E5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</w:tc>
      </w:tr>
      <w:tr w:rsidR="00530B91" w:rsidRPr="0052199C" w14:paraId="37A49709" w14:textId="77777777" w:rsidTr="005A5CB2">
        <w:trPr>
          <w:trHeight w:val="467"/>
        </w:trPr>
        <w:tc>
          <w:tcPr>
            <w:tcW w:w="1710" w:type="dxa"/>
            <w:shd w:val="clear" w:color="auto" w:fill="FF0000"/>
            <w:vAlign w:val="center"/>
          </w:tcPr>
          <w:p w14:paraId="183F829B" w14:textId="77777777" w:rsidR="00530B91" w:rsidRPr="0052199C" w:rsidRDefault="00530B91" w:rsidP="005A5CB2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proofErr w:type="spellStart"/>
            <w:r w:rsidRPr="0052199C">
              <w:rPr>
                <w:color w:val="FFFFFF" w:themeColor="background1"/>
                <w:sz w:val="22"/>
                <w:szCs w:val="22"/>
              </w:rPr>
              <w:t>Upto</w:t>
            </w:r>
            <w:proofErr w:type="spellEnd"/>
            <w:r w:rsidRPr="0052199C">
              <w:rPr>
                <w:color w:val="FFFFFF" w:themeColor="background1"/>
                <w:sz w:val="22"/>
                <w:szCs w:val="22"/>
              </w:rPr>
              <w:t xml:space="preserve"> 2.4</w:t>
            </w:r>
          </w:p>
        </w:tc>
        <w:tc>
          <w:tcPr>
            <w:tcW w:w="3870" w:type="dxa"/>
            <w:shd w:val="clear" w:color="auto" w:fill="FF0000"/>
            <w:vAlign w:val="center"/>
          </w:tcPr>
          <w:p w14:paraId="57822A7B" w14:textId="77777777" w:rsidR="00530B91" w:rsidRPr="0052199C" w:rsidRDefault="00530B91" w:rsidP="005A5CB2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52199C">
              <w:rPr>
                <w:color w:val="FFFFFF" w:themeColor="background1"/>
                <w:sz w:val="22"/>
                <w:szCs w:val="22"/>
              </w:rPr>
              <w:t>Significant improvements required</w:t>
            </w:r>
          </w:p>
        </w:tc>
      </w:tr>
      <w:tr w:rsidR="00530B91" w:rsidRPr="0052199C" w14:paraId="13D6F215" w14:textId="77777777" w:rsidTr="005A5CB2">
        <w:trPr>
          <w:trHeight w:val="440"/>
        </w:trPr>
        <w:tc>
          <w:tcPr>
            <w:tcW w:w="1710" w:type="dxa"/>
            <w:shd w:val="clear" w:color="auto" w:fill="FFC000"/>
            <w:vAlign w:val="center"/>
          </w:tcPr>
          <w:p w14:paraId="404312C1" w14:textId="77777777"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2.5 to 3.9</w:t>
            </w:r>
          </w:p>
        </w:tc>
        <w:tc>
          <w:tcPr>
            <w:tcW w:w="3870" w:type="dxa"/>
            <w:shd w:val="clear" w:color="auto" w:fill="FFC000"/>
            <w:vAlign w:val="center"/>
          </w:tcPr>
          <w:p w14:paraId="683351D3" w14:textId="77777777"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Satisfactory &amp; potential to improve</w:t>
            </w:r>
          </w:p>
        </w:tc>
      </w:tr>
      <w:tr w:rsidR="00530B91" w:rsidRPr="0052199C" w14:paraId="5598C920" w14:textId="77777777" w:rsidTr="005A5CB2">
        <w:trPr>
          <w:trHeight w:val="440"/>
        </w:trPr>
        <w:tc>
          <w:tcPr>
            <w:tcW w:w="1710" w:type="dxa"/>
            <w:shd w:val="clear" w:color="auto" w:fill="00B050"/>
            <w:vAlign w:val="center"/>
          </w:tcPr>
          <w:p w14:paraId="3811CEB8" w14:textId="77777777"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4 – 5</w:t>
            </w:r>
          </w:p>
        </w:tc>
        <w:tc>
          <w:tcPr>
            <w:tcW w:w="3870" w:type="dxa"/>
            <w:shd w:val="clear" w:color="auto" w:fill="00B050"/>
            <w:vAlign w:val="center"/>
          </w:tcPr>
          <w:p w14:paraId="1E344070" w14:textId="77777777"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Suitable for bench marking</w:t>
            </w:r>
          </w:p>
        </w:tc>
      </w:tr>
    </w:tbl>
    <w:p w14:paraId="6168B28E" w14:textId="77777777" w:rsidR="00530B91" w:rsidRPr="0052199C" w:rsidRDefault="00530B91" w:rsidP="00530B91">
      <w:pPr>
        <w:pStyle w:val="Title"/>
        <w:jc w:val="left"/>
        <w:rPr>
          <w:rFonts w:ascii="Trebuchet MS" w:hAnsi="Trebuchet MS"/>
          <w:b w:val="0"/>
          <w:bCs w:val="0"/>
          <w:szCs w:val="22"/>
          <w:u w:val="none"/>
        </w:rPr>
      </w:pPr>
    </w:p>
    <w:p w14:paraId="0896DAF0" w14:textId="77777777" w:rsidR="00BF28DC" w:rsidRPr="00B72ADB" w:rsidRDefault="00BF28DC" w:rsidP="00BF28DC">
      <w:pPr>
        <w:spacing w:line="276" w:lineRule="auto"/>
        <w:rPr>
          <w:b/>
          <w:bCs/>
          <w:sz w:val="22"/>
        </w:rPr>
      </w:pPr>
    </w:p>
    <w:p w14:paraId="1E59EB80" w14:textId="77777777" w:rsidR="00A032B8" w:rsidRDefault="00A032B8"/>
    <w:sectPr w:rsidR="00A032B8" w:rsidSect="00527F39">
      <w:headerReference w:type="default" r:id="rId9"/>
      <w:footerReference w:type="default" r:id="rId10"/>
      <w:pgSz w:w="12240" w:h="15840"/>
      <w:pgMar w:top="1350" w:right="1080" w:bottom="1080" w:left="117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679C13" w14:textId="77777777" w:rsidR="00EC1B52" w:rsidRDefault="00EC1B52" w:rsidP="00706D41">
      <w:r>
        <w:separator/>
      </w:r>
    </w:p>
  </w:endnote>
  <w:endnote w:type="continuationSeparator" w:id="0">
    <w:p w14:paraId="14FD1CAB" w14:textId="77777777" w:rsidR="00EC1B52" w:rsidRDefault="00EC1B52" w:rsidP="00706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ADAAFC" w14:textId="77777777" w:rsidR="00706D41" w:rsidRDefault="00706D41">
    <w:pPr>
      <w:pStyle w:val="Footer"/>
      <w:jc w:val="right"/>
    </w:pPr>
    <w:r>
      <w:t xml:space="preserve">Page </w:t>
    </w:r>
    <w:r w:rsidR="007D6E58">
      <w:rPr>
        <w:b/>
      </w:rPr>
      <w:fldChar w:fldCharType="begin"/>
    </w:r>
    <w:r>
      <w:rPr>
        <w:b/>
      </w:rPr>
      <w:instrText xml:space="preserve"> PAGE </w:instrText>
    </w:r>
    <w:r w:rsidR="007D6E58">
      <w:rPr>
        <w:b/>
      </w:rPr>
      <w:fldChar w:fldCharType="separate"/>
    </w:r>
    <w:r w:rsidR="00C706DF">
      <w:rPr>
        <w:b/>
        <w:noProof/>
      </w:rPr>
      <w:t>2</w:t>
    </w:r>
    <w:r w:rsidR="007D6E58">
      <w:rPr>
        <w:b/>
      </w:rPr>
      <w:fldChar w:fldCharType="end"/>
    </w:r>
    <w:r>
      <w:t xml:space="preserve"> of </w:t>
    </w:r>
    <w:r w:rsidR="007D6E58">
      <w:rPr>
        <w:b/>
      </w:rPr>
      <w:fldChar w:fldCharType="begin"/>
    </w:r>
    <w:r>
      <w:rPr>
        <w:b/>
      </w:rPr>
      <w:instrText xml:space="preserve"> NUMPAGES  </w:instrText>
    </w:r>
    <w:r w:rsidR="007D6E58">
      <w:rPr>
        <w:b/>
      </w:rPr>
      <w:fldChar w:fldCharType="separate"/>
    </w:r>
    <w:r w:rsidR="00C706DF">
      <w:rPr>
        <w:b/>
        <w:noProof/>
      </w:rPr>
      <w:t>7</w:t>
    </w:r>
    <w:r w:rsidR="007D6E58">
      <w:rPr>
        <w:b/>
      </w:rPr>
      <w:fldChar w:fldCharType="end"/>
    </w:r>
  </w:p>
  <w:p w14:paraId="46856947" w14:textId="77777777" w:rsidR="00706D41" w:rsidRDefault="00706D4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E9B5D4" w14:textId="77777777" w:rsidR="00EC1B52" w:rsidRDefault="00EC1B52" w:rsidP="00706D41">
      <w:r>
        <w:separator/>
      </w:r>
    </w:p>
  </w:footnote>
  <w:footnote w:type="continuationSeparator" w:id="0">
    <w:p w14:paraId="12C1F8AA" w14:textId="77777777" w:rsidR="00EC1B52" w:rsidRDefault="00EC1B52" w:rsidP="00706D4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4950BF" w14:textId="77777777" w:rsidR="00706D41" w:rsidRPr="00250CF0" w:rsidRDefault="0024265C" w:rsidP="00706D41">
    <w:pPr>
      <w:pStyle w:val="Header"/>
      <w:pBdr>
        <w:bottom w:val="single" w:sz="4" w:space="1" w:color="auto"/>
      </w:pBdr>
      <w:jc w:val="right"/>
      <w:rPr>
        <w:b/>
        <w:i/>
        <w:sz w:val="26"/>
      </w:rPr>
    </w:pPr>
    <w:r>
      <w:rPr>
        <w:b/>
        <w:i/>
        <w:sz w:val="26"/>
      </w:rPr>
      <w:t>Management Audit Report, FY 201</w:t>
    </w:r>
    <w:r w:rsidR="00E10B5E">
      <w:rPr>
        <w:b/>
        <w:i/>
        <w:sz w:val="26"/>
      </w:rPr>
      <w:t>6</w:t>
    </w:r>
    <w:r>
      <w:rPr>
        <w:b/>
        <w:i/>
        <w:sz w:val="26"/>
      </w:rPr>
      <w:t>-1</w:t>
    </w:r>
    <w:r w:rsidR="00E10B5E">
      <w:rPr>
        <w:b/>
        <w:i/>
        <w:sz w:val="26"/>
      </w:rPr>
      <w:t>7</w:t>
    </w:r>
  </w:p>
  <w:p w14:paraId="5CAB547A" w14:textId="77777777" w:rsidR="0045569B" w:rsidRDefault="0045569B" w:rsidP="00706D41">
    <w:pPr>
      <w:pStyle w:val="Header"/>
      <w:pBdr>
        <w:bottom w:val="single" w:sz="4" w:space="1" w:color="auto"/>
      </w:pBdr>
      <w:jc w:val="right"/>
      <w:rPr>
        <w:i/>
      </w:rPr>
    </w:pPr>
    <w:r>
      <w:rPr>
        <w:i/>
      </w:rPr>
      <w:t>#%AUDIT_TITLE%</w:t>
    </w:r>
    <w:r w:rsidR="00E10B5E" w:rsidRPr="0045569B">
      <w:rPr>
        <w:i/>
      </w:rPr>
      <w:t>&gt; -</w:t>
    </w:r>
    <w:r w:rsidRPr="0045569B">
      <w:rPr>
        <w:i/>
      </w:rPr>
      <w:t>#%LOCATION</w:t>
    </w:r>
    <w:r>
      <w:rPr>
        <w:i/>
      </w:rPr>
      <w:t>%</w:t>
    </w:r>
  </w:p>
  <w:p w14:paraId="33D4A2CA" w14:textId="77777777" w:rsidR="00706D41" w:rsidRPr="00250CF0" w:rsidRDefault="00706D41" w:rsidP="00706D41">
    <w:pPr>
      <w:pStyle w:val="Header"/>
      <w:pBdr>
        <w:bottom w:val="single" w:sz="4" w:space="1" w:color="auto"/>
      </w:pBdr>
      <w:jc w:val="right"/>
      <w:rPr>
        <w:i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10BB0"/>
    <w:multiLevelType w:val="hybridMultilevel"/>
    <w:tmpl w:val="349E0B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95291"/>
    <w:multiLevelType w:val="hybridMultilevel"/>
    <w:tmpl w:val="7B085EC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51466C"/>
    <w:multiLevelType w:val="hybridMultilevel"/>
    <w:tmpl w:val="C9C066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AA7D28"/>
    <w:multiLevelType w:val="hybridMultilevel"/>
    <w:tmpl w:val="3FDA1214"/>
    <w:lvl w:ilvl="0" w:tplc="5A9EF1CE">
      <w:start w:val="1"/>
      <w:numFmt w:val="upperLetter"/>
      <w:lvlText w:val="%1."/>
      <w:lvlJc w:val="left"/>
      <w:pPr>
        <w:ind w:left="360" w:hanging="360"/>
      </w:pPr>
      <w:rPr>
        <w:rFonts w:ascii="Century Gothic" w:hAnsi="Century Gothic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2ED516B"/>
    <w:multiLevelType w:val="hybridMultilevel"/>
    <w:tmpl w:val="3FDA1214"/>
    <w:lvl w:ilvl="0" w:tplc="5A9EF1CE">
      <w:start w:val="1"/>
      <w:numFmt w:val="upperLetter"/>
      <w:lvlText w:val="%1."/>
      <w:lvlJc w:val="left"/>
      <w:pPr>
        <w:ind w:left="360" w:hanging="360"/>
      </w:pPr>
      <w:rPr>
        <w:rFonts w:ascii="Century Gothic" w:hAnsi="Century Gothic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D5A36E6"/>
    <w:multiLevelType w:val="hybridMultilevel"/>
    <w:tmpl w:val="BDAE5E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1474929"/>
    <w:multiLevelType w:val="hybridMultilevel"/>
    <w:tmpl w:val="1D523130"/>
    <w:lvl w:ilvl="0" w:tplc="5A9EF1CE">
      <w:start w:val="1"/>
      <w:numFmt w:val="upperLetter"/>
      <w:lvlText w:val="%1."/>
      <w:lvlJc w:val="left"/>
      <w:pPr>
        <w:tabs>
          <w:tab w:val="num" w:pos="0"/>
        </w:tabs>
        <w:ind w:left="0" w:hanging="360"/>
      </w:pPr>
      <w:rPr>
        <w:rFonts w:ascii="Century Gothic" w:hAnsi="Century Gothic" w:hint="default"/>
        <w:b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90E2C91"/>
    <w:multiLevelType w:val="hybridMultilevel"/>
    <w:tmpl w:val="E3248B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864269A"/>
    <w:multiLevelType w:val="hybridMultilevel"/>
    <w:tmpl w:val="65EC77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CED0425"/>
    <w:multiLevelType w:val="hybridMultilevel"/>
    <w:tmpl w:val="70F6062E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  <w:b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315613"/>
    <w:multiLevelType w:val="hybridMultilevel"/>
    <w:tmpl w:val="D7D0CCEE"/>
    <w:lvl w:ilvl="0" w:tplc="A5321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11049A0"/>
    <w:multiLevelType w:val="hybridMultilevel"/>
    <w:tmpl w:val="808AB6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C593572"/>
    <w:multiLevelType w:val="hybridMultilevel"/>
    <w:tmpl w:val="8D543B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3397985"/>
    <w:multiLevelType w:val="hybridMultilevel"/>
    <w:tmpl w:val="50DC71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42559E1"/>
    <w:multiLevelType w:val="hybridMultilevel"/>
    <w:tmpl w:val="65EC77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63D1F39"/>
    <w:multiLevelType w:val="hybridMultilevel"/>
    <w:tmpl w:val="1ECE20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7B57204"/>
    <w:multiLevelType w:val="hybridMultilevel"/>
    <w:tmpl w:val="9670EBD8"/>
    <w:lvl w:ilvl="0" w:tplc="8CE4B2D2">
      <w:start w:val="1"/>
      <w:numFmt w:val="lowerLetter"/>
      <w:lvlText w:val="%1)"/>
      <w:lvlJc w:val="left"/>
      <w:pPr>
        <w:ind w:left="9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1" w:hanging="360"/>
      </w:pPr>
    </w:lvl>
    <w:lvl w:ilvl="2" w:tplc="0409001B" w:tentative="1">
      <w:start w:val="1"/>
      <w:numFmt w:val="lowerRoman"/>
      <w:lvlText w:val="%3."/>
      <w:lvlJc w:val="right"/>
      <w:pPr>
        <w:ind w:left="2401" w:hanging="180"/>
      </w:pPr>
    </w:lvl>
    <w:lvl w:ilvl="3" w:tplc="0409000F" w:tentative="1">
      <w:start w:val="1"/>
      <w:numFmt w:val="decimal"/>
      <w:lvlText w:val="%4."/>
      <w:lvlJc w:val="left"/>
      <w:pPr>
        <w:ind w:left="3121" w:hanging="360"/>
      </w:pPr>
    </w:lvl>
    <w:lvl w:ilvl="4" w:tplc="04090019" w:tentative="1">
      <w:start w:val="1"/>
      <w:numFmt w:val="lowerLetter"/>
      <w:lvlText w:val="%5."/>
      <w:lvlJc w:val="left"/>
      <w:pPr>
        <w:ind w:left="3841" w:hanging="360"/>
      </w:pPr>
    </w:lvl>
    <w:lvl w:ilvl="5" w:tplc="0409001B" w:tentative="1">
      <w:start w:val="1"/>
      <w:numFmt w:val="lowerRoman"/>
      <w:lvlText w:val="%6."/>
      <w:lvlJc w:val="right"/>
      <w:pPr>
        <w:ind w:left="4561" w:hanging="180"/>
      </w:pPr>
    </w:lvl>
    <w:lvl w:ilvl="6" w:tplc="0409000F" w:tentative="1">
      <w:start w:val="1"/>
      <w:numFmt w:val="decimal"/>
      <w:lvlText w:val="%7."/>
      <w:lvlJc w:val="left"/>
      <w:pPr>
        <w:ind w:left="5281" w:hanging="360"/>
      </w:pPr>
    </w:lvl>
    <w:lvl w:ilvl="7" w:tplc="04090019" w:tentative="1">
      <w:start w:val="1"/>
      <w:numFmt w:val="lowerLetter"/>
      <w:lvlText w:val="%8."/>
      <w:lvlJc w:val="left"/>
      <w:pPr>
        <w:ind w:left="6001" w:hanging="360"/>
      </w:pPr>
    </w:lvl>
    <w:lvl w:ilvl="8" w:tplc="0409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17">
    <w:nsid w:val="5C93403F"/>
    <w:multiLevelType w:val="hybridMultilevel"/>
    <w:tmpl w:val="F63AC9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192653B"/>
    <w:multiLevelType w:val="hybridMultilevel"/>
    <w:tmpl w:val="8CD8C330"/>
    <w:lvl w:ilvl="0" w:tplc="21A652F6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9">
    <w:nsid w:val="668306C1"/>
    <w:multiLevelType w:val="hybridMultilevel"/>
    <w:tmpl w:val="7E54DB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91774A0"/>
    <w:multiLevelType w:val="hybridMultilevel"/>
    <w:tmpl w:val="DACE8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B06833"/>
    <w:multiLevelType w:val="hybridMultilevel"/>
    <w:tmpl w:val="1ECE20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832A6B"/>
    <w:multiLevelType w:val="hybridMultilevel"/>
    <w:tmpl w:val="18945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6"/>
  </w:num>
  <w:num w:numId="4">
    <w:abstractNumId w:val="10"/>
  </w:num>
  <w:num w:numId="5">
    <w:abstractNumId w:val="15"/>
  </w:num>
  <w:num w:numId="6">
    <w:abstractNumId w:val="3"/>
  </w:num>
  <w:num w:numId="7">
    <w:abstractNumId w:val="14"/>
  </w:num>
  <w:num w:numId="8">
    <w:abstractNumId w:val="4"/>
  </w:num>
  <w:num w:numId="9">
    <w:abstractNumId w:val="9"/>
  </w:num>
  <w:num w:numId="10">
    <w:abstractNumId w:val="8"/>
  </w:num>
  <w:num w:numId="11">
    <w:abstractNumId w:val="22"/>
  </w:num>
  <w:num w:numId="12">
    <w:abstractNumId w:val="0"/>
  </w:num>
  <w:num w:numId="13">
    <w:abstractNumId w:val="12"/>
  </w:num>
  <w:num w:numId="14">
    <w:abstractNumId w:val="17"/>
  </w:num>
  <w:num w:numId="15">
    <w:abstractNumId w:val="20"/>
  </w:num>
  <w:num w:numId="16">
    <w:abstractNumId w:val="16"/>
  </w:num>
  <w:num w:numId="17">
    <w:abstractNumId w:val="21"/>
  </w:num>
  <w:num w:numId="18">
    <w:abstractNumId w:val="7"/>
  </w:num>
  <w:num w:numId="19">
    <w:abstractNumId w:val="19"/>
  </w:num>
  <w:num w:numId="20">
    <w:abstractNumId w:val="13"/>
  </w:num>
  <w:num w:numId="21">
    <w:abstractNumId w:val="2"/>
  </w:num>
  <w:num w:numId="22">
    <w:abstractNumId w:val="5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49A"/>
    <w:rsid w:val="0000206C"/>
    <w:rsid w:val="00003D54"/>
    <w:rsid w:val="000130A4"/>
    <w:rsid w:val="00015151"/>
    <w:rsid w:val="000207D9"/>
    <w:rsid w:val="00025B18"/>
    <w:rsid w:val="0002615E"/>
    <w:rsid w:val="00026538"/>
    <w:rsid w:val="00026D1B"/>
    <w:rsid w:val="00030E08"/>
    <w:rsid w:val="00041A96"/>
    <w:rsid w:val="000457A5"/>
    <w:rsid w:val="00046047"/>
    <w:rsid w:val="000508A7"/>
    <w:rsid w:val="00057850"/>
    <w:rsid w:val="00057DD5"/>
    <w:rsid w:val="00062882"/>
    <w:rsid w:val="00073730"/>
    <w:rsid w:val="00073A50"/>
    <w:rsid w:val="000740D4"/>
    <w:rsid w:val="00075FC9"/>
    <w:rsid w:val="00077BD0"/>
    <w:rsid w:val="000811E8"/>
    <w:rsid w:val="0008459A"/>
    <w:rsid w:val="0008639D"/>
    <w:rsid w:val="000918EA"/>
    <w:rsid w:val="00092B8C"/>
    <w:rsid w:val="000938CD"/>
    <w:rsid w:val="00093C3D"/>
    <w:rsid w:val="0009667F"/>
    <w:rsid w:val="00096D13"/>
    <w:rsid w:val="00096F8C"/>
    <w:rsid w:val="000A40DA"/>
    <w:rsid w:val="000A551D"/>
    <w:rsid w:val="000A62A7"/>
    <w:rsid w:val="000B5284"/>
    <w:rsid w:val="000B6F8E"/>
    <w:rsid w:val="000C2B6D"/>
    <w:rsid w:val="000C423F"/>
    <w:rsid w:val="000D0052"/>
    <w:rsid w:val="000D1E49"/>
    <w:rsid w:val="000D68CB"/>
    <w:rsid w:val="000D6ED9"/>
    <w:rsid w:val="000E07C9"/>
    <w:rsid w:val="000E097A"/>
    <w:rsid w:val="000E24CB"/>
    <w:rsid w:val="000E3094"/>
    <w:rsid w:val="000E6C43"/>
    <w:rsid w:val="000F4F16"/>
    <w:rsid w:val="00102EB5"/>
    <w:rsid w:val="00107231"/>
    <w:rsid w:val="001077D0"/>
    <w:rsid w:val="00107CC3"/>
    <w:rsid w:val="00111335"/>
    <w:rsid w:val="001149C8"/>
    <w:rsid w:val="00120EE5"/>
    <w:rsid w:val="001220E0"/>
    <w:rsid w:val="00125676"/>
    <w:rsid w:val="0012594D"/>
    <w:rsid w:val="00126967"/>
    <w:rsid w:val="00133994"/>
    <w:rsid w:val="00137C5C"/>
    <w:rsid w:val="00145477"/>
    <w:rsid w:val="0014703A"/>
    <w:rsid w:val="00153365"/>
    <w:rsid w:val="00153618"/>
    <w:rsid w:val="001566F0"/>
    <w:rsid w:val="00167302"/>
    <w:rsid w:val="0017190B"/>
    <w:rsid w:val="001726D0"/>
    <w:rsid w:val="00177B0B"/>
    <w:rsid w:val="00180586"/>
    <w:rsid w:val="00184C35"/>
    <w:rsid w:val="00187F6C"/>
    <w:rsid w:val="001A4EB9"/>
    <w:rsid w:val="001B06E5"/>
    <w:rsid w:val="001B1CC0"/>
    <w:rsid w:val="001B742D"/>
    <w:rsid w:val="001C5E40"/>
    <w:rsid w:val="001D0B73"/>
    <w:rsid w:val="001D1368"/>
    <w:rsid w:val="001D3079"/>
    <w:rsid w:val="001D4682"/>
    <w:rsid w:val="001E1E02"/>
    <w:rsid w:val="001E293F"/>
    <w:rsid w:val="001E6116"/>
    <w:rsid w:val="001E623C"/>
    <w:rsid w:val="001F63E7"/>
    <w:rsid w:val="001F6F2C"/>
    <w:rsid w:val="0020100A"/>
    <w:rsid w:val="00202108"/>
    <w:rsid w:val="00205B22"/>
    <w:rsid w:val="002074AB"/>
    <w:rsid w:val="00207BB3"/>
    <w:rsid w:val="00213A0F"/>
    <w:rsid w:val="002149BB"/>
    <w:rsid w:val="002150D7"/>
    <w:rsid w:val="00217FCD"/>
    <w:rsid w:val="0022065D"/>
    <w:rsid w:val="002315A7"/>
    <w:rsid w:val="00236A82"/>
    <w:rsid w:val="0024265C"/>
    <w:rsid w:val="00244446"/>
    <w:rsid w:val="00250CF0"/>
    <w:rsid w:val="00252C9F"/>
    <w:rsid w:val="00263021"/>
    <w:rsid w:val="00263D30"/>
    <w:rsid w:val="00270D51"/>
    <w:rsid w:val="00277172"/>
    <w:rsid w:val="00277F56"/>
    <w:rsid w:val="00280B0C"/>
    <w:rsid w:val="0028183D"/>
    <w:rsid w:val="00281C14"/>
    <w:rsid w:val="002845E6"/>
    <w:rsid w:val="0028589D"/>
    <w:rsid w:val="002866F0"/>
    <w:rsid w:val="00292DB0"/>
    <w:rsid w:val="002936F5"/>
    <w:rsid w:val="00296AF7"/>
    <w:rsid w:val="002972B2"/>
    <w:rsid w:val="002A258C"/>
    <w:rsid w:val="002A3230"/>
    <w:rsid w:val="002A4D5B"/>
    <w:rsid w:val="002A6559"/>
    <w:rsid w:val="002A698D"/>
    <w:rsid w:val="002B1511"/>
    <w:rsid w:val="002B1C58"/>
    <w:rsid w:val="002B7754"/>
    <w:rsid w:val="002C668C"/>
    <w:rsid w:val="002C7641"/>
    <w:rsid w:val="002C7935"/>
    <w:rsid w:val="002C7CFD"/>
    <w:rsid w:val="002D41A9"/>
    <w:rsid w:val="002D6964"/>
    <w:rsid w:val="002E02E1"/>
    <w:rsid w:val="002E6C42"/>
    <w:rsid w:val="002F4B14"/>
    <w:rsid w:val="002F5C74"/>
    <w:rsid w:val="0030532C"/>
    <w:rsid w:val="0031098E"/>
    <w:rsid w:val="00310B9A"/>
    <w:rsid w:val="00311274"/>
    <w:rsid w:val="00312911"/>
    <w:rsid w:val="0031779A"/>
    <w:rsid w:val="003213B1"/>
    <w:rsid w:val="00321A7C"/>
    <w:rsid w:val="00324AE9"/>
    <w:rsid w:val="00324F5E"/>
    <w:rsid w:val="003255C3"/>
    <w:rsid w:val="00326DDA"/>
    <w:rsid w:val="003406A3"/>
    <w:rsid w:val="00343A4D"/>
    <w:rsid w:val="00343C0F"/>
    <w:rsid w:val="00343EC1"/>
    <w:rsid w:val="00344B88"/>
    <w:rsid w:val="003605CD"/>
    <w:rsid w:val="003664D6"/>
    <w:rsid w:val="0037615C"/>
    <w:rsid w:val="003771D3"/>
    <w:rsid w:val="00377BE5"/>
    <w:rsid w:val="00382FA1"/>
    <w:rsid w:val="00383DD1"/>
    <w:rsid w:val="00387B98"/>
    <w:rsid w:val="00390D0D"/>
    <w:rsid w:val="00390DCD"/>
    <w:rsid w:val="003925BA"/>
    <w:rsid w:val="00392636"/>
    <w:rsid w:val="003A2B76"/>
    <w:rsid w:val="003A367E"/>
    <w:rsid w:val="003B0BB4"/>
    <w:rsid w:val="003B1ABA"/>
    <w:rsid w:val="003B263F"/>
    <w:rsid w:val="003B4BA0"/>
    <w:rsid w:val="003C4740"/>
    <w:rsid w:val="003C6653"/>
    <w:rsid w:val="003D2079"/>
    <w:rsid w:val="003D5D7D"/>
    <w:rsid w:val="003E0F70"/>
    <w:rsid w:val="003F1B2B"/>
    <w:rsid w:val="003F6A4F"/>
    <w:rsid w:val="003F6ADB"/>
    <w:rsid w:val="00400389"/>
    <w:rsid w:val="00402700"/>
    <w:rsid w:val="00403555"/>
    <w:rsid w:val="004052CF"/>
    <w:rsid w:val="00405533"/>
    <w:rsid w:val="00413CE6"/>
    <w:rsid w:val="00414E0B"/>
    <w:rsid w:val="00415449"/>
    <w:rsid w:val="00415AD7"/>
    <w:rsid w:val="00420479"/>
    <w:rsid w:val="00423F86"/>
    <w:rsid w:val="00426BAD"/>
    <w:rsid w:val="0043008A"/>
    <w:rsid w:val="00430520"/>
    <w:rsid w:val="004325A8"/>
    <w:rsid w:val="00434395"/>
    <w:rsid w:val="0043532C"/>
    <w:rsid w:val="0043771C"/>
    <w:rsid w:val="00442161"/>
    <w:rsid w:val="004422B6"/>
    <w:rsid w:val="00442551"/>
    <w:rsid w:val="004436C9"/>
    <w:rsid w:val="004437A6"/>
    <w:rsid w:val="00447B7E"/>
    <w:rsid w:val="00450B8E"/>
    <w:rsid w:val="00451EDB"/>
    <w:rsid w:val="00454B54"/>
    <w:rsid w:val="0045569B"/>
    <w:rsid w:val="00456EAE"/>
    <w:rsid w:val="00456F08"/>
    <w:rsid w:val="004612F6"/>
    <w:rsid w:val="00462918"/>
    <w:rsid w:val="00470FD6"/>
    <w:rsid w:val="0047296F"/>
    <w:rsid w:val="00475AF6"/>
    <w:rsid w:val="00477250"/>
    <w:rsid w:val="0048128E"/>
    <w:rsid w:val="00487869"/>
    <w:rsid w:val="00493D13"/>
    <w:rsid w:val="00494BDA"/>
    <w:rsid w:val="00496C06"/>
    <w:rsid w:val="004A2BB8"/>
    <w:rsid w:val="004A4022"/>
    <w:rsid w:val="004A4BCB"/>
    <w:rsid w:val="004B4840"/>
    <w:rsid w:val="004C0BE6"/>
    <w:rsid w:val="004C175C"/>
    <w:rsid w:val="004C3309"/>
    <w:rsid w:val="004C64A5"/>
    <w:rsid w:val="004D4382"/>
    <w:rsid w:val="004D4AAD"/>
    <w:rsid w:val="004D66E9"/>
    <w:rsid w:val="004D70A5"/>
    <w:rsid w:val="004D744F"/>
    <w:rsid w:val="004E222A"/>
    <w:rsid w:val="004E43F5"/>
    <w:rsid w:val="004F31A0"/>
    <w:rsid w:val="005076FD"/>
    <w:rsid w:val="005149FB"/>
    <w:rsid w:val="00517145"/>
    <w:rsid w:val="005172A1"/>
    <w:rsid w:val="00521221"/>
    <w:rsid w:val="0052199C"/>
    <w:rsid w:val="00525684"/>
    <w:rsid w:val="00527F39"/>
    <w:rsid w:val="00530B91"/>
    <w:rsid w:val="00531088"/>
    <w:rsid w:val="00531A07"/>
    <w:rsid w:val="00531F4A"/>
    <w:rsid w:val="0053226E"/>
    <w:rsid w:val="00535C97"/>
    <w:rsid w:val="005365F2"/>
    <w:rsid w:val="00537C20"/>
    <w:rsid w:val="00544155"/>
    <w:rsid w:val="00557C98"/>
    <w:rsid w:val="00563DF4"/>
    <w:rsid w:val="005678BE"/>
    <w:rsid w:val="00570330"/>
    <w:rsid w:val="00572682"/>
    <w:rsid w:val="00575780"/>
    <w:rsid w:val="00576E48"/>
    <w:rsid w:val="00577E42"/>
    <w:rsid w:val="00583B8B"/>
    <w:rsid w:val="0058744F"/>
    <w:rsid w:val="005909A7"/>
    <w:rsid w:val="00592ABC"/>
    <w:rsid w:val="00592E9C"/>
    <w:rsid w:val="005935C7"/>
    <w:rsid w:val="00593910"/>
    <w:rsid w:val="00594950"/>
    <w:rsid w:val="00597D5E"/>
    <w:rsid w:val="005A4844"/>
    <w:rsid w:val="005A5CB2"/>
    <w:rsid w:val="005A6005"/>
    <w:rsid w:val="005A7106"/>
    <w:rsid w:val="005A7CEA"/>
    <w:rsid w:val="005B6A3E"/>
    <w:rsid w:val="005C7453"/>
    <w:rsid w:val="005D42A2"/>
    <w:rsid w:val="005D73B3"/>
    <w:rsid w:val="005E1207"/>
    <w:rsid w:val="005E25FA"/>
    <w:rsid w:val="005E3A81"/>
    <w:rsid w:val="005E547F"/>
    <w:rsid w:val="005E6DEA"/>
    <w:rsid w:val="005F072F"/>
    <w:rsid w:val="0060341B"/>
    <w:rsid w:val="006214A9"/>
    <w:rsid w:val="00624622"/>
    <w:rsid w:val="00624FD9"/>
    <w:rsid w:val="0062669E"/>
    <w:rsid w:val="00636D55"/>
    <w:rsid w:val="006503D4"/>
    <w:rsid w:val="00650ADF"/>
    <w:rsid w:val="00653FA6"/>
    <w:rsid w:val="00662911"/>
    <w:rsid w:val="00663A50"/>
    <w:rsid w:val="006643A7"/>
    <w:rsid w:val="0066709B"/>
    <w:rsid w:val="00670165"/>
    <w:rsid w:val="006732AF"/>
    <w:rsid w:val="00674D01"/>
    <w:rsid w:val="00675632"/>
    <w:rsid w:val="00676091"/>
    <w:rsid w:val="0068658C"/>
    <w:rsid w:val="00687A0C"/>
    <w:rsid w:val="00694489"/>
    <w:rsid w:val="00696A5F"/>
    <w:rsid w:val="00697431"/>
    <w:rsid w:val="0069782E"/>
    <w:rsid w:val="006B4058"/>
    <w:rsid w:val="006C1ADE"/>
    <w:rsid w:val="006C56A5"/>
    <w:rsid w:val="006C7667"/>
    <w:rsid w:val="006D1A76"/>
    <w:rsid w:val="006D1C29"/>
    <w:rsid w:val="006D1EBD"/>
    <w:rsid w:val="006D3344"/>
    <w:rsid w:val="006D3D2D"/>
    <w:rsid w:val="006F01CE"/>
    <w:rsid w:val="006F1FD8"/>
    <w:rsid w:val="006F553B"/>
    <w:rsid w:val="006F6F4A"/>
    <w:rsid w:val="00706D41"/>
    <w:rsid w:val="0070748A"/>
    <w:rsid w:val="00710029"/>
    <w:rsid w:val="00712146"/>
    <w:rsid w:val="0072380E"/>
    <w:rsid w:val="00730E1A"/>
    <w:rsid w:val="00733395"/>
    <w:rsid w:val="0073717C"/>
    <w:rsid w:val="00743153"/>
    <w:rsid w:val="00744214"/>
    <w:rsid w:val="00746AE4"/>
    <w:rsid w:val="00753C7C"/>
    <w:rsid w:val="007736E8"/>
    <w:rsid w:val="0079454D"/>
    <w:rsid w:val="007A08B9"/>
    <w:rsid w:val="007A7907"/>
    <w:rsid w:val="007C65FF"/>
    <w:rsid w:val="007D00B9"/>
    <w:rsid w:val="007D010C"/>
    <w:rsid w:val="007D0228"/>
    <w:rsid w:val="007D02E3"/>
    <w:rsid w:val="007D10B7"/>
    <w:rsid w:val="007D1581"/>
    <w:rsid w:val="007D1865"/>
    <w:rsid w:val="007D6E58"/>
    <w:rsid w:val="007D7693"/>
    <w:rsid w:val="007D7BC5"/>
    <w:rsid w:val="007E1EDC"/>
    <w:rsid w:val="007E69DD"/>
    <w:rsid w:val="007E6D32"/>
    <w:rsid w:val="007E7E0A"/>
    <w:rsid w:val="007F2F29"/>
    <w:rsid w:val="00802358"/>
    <w:rsid w:val="00810062"/>
    <w:rsid w:val="008101C6"/>
    <w:rsid w:val="00812B22"/>
    <w:rsid w:val="00816A78"/>
    <w:rsid w:val="00820838"/>
    <w:rsid w:val="0082249A"/>
    <w:rsid w:val="00827AEF"/>
    <w:rsid w:val="00835B3F"/>
    <w:rsid w:val="00836820"/>
    <w:rsid w:val="008418FE"/>
    <w:rsid w:val="00842B91"/>
    <w:rsid w:val="0085028B"/>
    <w:rsid w:val="008545CC"/>
    <w:rsid w:val="00854638"/>
    <w:rsid w:val="0085589A"/>
    <w:rsid w:val="008558E3"/>
    <w:rsid w:val="00856C8D"/>
    <w:rsid w:val="00864FE3"/>
    <w:rsid w:val="00866D4B"/>
    <w:rsid w:val="00871F48"/>
    <w:rsid w:val="00872649"/>
    <w:rsid w:val="00875571"/>
    <w:rsid w:val="008809CF"/>
    <w:rsid w:val="00887CD0"/>
    <w:rsid w:val="00893D7B"/>
    <w:rsid w:val="008965CA"/>
    <w:rsid w:val="008A4A16"/>
    <w:rsid w:val="008A51AD"/>
    <w:rsid w:val="008A5246"/>
    <w:rsid w:val="008B6249"/>
    <w:rsid w:val="008C033A"/>
    <w:rsid w:val="008C2CB0"/>
    <w:rsid w:val="008C5CFD"/>
    <w:rsid w:val="008C639B"/>
    <w:rsid w:val="008D1549"/>
    <w:rsid w:val="008D32F4"/>
    <w:rsid w:val="008D6D91"/>
    <w:rsid w:val="008E23D5"/>
    <w:rsid w:val="008E36B8"/>
    <w:rsid w:val="008E5DBD"/>
    <w:rsid w:val="008E5E1F"/>
    <w:rsid w:val="008F07C4"/>
    <w:rsid w:val="008F4C75"/>
    <w:rsid w:val="009000B3"/>
    <w:rsid w:val="00903331"/>
    <w:rsid w:val="00904B0F"/>
    <w:rsid w:val="00904C3D"/>
    <w:rsid w:val="0091113D"/>
    <w:rsid w:val="0091741A"/>
    <w:rsid w:val="009210F6"/>
    <w:rsid w:val="00923457"/>
    <w:rsid w:val="009249FA"/>
    <w:rsid w:val="009260B3"/>
    <w:rsid w:val="00926C49"/>
    <w:rsid w:val="00927903"/>
    <w:rsid w:val="009324E5"/>
    <w:rsid w:val="0093409F"/>
    <w:rsid w:val="009458A2"/>
    <w:rsid w:val="00945BE4"/>
    <w:rsid w:val="00946E38"/>
    <w:rsid w:val="00947221"/>
    <w:rsid w:val="009503B2"/>
    <w:rsid w:val="00953B74"/>
    <w:rsid w:val="009556AD"/>
    <w:rsid w:val="009556CE"/>
    <w:rsid w:val="009601A0"/>
    <w:rsid w:val="00961A27"/>
    <w:rsid w:val="00965270"/>
    <w:rsid w:val="00970653"/>
    <w:rsid w:val="00972B04"/>
    <w:rsid w:val="0098306B"/>
    <w:rsid w:val="00992911"/>
    <w:rsid w:val="009933FE"/>
    <w:rsid w:val="00994D2A"/>
    <w:rsid w:val="00997262"/>
    <w:rsid w:val="0099762F"/>
    <w:rsid w:val="009A1E02"/>
    <w:rsid w:val="009A5DA7"/>
    <w:rsid w:val="009B0208"/>
    <w:rsid w:val="009B06D4"/>
    <w:rsid w:val="009B7F50"/>
    <w:rsid w:val="009C29B2"/>
    <w:rsid w:val="009C45B6"/>
    <w:rsid w:val="009C4DD5"/>
    <w:rsid w:val="009D1C7B"/>
    <w:rsid w:val="009D2C36"/>
    <w:rsid w:val="009D371D"/>
    <w:rsid w:val="009D4ED5"/>
    <w:rsid w:val="009D639A"/>
    <w:rsid w:val="009E7799"/>
    <w:rsid w:val="009F1C4A"/>
    <w:rsid w:val="009F3112"/>
    <w:rsid w:val="009F34DE"/>
    <w:rsid w:val="009F36FA"/>
    <w:rsid w:val="009F672B"/>
    <w:rsid w:val="00A031CF"/>
    <w:rsid w:val="00A032B8"/>
    <w:rsid w:val="00A04B6D"/>
    <w:rsid w:val="00A04FF6"/>
    <w:rsid w:val="00A06B78"/>
    <w:rsid w:val="00A1106D"/>
    <w:rsid w:val="00A16E0F"/>
    <w:rsid w:val="00A216F5"/>
    <w:rsid w:val="00A22319"/>
    <w:rsid w:val="00A22C1F"/>
    <w:rsid w:val="00A252A9"/>
    <w:rsid w:val="00A252DF"/>
    <w:rsid w:val="00A31085"/>
    <w:rsid w:val="00A310CF"/>
    <w:rsid w:val="00A34941"/>
    <w:rsid w:val="00A3630A"/>
    <w:rsid w:val="00A3738E"/>
    <w:rsid w:val="00A40F18"/>
    <w:rsid w:val="00A418F7"/>
    <w:rsid w:val="00A50869"/>
    <w:rsid w:val="00A64882"/>
    <w:rsid w:val="00A7199B"/>
    <w:rsid w:val="00A72CD7"/>
    <w:rsid w:val="00A73BFE"/>
    <w:rsid w:val="00A74D48"/>
    <w:rsid w:val="00A80AB0"/>
    <w:rsid w:val="00A825B0"/>
    <w:rsid w:val="00A8330A"/>
    <w:rsid w:val="00A85C8B"/>
    <w:rsid w:val="00A87E31"/>
    <w:rsid w:val="00A923BF"/>
    <w:rsid w:val="00A9691A"/>
    <w:rsid w:val="00AA2882"/>
    <w:rsid w:val="00AA4A21"/>
    <w:rsid w:val="00AA4E11"/>
    <w:rsid w:val="00AC0158"/>
    <w:rsid w:val="00AC02F6"/>
    <w:rsid w:val="00AC2C46"/>
    <w:rsid w:val="00AC3C30"/>
    <w:rsid w:val="00AC71FC"/>
    <w:rsid w:val="00AD4CD3"/>
    <w:rsid w:val="00AD5A8B"/>
    <w:rsid w:val="00AE56ED"/>
    <w:rsid w:val="00AE5F56"/>
    <w:rsid w:val="00AF2057"/>
    <w:rsid w:val="00AF7A46"/>
    <w:rsid w:val="00B00A1B"/>
    <w:rsid w:val="00B048AB"/>
    <w:rsid w:val="00B16CDA"/>
    <w:rsid w:val="00B231E7"/>
    <w:rsid w:val="00B26F99"/>
    <w:rsid w:val="00B274CE"/>
    <w:rsid w:val="00B30CD9"/>
    <w:rsid w:val="00B3262B"/>
    <w:rsid w:val="00B37BE8"/>
    <w:rsid w:val="00B47353"/>
    <w:rsid w:val="00B55011"/>
    <w:rsid w:val="00B55131"/>
    <w:rsid w:val="00B600CA"/>
    <w:rsid w:val="00B65CF2"/>
    <w:rsid w:val="00B72ADB"/>
    <w:rsid w:val="00B73283"/>
    <w:rsid w:val="00B73C94"/>
    <w:rsid w:val="00B752F3"/>
    <w:rsid w:val="00B75598"/>
    <w:rsid w:val="00B8752B"/>
    <w:rsid w:val="00B925D5"/>
    <w:rsid w:val="00B9271C"/>
    <w:rsid w:val="00B93561"/>
    <w:rsid w:val="00B9578B"/>
    <w:rsid w:val="00B97A02"/>
    <w:rsid w:val="00BA24E1"/>
    <w:rsid w:val="00BB5C5F"/>
    <w:rsid w:val="00BC7DC4"/>
    <w:rsid w:val="00BD1582"/>
    <w:rsid w:val="00BD2BB8"/>
    <w:rsid w:val="00BD510E"/>
    <w:rsid w:val="00BD7617"/>
    <w:rsid w:val="00BE2DC3"/>
    <w:rsid w:val="00BE4430"/>
    <w:rsid w:val="00BF28DC"/>
    <w:rsid w:val="00BF51F6"/>
    <w:rsid w:val="00BF6818"/>
    <w:rsid w:val="00BF6E27"/>
    <w:rsid w:val="00C01493"/>
    <w:rsid w:val="00C12A78"/>
    <w:rsid w:val="00C13806"/>
    <w:rsid w:val="00C22677"/>
    <w:rsid w:val="00C22E64"/>
    <w:rsid w:val="00C27D87"/>
    <w:rsid w:val="00C35F76"/>
    <w:rsid w:val="00C41C46"/>
    <w:rsid w:val="00C43F58"/>
    <w:rsid w:val="00C451A3"/>
    <w:rsid w:val="00C502AF"/>
    <w:rsid w:val="00C53E36"/>
    <w:rsid w:val="00C56AD9"/>
    <w:rsid w:val="00C60397"/>
    <w:rsid w:val="00C62ED4"/>
    <w:rsid w:val="00C706DF"/>
    <w:rsid w:val="00C86425"/>
    <w:rsid w:val="00C86DDF"/>
    <w:rsid w:val="00C905C8"/>
    <w:rsid w:val="00C93385"/>
    <w:rsid w:val="00C94679"/>
    <w:rsid w:val="00C96AB9"/>
    <w:rsid w:val="00CB1C9A"/>
    <w:rsid w:val="00CB2123"/>
    <w:rsid w:val="00CB21F3"/>
    <w:rsid w:val="00CB696F"/>
    <w:rsid w:val="00CB6CA9"/>
    <w:rsid w:val="00CC0D41"/>
    <w:rsid w:val="00CC2E05"/>
    <w:rsid w:val="00CC4F3E"/>
    <w:rsid w:val="00CD2C48"/>
    <w:rsid w:val="00CE14B8"/>
    <w:rsid w:val="00CE2C22"/>
    <w:rsid w:val="00CE55DC"/>
    <w:rsid w:val="00CE6B89"/>
    <w:rsid w:val="00CE6F9C"/>
    <w:rsid w:val="00CF348B"/>
    <w:rsid w:val="00CF476A"/>
    <w:rsid w:val="00D005C4"/>
    <w:rsid w:val="00D006A4"/>
    <w:rsid w:val="00D03076"/>
    <w:rsid w:val="00D1124E"/>
    <w:rsid w:val="00D14D0E"/>
    <w:rsid w:val="00D237EB"/>
    <w:rsid w:val="00D32CA6"/>
    <w:rsid w:val="00D340CE"/>
    <w:rsid w:val="00D43A70"/>
    <w:rsid w:val="00D47D4C"/>
    <w:rsid w:val="00D5059E"/>
    <w:rsid w:val="00D53383"/>
    <w:rsid w:val="00D56D0E"/>
    <w:rsid w:val="00D6232C"/>
    <w:rsid w:val="00D67C18"/>
    <w:rsid w:val="00D70AEB"/>
    <w:rsid w:val="00D82807"/>
    <w:rsid w:val="00D8479A"/>
    <w:rsid w:val="00D8556A"/>
    <w:rsid w:val="00D861B3"/>
    <w:rsid w:val="00D873CD"/>
    <w:rsid w:val="00D923D4"/>
    <w:rsid w:val="00D9305D"/>
    <w:rsid w:val="00DA3AD9"/>
    <w:rsid w:val="00DB0E40"/>
    <w:rsid w:val="00DB2897"/>
    <w:rsid w:val="00DB6AC1"/>
    <w:rsid w:val="00DC0515"/>
    <w:rsid w:val="00DC3976"/>
    <w:rsid w:val="00DC6602"/>
    <w:rsid w:val="00DC7C72"/>
    <w:rsid w:val="00DC7EA7"/>
    <w:rsid w:val="00DD3C9C"/>
    <w:rsid w:val="00DD3F73"/>
    <w:rsid w:val="00DD7AF4"/>
    <w:rsid w:val="00DE316E"/>
    <w:rsid w:val="00DE33A4"/>
    <w:rsid w:val="00DE408F"/>
    <w:rsid w:val="00DE51E4"/>
    <w:rsid w:val="00DE55C6"/>
    <w:rsid w:val="00DF1B0F"/>
    <w:rsid w:val="00DF3C26"/>
    <w:rsid w:val="00DF3D05"/>
    <w:rsid w:val="00DF6572"/>
    <w:rsid w:val="00DF6FD6"/>
    <w:rsid w:val="00E10B5E"/>
    <w:rsid w:val="00E12F1B"/>
    <w:rsid w:val="00E1793E"/>
    <w:rsid w:val="00E235B9"/>
    <w:rsid w:val="00E34C18"/>
    <w:rsid w:val="00E35E6D"/>
    <w:rsid w:val="00E36454"/>
    <w:rsid w:val="00E45D88"/>
    <w:rsid w:val="00E46468"/>
    <w:rsid w:val="00E50500"/>
    <w:rsid w:val="00E5090E"/>
    <w:rsid w:val="00E51554"/>
    <w:rsid w:val="00E53CAE"/>
    <w:rsid w:val="00E55C99"/>
    <w:rsid w:val="00E56AEE"/>
    <w:rsid w:val="00E60DC3"/>
    <w:rsid w:val="00E658C6"/>
    <w:rsid w:val="00E65C64"/>
    <w:rsid w:val="00E671F9"/>
    <w:rsid w:val="00E73E1E"/>
    <w:rsid w:val="00E833F2"/>
    <w:rsid w:val="00E90796"/>
    <w:rsid w:val="00E96432"/>
    <w:rsid w:val="00EA0DF9"/>
    <w:rsid w:val="00EA1BE9"/>
    <w:rsid w:val="00EA57ED"/>
    <w:rsid w:val="00EB14CB"/>
    <w:rsid w:val="00EB7305"/>
    <w:rsid w:val="00EB7B86"/>
    <w:rsid w:val="00EC12A8"/>
    <w:rsid w:val="00EC16E4"/>
    <w:rsid w:val="00EC1B52"/>
    <w:rsid w:val="00EC2664"/>
    <w:rsid w:val="00EC39AE"/>
    <w:rsid w:val="00EC5B6D"/>
    <w:rsid w:val="00ED029C"/>
    <w:rsid w:val="00ED1A4C"/>
    <w:rsid w:val="00ED5773"/>
    <w:rsid w:val="00ED7917"/>
    <w:rsid w:val="00EE00D1"/>
    <w:rsid w:val="00EE4BC6"/>
    <w:rsid w:val="00EF0181"/>
    <w:rsid w:val="00EF0AE2"/>
    <w:rsid w:val="00EF0DD0"/>
    <w:rsid w:val="00EF52AB"/>
    <w:rsid w:val="00EF6471"/>
    <w:rsid w:val="00EF693A"/>
    <w:rsid w:val="00EF7BE7"/>
    <w:rsid w:val="00F05785"/>
    <w:rsid w:val="00F05A39"/>
    <w:rsid w:val="00F10D0B"/>
    <w:rsid w:val="00F10E6C"/>
    <w:rsid w:val="00F171AF"/>
    <w:rsid w:val="00F25F46"/>
    <w:rsid w:val="00F264ED"/>
    <w:rsid w:val="00F27554"/>
    <w:rsid w:val="00F3319B"/>
    <w:rsid w:val="00F34068"/>
    <w:rsid w:val="00F3447E"/>
    <w:rsid w:val="00F36EC8"/>
    <w:rsid w:val="00F40B33"/>
    <w:rsid w:val="00F4161B"/>
    <w:rsid w:val="00F45840"/>
    <w:rsid w:val="00F51DD6"/>
    <w:rsid w:val="00F52F5C"/>
    <w:rsid w:val="00F57BE8"/>
    <w:rsid w:val="00F61065"/>
    <w:rsid w:val="00F626F5"/>
    <w:rsid w:val="00F64712"/>
    <w:rsid w:val="00F72D56"/>
    <w:rsid w:val="00F757C1"/>
    <w:rsid w:val="00F822E8"/>
    <w:rsid w:val="00F82D1B"/>
    <w:rsid w:val="00F85348"/>
    <w:rsid w:val="00F85A05"/>
    <w:rsid w:val="00F87604"/>
    <w:rsid w:val="00F87925"/>
    <w:rsid w:val="00F93448"/>
    <w:rsid w:val="00F934C5"/>
    <w:rsid w:val="00F96E05"/>
    <w:rsid w:val="00FB0FA9"/>
    <w:rsid w:val="00FB284F"/>
    <w:rsid w:val="00FB4E6B"/>
    <w:rsid w:val="00FD01D2"/>
    <w:rsid w:val="00FD21B6"/>
    <w:rsid w:val="00FD3CA8"/>
    <w:rsid w:val="00FD3F58"/>
    <w:rsid w:val="00FD4306"/>
    <w:rsid w:val="00FD547C"/>
    <w:rsid w:val="00FE076B"/>
    <w:rsid w:val="00FE1FD0"/>
    <w:rsid w:val="00FE3957"/>
    <w:rsid w:val="00FE6431"/>
    <w:rsid w:val="00FF4220"/>
    <w:rsid w:val="00FF5BC1"/>
    <w:rsid w:val="00FF5C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7103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E3094"/>
    <w:rPr>
      <w:rFonts w:ascii="Trebuchet MS" w:eastAsia="Times New Roman" w:hAnsi="Trebuchet MS"/>
      <w:szCs w:val="24"/>
    </w:rPr>
  </w:style>
  <w:style w:type="paragraph" w:styleId="Heading1">
    <w:name w:val="heading 1"/>
    <w:basedOn w:val="Normal"/>
    <w:next w:val="Normal"/>
    <w:link w:val="Heading1Char"/>
    <w:qFormat/>
    <w:rsid w:val="00A2231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22319"/>
    <w:pPr>
      <w:keepNext/>
      <w:jc w:val="center"/>
      <w:outlineLvl w:val="1"/>
    </w:pPr>
    <w:rPr>
      <w:rFonts w:ascii="Century Gothic" w:hAnsi="Century Gothic"/>
      <w:b/>
      <w:bCs/>
      <w:sz w:val="22"/>
    </w:rPr>
  </w:style>
  <w:style w:type="paragraph" w:styleId="Heading3">
    <w:name w:val="heading 3"/>
    <w:basedOn w:val="Normal"/>
    <w:next w:val="Normal"/>
    <w:link w:val="Heading3Char"/>
    <w:qFormat/>
    <w:rsid w:val="00A2231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2319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A22319"/>
    <w:rPr>
      <w:rFonts w:ascii="Century Gothic" w:eastAsia="Times New Roman" w:hAnsi="Century Gothic" w:cs="Times New Roman"/>
      <w:b/>
      <w:bCs/>
      <w:szCs w:val="24"/>
    </w:rPr>
  </w:style>
  <w:style w:type="character" w:customStyle="1" w:styleId="Heading3Char">
    <w:name w:val="Heading 3 Char"/>
    <w:basedOn w:val="DefaultParagraphFont"/>
    <w:link w:val="Heading3"/>
    <w:rsid w:val="00A22319"/>
    <w:rPr>
      <w:rFonts w:ascii="Arial" w:eastAsia="Times New Roman" w:hAnsi="Arial" w:cs="Arial"/>
      <w:b/>
      <w:bCs/>
      <w:sz w:val="26"/>
      <w:szCs w:val="26"/>
    </w:rPr>
  </w:style>
  <w:style w:type="paragraph" w:styleId="BodyTextIndent">
    <w:name w:val="Body Text Indent"/>
    <w:basedOn w:val="Normal"/>
    <w:link w:val="BodyTextIndentChar"/>
    <w:rsid w:val="00A2231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A22319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A22319"/>
    <w:pPr>
      <w:jc w:val="center"/>
    </w:pPr>
    <w:rPr>
      <w:rFonts w:ascii="Century Gothic" w:hAnsi="Century Gothic"/>
      <w:b/>
      <w:bCs/>
      <w:sz w:val="22"/>
      <w:u w:val="single"/>
    </w:rPr>
  </w:style>
  <w:style w:type="character" w:customStyle="1" w:styleId="TitleChar">
    <w:name w:val="Title Char"/>
    <w:basedOn w:val="DefaultParagraphFont"/>
    <w:link w:val="Title"/>
    <w:rsid w:val="00A22319"/>
    <w:rPr>
      <w:rFonts w:ascii="Century Gothic" w:eastAsia="Times New Roman" w:hAnsi="Century Gothic" w:cs="Times New Roman"/>
      <w:b/>
      <w:bCs/>
      <w:szCs w:val="24"/>
      <w:u w:val="single"/>
    </w:rPr>
  </w:style>
  <w:style w:type="character" w:styleId="Hyperlink">
    <w:name w:val="Hyperlink"/>
    <w:basedOn w:val="DefaultParagraphFont"/>
    <w:uiPriority w:val="99"/>
    <w:rsid w:val="00A2231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3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31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439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3F5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76091"/>
    <w:rPr>
      <w:rFonts w:eastAsia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676091"/>
    <w:rPr>
      <w:rFonts w:eastAsia="Times New Roman"/>
      <w:sz w:val="22"/>
      <w:szCs w:val="22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324AE9"/>
    <w:rPr>
      <w:color w:val="800080"/>
      <w:u w:val="single"/>
    </w:rPr>
  </w:style>
  <w:style w:type="paragraph" w:customStyle="1" w:styleId="Default">
    <w:name w:val="Default"/>
    <w:rsid w:val="0022065D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06D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6D4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6D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6D41"/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F28DC"/>
    <w:pPr>
      <w:spacing w:after="1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FA1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382FA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82FA1"/>
    <w:pPr>
      <w:spacing w:after="100"/>
      <w:ind w:left="480"/>
    </w:pPr>
  </w:style>
  <w:style w:type="character" w:styleId="CommentReference">
    <w:name w:val="annotation reference"/>
    <w:basedOn w:val="DefaultParagraphFont"/>
    <w:uiPriority w:val="99"/>
    <w:semiHidden/>
    <w:unhideWhenUsed/>
    <w:rsid w:val="006732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2A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2AF"/>
    <w:rPr>
      <w:rFonts w:ascii="Trebuchet MS" w:eastAsia="Times New Roman" w:hAnsi="Trebuchet MS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2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2AF"/>
    <w:rPr>
      <w:rFonts w:ascii="Trebuchet MS" w:eastAsia="Times New Roman" w:hAnsi="Trebuchet MS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5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FFICE%20DOC\AUDIT%20REFERENCER\06.AuditReport_template_26apr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584393-2958-8B43-A66D-7E4B96CF9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D:\OFFICE DOC\AUDIT REFERENCER\06.AuditReport_template_26apr2016.dotx</Template>
  <TotalTime>5</TotalTime>
  <Pages>7</Pages>
  <Words>798</Words>
  <Characters>4552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cfl</Company>
  <LinksUpToDate>false</LinksUpToDate>
  <CharactersWithSpaces>5340</CharactersWithSpaces>
  <SharedDoc>false</SharedDoc>
  <HLinks>
    <vt:vector size="54" baseType="variant">
      <vt:variant>
        <vt:i4>1638428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EXECUTIVE</vt:lpwstr>
      </vt:variant>
      <vt:variant>
        <vt:i4>7667839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ISSUES</vt:lpwstr>
      </vt:variant>
      <vt:variant>
        <vt:i4>1245203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AuditMethodology</vt:lpwstr>
      </vt:variant>
      <vt:variant>
        <vt:i4>1572871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DetailedAuditObservations</vt:lpwstr>
      </vt:variant>
      <vt:variant>
        <vt:i4>2031635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Executivesummary</vt:lpwstr>
      </vt:variant>
      <vt:variant>
        <vt:i4>458773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Bestpracticesobserved</vt:lpwstr>
      </vt:variant>
      <vt:variant>
        <vt:i4>786459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Issuespendingsincelastreview</vt:lpwstr>
      </vt:variant>
      <vt:variant>
        <vt:i4>851971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ScopeofAudit</vt:lpwstr>
      </vt:variant>
      <vt:variant>
        <vt:i4>1245208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ReviewDetails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RamanaMurtyTSV-AGM-ManagementAudit-HYD-Coromandel</dc:creator>
  <cp:lastModifiedBy>Microsoft Office User</cp:lastModifiedBy>
  <cp:revision>4</cp:revision>
  <cp:lastPrinted>2016-04-06T07:21:00Z</cp:lastPrinted>
  <dcterms:created xsi:type="dcterms:W3CDTF">2016-10-11T12:14:00Z</dcterms:created>
  <dcterms:modified xsi:type="dcterms:W3CDTF">2016-10-11T12:39:00Z</dcterms:modified>
</cp:coreProperties>
</file>