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AC20D" w14:textId="77777777" w:rsidR="00B97A02" w:rsidRPr="00FF4220" w:rsidRDefault="00B97A02" w:rsidP="00B97A02">
      <w:pPr>
        <w:rPr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850"/>
        <w:gridCol w:w="2268"/>
        <w:gridCol w:w="2592"/>
        <w:gridCol w:w="3339"/>
      </w:tblGrid>
      <w:tr w:rsidR="00B97A02" w:rsidRPr="00180586" w14:paraId="6477A472" w14:textId="77777777" w:rsidTr="00B97A02">
        <w:tc>
          <w:tcPr>
            <w:tcW w:w="851" w:type="dxa"/>
          </w:tcPr>
          <w:p w14:paraId="20F331E2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PMF</w:t>
            </w:r>
          </w:p>
        </w:tc>
        <w:tc>
          <w:tcPr>
            <w:tcW w:w="850" w:type="dxa"/>
          </w:tcPr>
          <w:p w14:paraId="2CCD77AE" w14:textId="77777777" w:rsidR="00B97A02" w:rsidRPr="00180586" w:rsidRDefault="00B97A02" w:rsidP="00FE6410">
            <w:pPr>
              <w:rPr>
                <w:b/>
                <w:sz w:val="12"/>
                <w:szCs w:val="12"/>
              </w:rPr>
            </w:pPr>
            <w:bookmarkStart w:id="0" w:name="PMF_06_01"/>
            <w:r w:rsidRPr="00180586">
              <w:rPr>
                <w:b/>
                <w:sz w:val="12"/>
                <w:szCs w:val="12"/>
              </w:rPr>
              <w:t>06:01</w:t>
            </w:r>
            <w:bookmarkEnd w:id="0"/>
          </w:p>
        </w:tc>
        <w:tc>
          <w:tcPr>
            <w:tcW w:w="8199" w:type="dxa"/>
            <w:gridSpan w:val="3"/>
          </w:tcPr>
          <w:p w14:paraId="61751A1D" w14:textId="77777777" w:rsidR="00B97A02" w:rsidRPr="00180586" w:rsidRDefault="00B97A02" w:rsidP="00FE6410">
            <w:pPr>
              <w:jc w:val="both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Audit Report</w:t>
            </w:r>
          </w:p>
        </w:tc>
      </w:tr>
      <w:tr w:rsidR="00B97A02" w:rsidRPr="00180586" w14:paraId="1E7EC4A9" w14:textId="77777777" w:rsidTr="00827AEF">
        <w:tc>
          <w:tcPr>
            <w:tcW w:w="1701" w:type="dxa"/>
            <w:gridSpan w:val="2"/>
          </w:tcPr>
          <w:p w14:paraId="5CECA86B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No.</w:t>
            </w:r>
          </w:p>
        </w:tc>
        <w:tc>
          <w:tcPr>
            <w:tcW w:w="2268" w:type="dxa"/>
          </w:tcPr>
          <w:p w14:paraId="7E05E623" w14:textId="77777777" w:rsidR="00B97A02" w:rsidRPr="00180586" w:rsidRDefault="00B97A02" w:rsidP="00B97A02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02.03</w:t>
            </w:r>
          </w:p>
        </w:tc>
        <w:tc>
          <w:tcPr>
            <w:tcW w:w="2592" w:type="dxa"/>
          </w:tcPr>
          <w:p w14:paraId="435AC1AE" w14:textId="77777777" w:rsidR="00B97A02" w:rsidRPr="00180586" w:rsidRDefault="00B97A02" w:rsidP="00FE6410">
            <w:pPr>
              <w:jc w:val="center"/>
              <w:rPr>
                <w:b/>
                <w:sz w:val="12"/>
                <w:szCs w:val="12"/>
              </w:rPr>
            </w:pPr>
            <w:r w:rsidRPr="00180586">
              <w:rPr>
                <w:b/>
                <w:sz w:val="12"/>
                <w:szCs w:val="12"/>
              </w:rPr>
              <w:t>Issue Date</w:t>
            </w:r>
          </w:p>
        </w:tc>
        <w:tc>
          <w:tcPr>
            <w:tcW w:w="3339" w:type="dxa"/>
            <w:shd w:val="clear" w:color="auto" w:fill="FFFF00"/>
          </w:tcPr>
          <w:p w14:paraId="0BC4F885" w14:textId="77777777" w:rsidR="00B97A02" w:rsidRPr="00827AEF" w:rsidRDefault="00107CC3" w:rsidP="00B97A02">
            <w:pPr>
              <w:jc w:val="center"/>
              <w:rPr>
                <w:b/>
                <w:sz w:val="12"/>
                <w:szCs w:val="12"/>
                <w:highlight w:val="yellow"/>
              </w:rPr>
            </w:pPr>
            <w:r>
              <w:rPr>
                <w:b/>
                <w:sz w:val="12"/>
                <w:szCs w:val="12"/>
                <w:highlight w:val="yellow"/>
              </w:rPr>
              <w:t>2</w:t>
            </w:r>
            <w:r w:rsidR="00827AEF" w:rsidRPr="00827AEF">
              <w:rPr>
                <w:b/>
                <w:sz w:val="12"/>
                <w:szCs w:val="12"/>
                <w:highlight w:val="yellow"/>
              </w:rPr>
              <w:t>6.04.2016</w:t>
            </w:r>
          </w:p>
        </w:tc>
      </w:tr>
    </w:tbl>
    <w:p w14:paraId="004B3FAB" w14:textId="77777777" w:rsidR="00B97A02" w:rsidRPr="00180586" w:rsidRDefault="00B97A02" w:rsidP="00B97A02">
      <w:pPr>
        <w:rPr>
          <w:sz w:val="12"/>
          <w:szCs w:val="12"/>
        </w:rPr>
      </w:pPr>
    </w:p>
    <w:p w14:paraId="61D64668" w14:textId="77777777" w:rsidR="00B97A02" w:rsidRPr="00107907" w:rsidRDefault="00B97A02" w:rsidP="00B97A02">
      <w:pPr>
        <w:rPr>
          <w:szCs w:val="20"/>
        </w:rPr>
      </w:pPr>
    </w:p>
    <w:p w14:paraId="7457E1F7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6A84B551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02CD68C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32F5E7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5B4828D7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A53A302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75A17AE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EF622BA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AAC5DD2" wp14:editId="419836B4">
            <wp:extent cx="1669415" cy="425450"/>
            <wp:effectExtent l="19050" t="0" r="6985" b="0"/>
            <wp:docPr id="2" name="Picture 1" descr="coromandel_new_logo 26 Sept 2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romandel_new_logo 26 Sept 20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9F15C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91470A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40338BD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1487AB24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3BD523B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01086639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A464271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46FC99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3F945674" w14:textId="77777777" w:rsidR="00B97A02" w:rsidRPr="00B97A02" w:rsidRDefault="00B97A02" w:rsidP="00B97A02">
      <w:pPr>
        <w:pStyle w:val="Heading1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rFonts w:ascii="Trebuchet MS" w:hAnsi="Trebuchet MS"/>
          <w:bCs w:val="0"/>
          <w:sz w:val="40"/>
          <w:szCs w:val="40"/>
        </w:rPr>
      </w:pPr>
      <w:bookmarkStart w:id="1" w:name="_Toc309139400"/>
      <w:r w:rsidRPr="00B97A02">
        <w:rPr>
          <w:rFonts w:ascii="Trebuchet MS" w:hAnsi="Trebuchet MS"/>
          <w:bCs w:val="0"/>
          <w:sz w:val="40"/>
          <w:szCs w:val="40"/>
        </w:rPr>
        <w:t>COROMANDEL INTERNATIONAL LIMITED</w:t>
      </w:r>
      <w:bookmarkEnd w:id="1"/>
    </w:p>
    <w:p w14:paraId="38C5825F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C27556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C02F5B3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898CC36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18DF1AF2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42197BF9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6B5D2ED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6869B54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3A5C1CD7" w14:textId="77777777" w:rsidR="00B97A02" w:rsidRPr="00815FE3" w:rsidRDefault="00B97A02" w:rsidP="00B97A02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 w:rsidRPr="00815FE3">
        <w:rPr>
          <w:rFonts w:ascii="Trebuchet MS" w:hAnsi="Trebuchet MS"/>
          <w:sz w:val="32"/>
          <w:szCs w:val="32"/>
        </w:rPr>
        <w:t>MANAGEMENT AUDIT REPORT</w:t>
      </w:r>
    </w:p>
    <w:p w14:paraId="7ACB38D9" w14:textId="77777777" w:rsidR="00B97A02" w:rsidRPr="00815F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</w:pPr>
    </w:p>
    <w:p w14:paraId="6150C761" w14:textId="77777777" w:rsidR="0060341B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Report No: </w:t>
      </w:r>
      <w:r>
        <w:rPr>
          <w:sz w:val="22"/>
          <w:szCs w:val="22"/>
        </w:rPr>
        <w:t>23</w:t>
      </w:r>
      <w:r w:rsidR="00493D13">
        <w:rPr>
          <w:sz w:val="22"/>
          <w:szCs w:val="22"/>
        </w:rPr>
        <w:t xml:space="preserve"> </w:t>
      </w:r>
      <w:r w:rsidR="0060341B">
        <w:rPr>
          <w:sz w:val="22"/>
          <w:szCs w:val="22"/>
        </w:rPr>
        <w:t xml:space="preserve">  </w:t>
      </w:r>
    </w:p>
    <w:p w14:paraId="72FDB977" w14:textId="77777777" w:rsidR="00B97A02" w:rsidRPr="007D02E3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  <w:r w:rsidRPr="007D02E3">
        <w:rPr>
          <w:sz w:val="22"/>
          <w:szCs w:val="22"/>
        </w:rPr>
        <w:t xml:space="preserve"> </w:t>
      </w:r>
      <w:r>
        <w:rPr>
          <w:sz w:val="22"/>
          <w:szCs w:val="22"/>
        </w:rPr>
        <w:t>2016</w:t>
      </w:r>
    </w:p>
    <w:p w14:paraId="0AC0F349" w14:textId="77777777" w:rsidR="00B97A02" w:rsidRPr="00092B8C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 w:val="22"/>
          <w:szCs w:val="22"/>
        </w:rPr>
      </w:pPr>
    </w:p>
    <w:p w14:paraId="2741DE1C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jc w:val="center"/>
        <w:rPr>
          <w:szCs w:val="20"/>
        </w:rPr>
      </w:pPr>
    </w:p>
    <w:p w14:paraId="24F2A08E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B062CE6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F527B5" w14:textId="77777777" w:rsidR="00B97A02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06010E6B" w14:textId="77777777" w:rsidR="00CB2123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sda</w:t>
      </w:r>
      <w:r w:rsidR="005D73B3" w:rsidRPr="00092B8C">
        <w:rPr>
          <w:rFonts w:ascii="Trebuchet MS" w:hAnsi="Trebuchet MS"/>
          <w:sz w:val="32"/>
          <w:szCs w:val="32"/>
        </w:rPr>
        <w:t xml:space="preserve"> </w:t>
      </w:r>
    </w:p>
    <w:p w14:paraId="7192D32B" w14:textId="77777777" w:rsidR="00B97A02" w:rsidRPr="00092B8C" w:rsidRDefault="005B6A3E" w:rsidP="00092B8C">
      <w:pPr>
        <w:pStyle w:val="Heading2"/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  <w:t>Test</w:t>
      </w:r>
    </w:p>
    <w:p w14:paraId="28BC1095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51D4F6A0" w14:textId="77777777" w:rsidR="00B97A02" w:rsidRPr="00107907" w:rsidRDefault="00B97A02" w:rsidP="00B97A02">
      <w:pPr>
        <w:pBdr>
          <w:top w:val="single" w:sz="12" w:space="5" w:color="auto"/>
          <w:left w:val="single" w:sz="12" w:space="0" w:color="auto"/>
          <w:bottom w:val="single" w:sz="12" w:space="0" w:color="auto"/>
          <w:right w:val="single" w:sz="12" w:space="0" w:color="auto"/>
        </w:pBdr>
        <w:rPr>
          <w:szCs w:val="20"/>
        </w:rPr>
      </w:pPr>
    </w:p>
    <w:p w14:paraId="72063170" w14:textId="77777777" w:rsidR="00B97A02" w:rsidRPr="00107907" w:rsidRDefault="00B97A02" w:rsidP="00B97A02">
      <w:pPr>
        <w:pStyle w:val="BodyTextIndent"/>
        <w:ind w:left="0"/>
        <w:jc w:val="center"/>
        <w:rPr>
          <w:b/>
          <w:bCs/>
          <w:szCs w:val="20"/>
          <w:u w:val="single"/>
        </w:rPr>
      </w:pPr>
    </w:p>
    <w:p w14:paraId="72A3834E" w14:textId="77777777" w:rsidR="00B97A02" w:rsidRDefault="00B97A02">
      <w:pPr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br w:type="page"/>
      </w:r>
    </w:p>
    <w:p w14:paraId="05F13DA7" w14:textId="77777777" w:rsidR="00A22319" w:rsidRPr="00B72ADB" w:rsidRDefault="00A22319" w:rsidP="00A22319">
      <w:pPr>
        <w:pStyle w:val="BodyTextIndent"/>
        <w:ind w:left="0"/>
        <w:jc w:val="center"/>
        <w:rPr>
          <w:b/>
          <w:bCs/>
          <w:sz w:val="28"/>
          <w:u w:val="single"/>
        </w:rPr>
      </w:pPr>
      <w:r w:rsidRPr="00B72ADB">
        <w:rPr>
          <w:b/>
          <w:bCs/>
          <w:sz w:val="28"/>
          <w:u w:val="single"/>
        </w:rPr>
        <w:lastRenderedPageBreak/>
        <w:t>INDEX</w:t>
      </w:r>
    </w:p>
    <w:p w14:paraId="12D6DBF4" w14:textId="77777777" w:rsidR="00A22319" w:rsidRPr="00B72ADB" w:rsidRDefault="00A22319" w:rsidP="00A22319">
      <w:pPr>
        <w:pStyle w:val="BodyTextIndent"/>
        <w:ind w:left="0"/>
        <w:rPr>
          <w:b/>
          <w:bCs/>
          <w:szCs w:val="22"/>
          <w:u w:val="single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"/>
        <w:gridCol w:w="5472"/>
      </w:tblGrid>
      <w:tr w:rsidR="00A22C1F" w:rsidRPr="00B72ADB" w14:paraId="4CB57FDB" w14:textId="77777777" w:rsidTr="00F05A39">
        <w:tc>
          <w:tcPr>
            <w:tcW w:w="468" w:type="dxa"/>
            <w:vAlign w:val="center"/>
          </w:tcPr>
          <w:p w14:paraId="57C0E087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72806C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ReviewDetails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Review Details</w:t>
              </w:r>
            </w:hyperlink>
          </w:p>
        </w:tc>
      </w:tr>
      <w:tr w:rsidR="00A22C1F" w:rsidRPr="00B72ADB" w14:paraId="71CE3807" w14:textId="77777777" w:rsidTr="00F05A39">
        <w:tc>
          <w:tcPr>
            <w:tcW w:w="468" w:type="dxa"/>
            <w:vAlign w:val="center"/>
          </w:tcPr>
          <w:p w14:paraId="69F6DF7B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EE8533E" w14:textId="77777777" w:rsidR="00A22C1F" w:rsidRPr="00B72ADB" w:rsidRDefault="006A0C6F" w:rsidP="00EC39AE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ScopeofAudit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Scope </w:t>
              </w:r>
              <w:r w:rsidR="00EC39AE">
                <w:rPr>
                  <w:rStyle w:val="Hyperlink"/>
                  <w:b/>
                  <w:bCs/>
                  <w:szCs w:val="20"/>
                  <w:u w:val="none"/>
                </w:rPr>
                <w:t xml:space="preserve">&amp; coverage </w:t>
              </w:r>
            </w:hyperlink>
          </w:p>
        </w:tc>
      </w:tr>
      <w:tr w:rsidR="001E623C" w:rsidRPr="00B72ADB" w14:paraId="60D3881A" w14:textId="77777777" w:rsidTr="00F05A39">
        <w:tc>
          <w:tcPr>
            <w:tcW w:w="468" w:type="dxa"/>
            <w:vAlign w:val="center"/>
          </w:tcPr>
          <w:p w14:paraId="0F4861D4" w14:textId="77777777" w:rsidR="001E623C" w:rsidRPr="00B72ADB" w:rsidRDefault="001E623C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66DDAA1A" w14:textId="77777777" w:rsidR="001E623C" w:rsidRPr="007D02E3" w:rsidRDefault="006A0C6F" w:rsidP="002074AB">
            <w:pPr>
              <w:pStyle w:val="BodyTextIndent"/>
              <w:spacing w:before="120"/>
              <w:ind w:left="0"/>
              <w:rPr>
                <w:b/>
                <w:color w:val="0070C0"/>
              </w:rPr>
            </w:pPr>
            <w:hyperlink w:anchor="Keyfacts_figures" w:history="1">
              <w:r w:rsidR="001E623C" w:rsidRPr="007D02E3">
                <w:rPr>
                  <w:rStyle w:val="Hyperlink"/>
                  <w:b/>
                  <w:bCs/>
                  <w:szCs w:val="20"/>
                  <w:u w:val="none"/>
                </w:rPr>
                <w:t>Key facts &amp; Figures</w:t>
              </w:r>
            </w:hyperlink>
          </w:p>
        </w:tc>
      </w:tr>
      <w:tr w:rsidR="00A22C1F" w:rsidRPr="00B72ADB" w14:paraId="1E9B4C7B" w14:textId="77777777" w:rsidTr="00F05A39">
        <w:tc>
          <w:tcPr>
            <w:tcW w:w="468" w:type="dxa"/>
            <w:vAlign w:val="center"/>
          </w:tcPr>
          <w:p w14:paraId="2E19336D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7D6983E" w14:textId="77777777" w:rsidR="00A22C1F" w:rsidRPr="00B72ADB" w:rsidRDefault="006A0C6F" w:rsidP="00487869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Issuespendingsincelastreview" w:history="1">
              <w:r w:rsidR="00487869">
                <w:rPr>
                  <w:rStyle w:val="Hyperlink"/>
                  <w:b/>
                  <w:bCs/>
                  <w:szCs w:val="20"/>
                  <w:u w:val="none"/>
                </w:rPr>
                <w:t>Issues</w:t>
              </w:r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 xml:space="preserve"> pending since last review</w:t>
              </w:r>
            </w:hyperlink>
          </w:p>
        </w:tc>
      </w:tr>
      <w:tr w:rsidR="00FB4E6B" w:rsidRPr="00B72ADB" w14:paraId="10D3466F" w14:textId="77777777" w:rsidTr="00F05A39">
        <w:tc>
          <w:tcPr>
            <w:tcW w:w="468" w:type="dxa"/>
            <w:vAlign w:val="center"/>
          </w:tcPr>
          <w:p w14:paraId="46D1C8E0" w14:textId="77777777" w:rsidR="00FB4E6B" w:rsidRPr="00B72ADB" w:rsidRDefault="00FB4E6B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9140A12" w14:textId="77777777" w:rsidR="00FB4E6B" w:rsidRPr="00F05A39" w:rsidRDefault="006A0C6F" w:rsidP="006F6F4A">
            <w:pPr>
              <w:pStyle w:val="BodyTextIndent"/>
              <w:spacing w:before="120"/>
              <w:ind w:left="0"/>
              <w:rPr>
                <w:b/>
              </w:rPr>
            </w:pPr>
            <w:hyperlink w:anchor="Issues_Identified_before_Audit" w:history="1">
              <w:r w:rsidR="006F6F4A">
                <w:rPr>
                  <w:rStyle w:val="Hyperlink"/>
                  <w:b/>
                  <w:u w:val="none"/>
                </w:rPr>
                <w:t xml:space="preserve">Pre-audit disclosure of </w:t>
              </w:r>
              <w:r w:rsidR="00970653" w:rsidRPr="00F05A39">
                <w:rPr>
                  <w:rStyle w:val="Hyperlink"/>
                  <w:b/>
                  <w:u w:val="none"/>
                </w:rPr>
                <w:t xml:space="preserve">discrepancies </w:t>
              </w:r>
            </w:hyperlink>
          </w:p>
        </w:tc>
      </w:tr>
      <w:tr w:rsidR="00A22C1F" w:rsidRPr="00B72ADB" w14:paraId="0F2C7C96" w14:textId="77777777" w:rsidTr="00F05A39">
        <w:tc>
          <w:tcPr>
            <w:tcW w:w="468" w:type="dxa"/>
            <w:vAlign w:val="center"/>
          </w:tcPr>
          <w:p w14:paraId="1441C766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3A8B5AF0" w14:textId="77777777" w:rsidR="00A22C1F" w:rsidRPr="00E53CAE" w:rsidRDefault="006A0C6F" w:rsidP="00EB7B86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Bestpracticesobserved" w:history="1">
              <w:r w:rsidR="005149FB" w:rsidRPr="00E53CAE">
                <w:rPr>
                  <w:rStyle w:val="Hyperlink"/>
                  <w:b/>
                  <w:bCs/>
                  <w:szCs w:val="20"/>
                  <w:u w:val="none"/>
                </w:rPr>
                <w:t>Improvements</w:t>
              </w:r>
              <w:r w:rsidR="00A22C1F" w:rsidRPr="00E53CAE">
                <w:rPr>
                  <w:rStyle w:val="Hyperlink"/>
                  <w:b/>
                  <w:bCs/>
                  <w:szCs w:val="20"/>
                  <w:u w:val="none"/>
                </w:rPr>
                <w:t xml:space="preserve"> observed</w:t>
              </w:r>
            </w:hyperlink>
          </w:p>
        </w:tc>
      </w:tr>
      <w:tr w:rsidR="004C64A5" w:rsidRPr="00B72ADB" w14:paraId="1F8B514D" w14:textId="77777777" w:rsidTr="00F05A39">
        <w:tc>
          <w:tcPr>
            <w:tcW w:w="468" w:type="dxa"/>
            <w:vAlign w:val="center"/>
          </w:tcPr>
          <w:p w14:paraId="38B44056" w14:textId="77777777" w:rsidR="004C64A5" w:rsidRPr="00B72ADB" w:rsidRDefault="004C64A5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61505C5" w14:textId="77777777" w:rsidR="004C64A5" w:rsidRPr="000D6ED9" w:rsidRDefault="006A0C6F" w:rsidP="00041A96">
            <w:pPr>
              <w:pStyle w:val="BodyTextIndent"/>
              <w:spacing w:before="120"/>
              <w:ind w:left="0"/>
              <w:rPr>
                <w:b/>
              </w:rPr>
            </w:pPr>
            <w:hyperlink w:anchor="Comfort_rating" w:history="1">
              <w:r w:rsidR="00075FC9" w:rsidRPr="000D6ED9">
                <w:rPr>
                  <w:rStyle w:val="Hyperlink"/>
                  <w:b/>
                  <w:bCs/>
                  <w:u w:val="none"/>
                </w:rPr>
                <w:t>Satisfaction / comfort</w:t>
              </w:r>
              <w:r w:rsidR="00075FC9" w:rsidRPr="000D6ED9">
                <w:rPr>
                  <w:rStyle w:val="Hyperlink"/>
                  <w:b/>
                  <w:u w:val="none"/>
                </w:rPr>
                <w:t xml:space="preserve"> Rating</w:t>
              </w:r>
            </w:hyperlink>
          </w:p>
        </w:tc>
      </w:tr>
      <w:tr w:rsidR="00A22C1F" w:rsidRPr="00B72ADB" w14:paraId="7BD8CA6D" w14:textId="77777777" w:rsidTr="00F05A39">
        <w:tc>
          <w:tcPr>
            <w:tcW w:w="468" w:type="dxa"/>
            <w:vAlign w:val="center"/>
          </w:tcPr>
          <w:p w14:paraId="3EBABED4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1D37AC46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Executivesummar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Executive summary</w:t>
              </w:r>
            </w:hyperlink>
          </w:p>
        </w:tc>
      </w:tr>
      <w:tr w:rsidR="00A22C1F" w:rsidRPr="00B72ADB" w14:paraId="7F294C05" w14:textId="77777777" w:rsidTr="00F05A39">
        <w:tc>
          <w:tcPr>
            <w:tcW w:w="468" w:type="dxa"/>
            <w:vAlign w:val="center"/>
          </w:tcPr>
          <w:p w14:paraId="46DA9F00" w14:textId="77777777" w:rsidR="00A22C1F" w:rsidRPr="00EC39AE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4C128FF3" w14:textId="77777777" w:rsidR="00A22C1F" w:rsidRPr="00EC39AE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DetailedAuditObservations" w:history="1">
              <w:r w:rsidR="00A22C1F" w:rsidRPr="00EC39AE">
                <w:rPr>
                  <w:rStyle w:val="Hyperlink"/>
                  <w:b/>
                  <w:bCs/>
                  <w:szCs w:val="20"/>
                  <w:u w:val="none"/>
                </w:rPr>
                <w:t>Detailed Audit Observations</w:t>
              </w:r>
            </w:hyperlink>
          </w:p>
        </w:tc>
      </w:tr>
      <w:tr w:rsidR="00A22C1F" w:rsidRPr="00B72ADB" w14:paraId="72F307B3" w14:textId="77777777" w:rsidTr="00F05A39">
        <w:tc>
          <w:tcPr>
            <w:tcW w:w="468" w:type="dxa"/>
            <w:vAlign w:val="center"/>
          </w:tcPr>
          <w:p w14:paraId="6E56477C" w14:textId="77777777" w:rsidR="00A22C1F" w:rsidRPr="00B72ADB" w:rsidRDefault="00A22C1F" w:rsidP="002074AB">
            <w:pPr>
              <w:pStyle w:val="BodyTextIndent"/>
              <w:numPr>
                <w:ilvl w:val="0"/>
                <w:numId w:val="6"/>
              </w:numPr>
              <w:spacing w:before="120"/>
              <w:rPr>
                <w:szCs w:val="20"/>
              </w:rPr>
            </w:pPr>
          </w:p>
        </w:tc>
        <w:tc>
          <w:tcPr>
            <w:tcW w:w="5472" w:type="dxa"/>
            <w:vAlign w:val="center"/>
          </w:tcPr>
          <w:p w14:paraId="7F0160FF" w14:textId="77777777" w:rsidR="00A22C1F" w:rsidRPr="00B72ADB" w:rsidRDefault="006A0C6F" w:rsidP="002074AB">
            <w:pPr>
              <w:pStyle w:val="BodyTextIndent"/>
              <w:spacing w:before="120"/>
              <w:ind w:left="0"/>
              <w:rPr>
                <w:b/>
                <w:bCs/>
                <w:szCs w:val="20"/>
              </w:rPr>
            </w:pPr>
            <w:hyperlink w:anchor="AuditMethodology" w:history="1">
              <w:r w:rsidR="00A22C1F" w:rsidRPr="00B72ADB">
                <w:rPr>
                  <w:rStyle w:val="Hyperlink"/>
                  <w:b/>
                  <w:bCs/>
                  <w:szCs w:val="20"/>
                  <w:u w:val="none"/>
                </w:rPr>
                <w:t>Audit Methodology</w:t>
              </w:r>
            </w:hyperlink>
          </w:p>
        </w:tc>
      </w:tr>
    </w:tbl>
    <w:p w14:paraId="707B61F9" w14:textId="77777777" w:rsidR="004A4BCB" w:rsidRPr="00B72ADB" w:rsidRDefault="004A4BCB" w:rsidP="00A22319">
      <w:pPr>
        <w:pStyle w:val="BodyTextIndent"/>
        <w:ind w:left="0"/>
        <w:rPr>
          <w:bCs/>
          <w:szCs w:val="22"/>
        </w:rPr>
      </w:pPr>
    </w:p>
    <w:p w14:paraId="486A88B7" w14:textId="77777777" w:rsidR="00676091" w:rsidRPr="00B72ADB" w:rsidRDefault="000E07C9" w:rsidP="00676091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  <w:r w:rsidRPr="00B72ADB">
        <w:rPr>
          <w:rFonts w:ascii="Trebuchet MS" w:hAnsi="Trebuchet MS"/>
          <w:b w:val="0"/>
          <w:u w:val="none"/>
        </w:rPr>
        <w:tab/>
      </w:r>
      <w:r w:rsidR="00676091" w:rsidRPr="00B72ADB">
        <w:rPr>
          <w:rFonts w:ascii="Trebuchet MS" w:hAnsi="Trebuchet MS"/>
          <w:b w:val="0"/>
          <w:u w:val="none"/>
        </w:rPr>
        <w:t>Note:</w:t>
      </w:r>
      <w:r w:rsidR="004A4BCB" w:rsidRPr="00B72ADB">
        <w:rPr>
          <w:rFonts w:ascii="Trebuchet MS" w:hAnsi="Trebuchet MS"/>
          <w:b w:val="0"/>
          <w:u w:val="none"/>
        </w:rPr>
        <w:t xml:space="preserve"> </w:t>
      </w:r>
      <w:r w:rsidR="00706D41" w:rsidRPr="00B72ADB">
        <w:rPr>
          <w:rFonts w:ascii="Trebuchet MS" w:hAnsi="Trebuchet MS"/>
          <w:b w:val="0"/>
          <w:u w:val="none"/>
        </w:rPr>
        <w:t>For details</w:t>
      </w:r>
      <w:r w:rsidR="00676091" w:rsidRPr="00B72ADB">
        <w:rPr>
          <w:rFonts w:ascii="Trebuchet MS" w:hAnsi="Trebuchet MS"/>
          <w:b w:val="0"/>
          <w:u w:val="none"/>
        </w:rPr>
        <w:t xml:space="preserve"> please refer the hyperlinks given in the Index</w:t>
      </w:r>
    </w:p>
    <w:p w14:paraId="3A0BA6AD" w14:textId="77777777" w:rsidR="0048128E" w:rsidRPr="00B72ADB" w:rsidRDefault="00676091" w:rsidP="00CC0D41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  <w:sz w:val="28"/>
        </w:rPr>
      </w:pPr>
      <w:r w:rsidRPr="00B72ADB">
        <w:rPr>
          <w:rFonts w:ascii="Trebuchet MS" w:hAnsi="Trebuchet MS"/>
          <w:u w:val="none"/>
        </w:rPr>
        <w:t xml:space="preserve"> </w:t>
      </w:r>
    </w:p>
    <w:p w14:paraId="6C061EA6" w14:textId="77777777" w:rsidR="00CC0D41" w:rsidRPr="00B72ADB" w:rsidRDefault="00CC0D41">
      <w:pPr>
        <w:spacing w:after="200" w:line="276" w:lineRule="auto"/>
        <w:rPr>
          <w:b/>
          <w:bCs/>
          <w:sz w:val="22"/>
        </w:rPr>
      </w:pPr>
      <w:r w:rsidRPr="00B72ADB">
        <w:br w:type="page"/>
      </w:r>
    </w:p>
    <w:p w14:paraId="41D2C469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p w14:paraId="4DC5BE98" w14:textId="77777777" w:rsidR="0048128E" w:rsidRPr="00B72ADB" w:rsidRDefault="00387B9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2" w:name="ReviewDetails"/>
      <w:r w:rsidRPr="00B72ADB">
        <w:rPr>
          <w:rFonts w:ascii="Trebuchet MS" w:hAnsi="Trebuchet MS"/>
          <w:u w:val="none"/>
        </w:rPr>
        <w:t>Review Details</w:t>
      </w:r>
      <w:bookmarkEnd w:id="2"/>
    </w:p>
    <w:p w14:paraId="362DADE1" w14:textId="77777777" w:rsidR="0048128E" w:rsidRPr="00B72ADB" w:rsidRDefault="0048128E" w:rsidP="0048128E">
      <w:pPr>
        <w:rPr>
          <w:sz w:val="22"/>
          <w:szCs w:val="22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0"/>
        <w:gridCol w:w="290"/>
        <w:gridCol w:w="5650"/>
      </w:tblGrid>
      <w:tr w:rsidR="0048128E" w:rsidRPr="00B72ADB" w14:paraId="665D4985" w14:textId="77777777" w:rsidTr="00092B8C">
        <w:tc>
          <w:tcPr>
            <w:tcW w:w="3780" w:type="dxa"/>
            <w:shd w:val="clear" w:color="auto" w:fill="auto"/>
            <w:vAlign w:val="center"/>
          </w:tcPr>
          <w:p w14:paraId="1174505B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Draft Report Date </w:t>
            </w:r>
          </w:p>
        </w:tc>
        <w:tc>
          <w:tcPr>
            <w:tcW w:w="290" w:type="dxa"/>
            <w:shd w:val="clear" w:color="auto" w:fill="auto"/>
          </w:tcPr>
          <w:p w14:paraId="363B6EB4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2112B959" w14:textId="77777777" w:rsidR="0048128E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 xml:space="preserve">2016-09-26                              </w:t>
            </w:r>
          </w:p>
        </w:tc>
      </w:tr>
      <w:tr w:rsidR="009C45B6" w:rsidRPr="00B72ADB" w14:paraId="13F22C77" w14:textId="77777777" w:rsidTr="00092B8C">
        <w:tc>
          <w:tcPr>
            <w:tcW w:w="3780" w:type="dxa"/>
            <w:shd w:val="clear" w:color="auto" w:fill="auto"/>
            <w:vAlign w:val="center"/>
          </w:tcPr>
          <w:p w14:paraId="23DA6A61" w14:textId="77777777" w:rsidR="009C45B6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Due date for aud</w:t>
            </w:r>
            <w:r w:rsidR="00153618">
              <w:rPr>
                <w:bCs/>
                <w:szCs w:val="20"/>
              </w:rPr>
              <w:t>i</w:t>
            </w:r>
            <w:r>
              <w:rPr>
                <w:bCs/>
                <w:szCs w:val="20"/>
              </w:rPr>
              <w:t>tee comments</w:t>
            </w:r>
          </w:p>
        </w:tc>
        <w:tc>
          <w:tcPr>
            <w:tcW w:w="290" w:type="dxa"/>
            <w:shd w:val="clear" w:color="auto" w:fill="auto"/>
          </w:tcPr>
          <w:p w14:paraId="0D2FD6C5" w14:textId="77777777" w:rsidR="009C45B6" w:rsidRPr="00B72ADB" w:rsidRDefault="009C45B6" w:rsidP="00062882">
            <w:pPr>
              <w:spacing w:after="120"/>
              <w:jc w:val="center"/>
              <w:rPr>
                <w:bCs/>
                <w:szCs w:val="20"/>
              </w:rPr>
            </w:pPr>
            <w:r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F4EFAA3" w14:textId="77777777" w:rsidR="009C45B6" w:rsidRPr="00B72ADB" w:rsidRDefault="005B6A3E" w:rsidP="002C7CFD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10/6/2016 12:00:00 AM</w:t>
            </w:r>
          </w:p>
        </w:tc>
      </w:tr>
      <w:tr w:rsidR="00CE6F9C" w:rsidRPr="00B72ADB" w14:paraId="0521EA1B" w14:textId="77777777" w:rsidTr="00092B8C">
        <w:tc>
          <w:tcPr>
            <w:tcW w:w="3780" w:type="dxa"/>
            <w:shd w:val="clear" w:color="auto" w:fill="auto"/>
            <w:vAlign w:val="center"/>
          </w:tcPr>
          <w:p w14:paraId="4CA07E69" w14:textId="77777777" w:rsidR="00CE6F9C" w:rsidRPr="00B72ADB" w:rsidRDefault="009C45B6" w:rsidP="00312911">
            <w:pPr>
              <w:spacing w:after="120"/>
              <w:rPr>
                <w:bCs/>
                <w:szCs w:val="20"/>
              </w:rPr>
            </w:pPr>
            <w:r>
              <w:rPr>
                <w:bCs/>
                <w:szCs w:val="20"/>
              </w:rPr>
              <w:t>Actual date of auditee comments</w:t>
            </w:r>
          </w:p>
        </w:tc>
        <w:tc>
          <w:tcPr>
            <w:tcW w:w="290" w:type="dxa"/>
            <w:shd w:val="clear" w:color="auto" w:fill="auto"/>
          </w:tcPr>
          <w:p w14:paraId="441E704A" w14:textId="77777777" w:rsidR="00CE6F9C" w:rsidRPr="00B72ADB" w:rsidRDefault="003F6ADB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C6A12B" w14:textId="77777777" w:rsidR="00CE6F9C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626A3936" w14:textId="77777777" w:rsidTr="00092B8C">
        <w:tc>
          <w:tcPr>
            <w:tcW w:w="3780" w:type="dxa"/>
            <w:shd w:val="clear" w:color="auto" w:fill="auto"/>
            <w:vAlign w:val="center"/>
          </w:tcPr>
          <w:p w14:paraId="011ECE7A" w14:textId="77777777" w:rsidR="0048128E" w:rsidRPr="00B72ADB" w:rsidRDefault="0048128E" w:rsidP="00312911">
            <w:pPr>
              <w:spacing w:after="120"/>
              <w:rPr>
                <w:szCs w:val="20"/>
              </w:rPr>
            </w:pPr>
            <w:r w:rsidRPr="00B72ADB">
              <w:rPr>
                <w:szCs w:val="20"/>
              </w:rPr>
              <w:t xml:space="preserve">Final Report Date </w:t>
            </w:r>
          </w:p>
        </w:tc>
        <w:tc>
          <w:tcPr>
            <w:tcW w:w="290" w:type="dxa"/>
            <w:shd w:val="clear" w:color="auto" w:fill="auto"/>
          </w:tcPr>
          <w:p w14:paraId="15E3C86F" w14:textId="77777777" w:rsidR="0048128E" w:rsidRPr="00B72ADB" w:rsidRDefault="0048128E" w:rsidP="00062882">
            <w:pPr>
              <w:spacing w:after="120"/>
              <w:jc w:val="center"/>
              <w:rPr>
                <w:szCs w:val="20"/>
              </w:rPr>
            </w:pPr>
            <w:r w:rsidRPr="00B72ADB">
              <w:rPr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E8D00F2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10/8/2016 12:00:00 AM</w:t>
            </w:r>
          </w:p>
        </w:tc>
      </w:tr>
      <w:tr w:rsidR="0048128E" w:rsidRPr="00B72ADB" w14:paraId="172D6CE7" w14:textId="77777777" w:rsidTr="00092B8C">
        <w:tc>
          <w:tcPr>
            <w:tcW w:w="3780" w:type="dxa"/>
            <w:shd w:val="clear" w:color="auto" w:fill="auto"/>
            <w:vAlign w:val="center"/>
          </w:tcPr>
          <w:p w14:paraId="2021C75A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Duration of Audit </w:t>
            </w:r>
          </w:p>
        </w:tc>
        <w:tc>
          <w:tcPr>
            <w:tcW w:w="290" w:type="dxa"/>
            <w:shd w:val="clear" w:color="auto" w:fill="auto"/>
          </w:tcPr>
          <w:p w14:paraId="4AE98F67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7D2F35BC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12 Days</w:t>
            </w:r>
          </w:p>
        </w:tc>
      </w:tr>
      <w:tr w:rsidR="0048128E" w:rsidRPr="00B72ADB" w14:paraId="11BEC974" w14:textId="77777777" w:rsidTr="00092B8C">
        <w:tc>
          <w:tcPr>
            <w:tcW w:w="3780" w:type="dxa"/>
            <w:shd w:val="clear" w:color="auto" w:fill="auto"/>
            <w:vAlign w:val="center"/>
          </w:tcPr>
          <w:p w14:paraId="44B79A48" w14:textId="77777777" w:rsidR="0048128E" w:rsidRPr="00B72ADB" w:rsidRDefault="0048128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 xml:space="preserve">Audit Coverage Period </w:t>
            </w:r>
          </w:p>
        </w:tc>
        <w:tc>
          <w:tcPr>
            <w:tcW w:w="290" w:type="dxa"/>
            <w:shd w:val="clear" w:color="auto" w:fill="auto"/>
          </w:tcPr>
          <w:p w14:paraId="52A6971E" w14:textId="77777777" w:rsidR="0048128E" w:rsidRPr="00B72ADB" w:rsidRDefault="0048128E" w:rsidP="00062882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p w14:paraId="5C00475E" w14:textId="77777777" w:rsidR="0048128E" w:rsidRPr="00456F08" w:rsidRDefault="005B6A3E" w:rsidP="003F6ADB">
            <w:pPr>
              <w:spacing w:after="120"/>
              <w:rPr>
                <w:szCs w:val="20"/>
              </w:rPr>
            </w:pPr>
            <w:r>
              <w:rPr>
                <w:szCs w:val="20"/>
              </w:rPr>
              <w:t>2016-09-28</w:t>
            </w:r>
            <w:r w:rsidR="000C423F">
              <w:rPr>
                <w:szCs w:val="20"/>
              </w:rPr>
              <w:t xml:space="preserve">             TO </w:t>
            </w:r>
            <w:r>
              <w:rPr>
                <w:szCs w:val="20"/>
              </w:rPr>
              <w:t xml:space="preserve">2016-09-30                              </w:t>
            </w:r>
          </w:p>
        </w:tc>
      </w:tr>
      <w:tr w:rsidR="00D1124E" w:rsidRPr="00B72ADB" w14:paraId="6FA92076" w14:textId="77777777" w:rsidTr="003531D0">
        <w:trPr>
          <w:trHeight w:val="1077"/>
        </w:trPr>
        <w:tc>
          <w:tcPr>
            <w:tcW w:w="3780" w:type="dxa"/>
            <w:shd w:val="clear" w:color="auto" w:fill="auto"/>
            <w:vAlign w:val="center"/>
          </w:tcPr>
          <w:p w14:paraId="5F43149F" w14:textId="77777777" w:rsidR="00D1124E" w:rsidRPr="00B72ADB" w:rsidRDefault="00D1124E" w:rsidP="00312911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Auditee(s)</w:t>
            </w:r>
            <w:r w:rsidRPr="00B72ADB">
              <w:rPr>
                <w:bCs/>
                <w:szCs w:val="20"/>
              </w:rPr>
              <w:tab/>
            </w:r>
            <w:r w:rsidRPr="00B72ADB">
              <w:rPr>
                <w:bCs/>
                <w:szCs w:val="20"/>
              </w:rPr>
              <w:tab/>
              <w:t xml:space="preserve">   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2B7AFB6B" w14:textId="77777777" w:rsidR="00D1124E" w:rsidRPr="00B72ADB" w:rsidRDefault="00D1124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OR"/>
            </w:tblPr>
            <w:tblGrid>
              <w:gridCol w:w="5419"/>
            </w:tblGrid>
            <w:tr w:rsidR="006F4CA0" w14:paraId="03043843" w14:textId="77777777" w:rsidTr="006F4CA0">
              <w:tc>
                <w:tcPr>
                  <w:tcW w:w="5419" w:type="dxa"/>
                </w:tcPr>
                <w:p w14:paraId="7B478D4A" w14:textId="77777777" w:rsidR="006F4CA0" w:rsidRDefault="006F4CA0" w:rsidP="0014703A">
                  <w:pPr>
                    <w:pStyle w:val="Title"/>
                    <w:jc w:val="left"/>
                    <w:rPr>
                      <w:szCs w:val="20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mathi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simbu</w:t>
                  </w:r>
                </w:p>
              </w:tc>
            </w:tr>
          </w:tbl>
          <w:p w14:paraId="280C01AD" w14:textId="10D6DD4F" w:rsidR="00D1124E" w:rsidRPr="00B72ADB" w:rsidRDefault="00D1124E" w:rsidP="0014703A">
            <w:pPr>
              <w:pStyle w:val="Title"/>
              <w:jc w:val="left"/>
              <w:rPr>
                <w:szCs w:val="20"/>
              </w:rPr>
            </w:pPr>
          </w:p>
        </w:tc>
      </w:tr>
      <w:tr w:rsidR="00CC4F3E" w:rsidRPr="00B72ADB" w14:paraId="3EEC11E9" w14:textId="77777777" w:rsidTr="00DB6E7F">
        <w:trPr>
          <w:trHeight w:val="714"/>
        </w:trPr>
        <w:tc>
          <w:tcPr>
            <w:tcW w:w="3780" w:type="dxa"/>
            <w:shd w:val="clear" w:color="auto" w:fill="auto"/>
            <w:vAlign w:val="center"/>
          </w:tcPr>
          <w:p w14:paraId="464F4E2C" w14:textId="77777777" w:rsidR="00CC4F3E" w:rsidRPr="00B72ADB" w:rsidRDefault="00CC4F3E" w:rsidP="00544155">
            <w:pPr>
              <w:spacing w:after="120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Auditor(s)</w:t>
            </w:r>
          </w:p>
        </w:tc>
        <w:tc>
          <w:tcPr>
            <w:tcW w:w="290" w:type="dxa"/>
            <w:shd w:val="clear" w:color="auto" w:fill="auto"/>
            <w:vAlign w:val="center"/>
          </w:tcPr>
          <w:p w14:paraId="6B76B8D6" w14:textId="77777777" w:rsidR="00CC4F3E" w:rsidRPr="00B72ADB" w:rsidRDefault="00CC4F3E" w:rsidP="00312911">
            <w:pPr>
              <w:spacing w:after="120"/>
              <w:jc w:val="center"/>
              <w:rPr>
                <w:bCs/>
                <w:szCs w:val="20"/>
              </w:rPr>
            </w:pPr>
            <w:r w:rsidRPr="00B72ADB">
              <w:rPr>
                <w:bCs/>
                <w:szCs w:val="20"/>
              </w:rPr>
              <w:t>:</w:t>
            </w:r>
          </w:p>
        </w:tc>
        <w:tc>
          <w:tcPr>
            <w:tcW w:w="5650" w:type="dxa"/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  <w:tblCaption w:val="AUDITEE"/>
            </w:tblPr>
            <w:tblGrid>
              <w:gridCol w:w="5419"/>
            </w:tblGrid>
            <w:tr w:rsidR="006F4CA0" w14:paraId="0B8EDACA" w14:textId="77777777" w:rsidTr="006F4CA0">
              <w:tc>
                <w:tcPr>
                  <w:tcW w:w="5419" w:type="dxa"/>
                </w:tcPr>
                <w:p w14:paraId="221B4766" w14:textId="77777777" w:rsidR="006F4CA0" w:rsidRDefault="006F4CA0" w:rsidP="00CC4F3E">
                  <w:pPr>
                    <w:pStyle w:val="Title"/>
                    <w:jc w:val="left"/>
                    <w:rPr>
                      <w:rFonts w:ascii="Trebuchet MS" w:hAnsi="Trebuchet MS"/>
                      <w:szCs w:val="22"/>
                      <w:u w:val="none"/>
                    </w:rPr>
                  </w:pPr>
                  <w:bookmarkStart w:id="3" w:name="_GoBack"/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>admin</w:t>
                  </w:r>
                </w:p>
              </w:tc>
            </w:tr>
            <w:bookmarkEnd w:id="3"/>
          </w:tbl>
          <w:p w14:paraId="449DD530" w14:textId="340F4EE0" w:rsidR="00CC4F3E" w:rsidRPr="005A6005" w:rsidRDefault="00CC4F3E" w:rsidP="00CC4F3E">
            <w:pPr>
              <w:pStyle w:val="Title"/>
              <w:jc w:val="left"/>
              <w:rPr>
                <w:rFonts w:ascii="Trebuchet MS" w:hAnsi="Trebuchet MS"/>
                <w:szCs w:val="22"/>
                <w:u w:val="none"/>
              </w:rPr>
            </w:pPr>
          </w:p>
          <w:p w14:paraId="76087E8E" w14:textId="77777777" w:rsidR="00CC4F3E" w:rsidRPr="00B72ADB" w:rsidRDefault="00CC4F3E" w:rsidP="00933E4A">
            <w:pPr>
              <w:spacing w:after="120"/>
              <w:jc w:val="center"/>
              <w:rPr>
                <w:szCs w:val="20"/>
              </w:rPr>
            </w:pPr>
          </w:p>
        </w:tc>
      </w:tr>
    </w:tbl>
    <w:p w14:paraId="0177E919" w14:textId="77777777" w:rsidR="00CC0D41" w:rsidRPr="00B72ADB" w:rsidRDefault="00CC0D41" w:rsidP="0048128E">
      <w:pPr>
        <w:pStyle w:val="BodyTextIndent"/>
        <w:ind w:left="0"/>
        <w:rPr>
          <w:b/>
          <w:bCs/>
          <w:szCs w:val="22"/>
        </w:rPr>
      </w:pPr>
    </w:p>
    <w:p w14:paraId="70360233" w14:textId="77777777" w:rsidR="0048128E" w:rsidRDefault="00BF28DC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4" w:name="ScopeofAudit"/>
      <w:r w:rsidRPr="00B72ADB">
        <w:rPr>
          <w:rFonts w:ascii="Trebuchet MS" w:hAnsi="Trebuchet MS"/>
          <w:u w:val="none"/>
        </w:rPr>
        <w:t xml:space="preserve">Scope </w:t>
      </w:r>
      <w:bookmarkEnd w:id="4"/>
      <w:r w:rsidR="00746AE4">
        <w:rPr>
          <w:rFonts w:ascii="Trebuchet MS" w:hAnsi="Trebuchet MS"/>
          <w:u w:val="none"/>
        </w:rPr>
        <w:t>&amp; Coverage</w:t>
      </w:r>
    </w:p>
    <w:p w14:paraId="62FF5F7A" w14:textId="77777777" w:rsidR="00537C20" w:rsidRDefault="00537C20" w:rsidP="00537C20">
      <w:pPr>
        <w:pStyle w:val="Title"/>
        <w:jc w:val="left"/>
        <w:rPr>
          <w:rFonts w:ascii="Trebuchet MS" w:hAnsi="Trebuchet MS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SCOPE_TABLE"/>
      </w:tblPr>
      <w:tblGrid>
        <w:gridCol w:w="10206"/>
      </w:tblGrid>
      <w:tr w:rsidR="00537C20" w14:paraId="3E48AB8F" w14:textId="77777777" w:rsidTr="00537C20">
        <w:tc>
          <w:tcPr>
            <w:tcW w:w="10206" w:type="dxa"/>
          </w:tcPr>
          <w:p w14:paraId="79FEC7EC" w14:textId="77777777" w:rsidR="00537C20" w:rsidRDefault="00537C20" w:rsidP="00537C20">
            <w:pPr>
              <w:pStyle w:val="Title"/>
              <w:jc w:val="left"/>
              <w:rPr>
                <w:rFonts w:ascii="Trebuchet MS" w:hAnsi="Trebuchet MS"/>
                <w:u w:val="none"/>
              </w:rPr>
            </w:pPr>
            <w:r>
              <w:rPr>
                <w:szCs w:val="20"/>
              </w:rPr>
              <w:t>Planned s</w:t>
            </w:r>
            <w:r w:rsidRPr="00344B88">
              <w:rPr>
                <w:szCs w:val="20"/>
              </w:rPr>
              <w:t>cope</w:t>
            </w:r>
            <w:r>
              <w:rPr>
                <w:szCs w:val="20"/>
              </w:rPr>
              <w:t xml:space="preserve"> </w:t>
            </w:r>
            <w:r w:rsidRPr="00344B88">
              <w:rPr>
                <w:szCs w:val="20"/>
              </w:rPr>
              <w:t>: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sd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dffg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dfdsf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dsfdsfdsf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fgggggg                                                                                             </w:t>
            </w:r>
          </w:p>
        </w:tc>
      </w:tr>
    </w:tbl>
    <w:p w14:paraId="04EA6C7D" w14:textId="77777777" w:rsidR="00537C20" w:rsidRPr="00537C20" w:rsidRDefault="00DC7EA7" w:rsidP="00537C20">
      <w:pPr>
        <w:pStyle w:val="Title"/>
        <w:jc w:val="left"/>
        <w:rPr>
          <w:szCs w:val="20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#%SCOPETABLE%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ISSUE_TABLE"/>
      </w:tblPr>
      <w:tblGrid>
        <w:gridCol w:w="10206"/>
      </w:tblGrid>
      <w:tr w:rsidR="00537C20" w:rsidRPr="00537C20" w14:paraId="1F5FD32B" w14:textId="77777777" w:rsidTr="00537C20">
        <w:tc>
          <w:tcPr>
            <w:tcW w:w="10206" w:type="dxa"/>
          </w:tcPr>
          <w:p w14:paraId="30509B3A" w14:textId="77777777" w:rsidR="00537C20" w:rsidRPr="00537C20" w:rsidRDefault="00537C20" w:rsidP="00537C20">
            <w:pPr>
              <w:pStyle w:val="Title"/>
              <w:jc w:val="left"/>
              <w:rPr>
                <w:szCs w:val="20"/>
              </w:rPr>
            </w:pPr>
            <w:r w:rsidRPr="00537C20">
              <w:rPr>
                <w:szCs w:val="20"/>
              </w:rPr>
              <w:t>Areas not covered / Limitations:</w:t>
            </w:r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</w:tr>
    </w:tbl>
    <w:p w14:paraId="3A34DCF5" w14:textId="77777777" w:rsidR="00DF1B0F" w:rsidRPr="00B72ADB" w:rsidRDefault="00DC7EA7" w:rsidP="00DF1B0F">
      <w:pPr>
        <w:pStyle w:val="BodyTextIndent"/>
        <w:ind w:left="0"/>
        <w:rPr>
          <w:b/>
          <w:bCs/>
          <w:szCs w:val="22"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#%ISSUETABLE%</w:t>
      </w:r>
    </w:p>
    <w:p w14:paraId="190D6FA9" w14:textId="77777777" w:rsidR="00DF1B0F" w:rsidRPr="005A6005" w:rsidRDefault="00DF1B0F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szCs w:val="22"/>
          <w:u w:val="none"/>
        </w:rPr>
      </w:pPr>
      <w:bookmarkStart w:id="5" w:name="Keyfacts_figures"/>
      <w:r w:rsidRPr="005A6005">
        <w:rPr>
          <w:rFonts w:ascii="Trebuchet MS" w:hAnsi="Trebuchet MS"/>
          <w:szCs w:val="22"/>
          <w:u w:val="none"/>
        </w:rPr>
        <w:t>Key Facts &amp; Figures</w:t>
      </w:r>
      <w:bookmarkEnd w:id="5"/>
      <w:r w:rsidR="003C4740">
        <w:rPr>
          <w:rFonts w:ascii="Trebuchet MS" w:hAnsi="Trebuchet MS"/>
          <w:szCs w:val="22"/>
          <w:u w:val="none"/>
        </w:rPr>
        <w:t xml:space="preserve"> 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(wherever applicable</w:t>
      </w:r>
      <w:r w:rsidR="003C4740">
        <w:rPr>
          <w:rFonts w:ascii="Trebuchet MS" w:hAnsi="Trebuchet MS"/>
          <w:b w:val="0"/>
          <w:szCs w:val="22"/>
          <w:u w:val="none"/>
        </w:rPr>
        <w:t>*</w:t>
      </w:r>
      <w:r w:rsidR="003C4740" w:rsidRPr="009F672B">
        <w:rPr>
          <w:rFonts w:ascii="Trebuchet MS" w:hAnsi="Trebuchet MS"/>
          <w:b w:val="0"/>
          <w:sz w:val="20"/>
          <w:szCs w:val="20"/>
          <w:u w:val="none"/>
        </w:rPr>
        <w:t>)</w:t>
      </w: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KEY_FACTS_FIGURES"/>
      </w:tblPr>
      <w:tblGrid>
        <w:gridCol w:w="709"/>
        <w:gridCol w:w="4678"/>
        <w:gridCol w:w="4513"/>
      </w:tblGrid>
      <w:tr w:rsidR="00B73C94" w:rsidRPr="00B72ADB" w14:paraId="63092970" w14:textId="77777777" w:rsidTr="006A5EB9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38152E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4678" w:type="dxa"/>
            <w:shd w:val="clear" w:color="auto" w:fill="auto"/>
            <w:vAlign w:val="center"/>
          </w:tcPr>
          <w:p w14:paraId="03563DB7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Particulars</w:t>
            </w:r>
          </w:p>
          <w:p w14:paraId="1E8A4822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4513" w:type="dxa"/>
            <w:shd w:val="clear" w:color="auto" w:fill="auto"/>
            <w:vAlign w:val="center"/>
          </w:tcPr>
          <w:p w14:paraId="39FE1219" w14:textId="77777777" w:rsidR="00B73C94" w:rsidRPr="00B72ADB" w:rsidRDefault="00B73C94" w:rsidP="00C52813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Value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1212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4                                                                                                   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df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dsf                                                                                                 </w:t>
            </w:r>
          </w:p>
        </w:tc>
      </w:tr>
    </w:tbl>
    <w:p w14:paraId="71879E27" w14:textId="77777777" w:rsidR="005E547F" w:rsidRDefault="005E547F" w:rsidP="00475AF6">
      <w:pPr>
        <w:spacing w:after="200" w:line="276" w:lineRule="auto"/>
        <w:rPr>
          <w:b/>
        </w:rPr>
      </w:pPr>
      <w:r>
        <w:rPr>
          <w:rFonts w:ascii="Consolas" w:eastAsia="Calibri" w:hAnsi="Consolas" w:cs="Consolas"/>
          <w:color w:val="A31515"/>
          <w:sz w:val="19"/>
          <w:szCs w:val="19"/>
        </w:rPr>
        <w:t>#%KEYTABLE%</w:t>
      </w:r>
    </w:p>
    <w:p w14:paraId="7ACB30A8" w14:textId="77777777" w:rsidR="00CC0D41" w:rsidRPr="00B72ADB" w:rsidRDefault="003C4740" w:rsidP="00475AF6">
      <w:pPr>
        <w:spacing w:after="200" w:line="276" w:lineRule="auto"/>
      </w:pPr>
      <w:r w:rsidRPr="001E1E02">
        <w:rPr>
          <w:b/>
        </w:rPr>
        <w:t>*</w:t>
      </w:r>
      <w:r w:rsidRPr="001E1E02">
        <w:rPr>
          <w:b/>
          <w:i/>
          <w:sz w:val="18"/>
          <w:szCs w:val="18"/>
        </w:rPr>
        <w:t>Based on the scope of Audit and areas of coverage</w:t>
      </w:r>
      <w:r w:rsidR="00CB6CA9" w:rsidRPr="001E1E02">
        <w:rPr>
          <w:b/>
          <w:i/>
          <w:sz w:val="18"/>
          <w:szCs w:val="18"/>
        </w:rPr>
        <w:t>.</w:t>
      </w:r>
    </w:p>
    <w:bookmarkStart w:id="6" w:name="Issuespendingsincelastreview"/>
    <w:p w14:paraId="60168BD9" w14:textId="77777777" w:rsidR="0048128E" w:rsidRPr="00B72ADB" w:rsidRDefault="007D6E5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8558E3" w:rsidRPr="00B72ADB">
        <w:rPr>
          <w:rFonts w:ascii="Trebuchet MS" w:hAnsi="Trebuchet MS"/>
        </w:rPr>
        <w:instrText>HYPERLINK \l "ISSUES"</w:instrText>
      </w:r>
      <w:r w:rsidRPr="00B72ADB">
        <w:rPr>
          <w:rFonts w:ascii="Trebuchet MS" w:hAnsi="Trebuchet MS"/>
        </w:rPr>
        <w:fldChar w:fldCharType="separate"/>
      </w:r>
      <w:r w:rsidR="0048128E" w:rsidRPr="00B72ADB">
        <w:rPr>
          <w:rFonts w:ascii="Trebuchet MS" w:hAnsi="Trebuchet MS"/>
          <w:u w:val="none"/>
        </w:rPr>
        <w:t>Issues pending since last review</w:t>
      </w:r>
      <w:r w:rsidRPr="00B72ADB">
        <w:rPr>
          <w:rFonts w:ascii="Trebuchet MS" w:hAnsi="Trebuchet MS"/>
        </w:rPr>
        <w:fldChar w:fldCharType="end"/>
      </w:r>
      <w:bookmarkEnd w:id="6"/>
    </w:p>
    <w:p w14:paraId="5BFFF68C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9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ISSUE_PENDING_TABLE"/>
      </w:tblPr>
      <w:tblGrid>
        <w:gridCol w:w="630"/>
        <w:gridCol w:w="3996"/>
        <w:gridCol w:w="851"/>
        <w:gridCol w:w="3260"/>
        <w:gridCol w:w="1559"/>
      </w:tblGrid>
      <w:tr w:rsidR="00A3738E" w:rsidRPr="00B72ADB" w14:paraId="15AF72BB" w14:textId="77777777" w:rsidTr="00092B8C">
        <w:trPr>
          <w:trHeight w:val="237"/>
        </w:trPr>
        <w:tc>
          <w:tcPr>
            <w:tcW w:w="630" w:type="dxa"/>
            <w:shd w:val="clear" w:color="auto" w:fill="auto"/>
            <w:vAlign w:val="center"/>
          </w:tcPr>
          <w:p w14:paraId="05A23639" w14:textId="77777777" w:rsidR="00A3738E" w:rsidRPr="00BC7DC4" w:rsidRDefault="00BC7DC4" w:rsidP="00CC0D41">
            <w:pPr>
              <w:rPr>
                <w:szCs w:val="20"/>
              </w:rPr>
            </w:pPr>
            <w:r w:rsidRPr="00BC7DC4">
              <w:rPr>
                <w:szCs w:val="20"/>
              </w:rPr>
              <w:t>S.</w:t>
            </w:r>
            <w:r w:rsidR="00A3738E" w:rsidRPr="00BC7DC4">
              <w:rPr>
                <w:szCs w:val="20"/>
              </w:rPr>
              <w:t>No</w:t>
            </w:r>
          </w:p>
        </w:tc>
        <w:tc>
          <w:tcPr>
            <w:tcW w:w="3996" w:type="dxa"/>
            <w:shd w:val="clear" w:color="auto" w:fill="auto"/>
            <w:vAlign w:val="center"/>
          </w:tcPr>
          <w:p w14:paraId="3B06E89F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Observation, impact &amp; report reference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316F34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Risk Rating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27FCAA0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Reason for non-implementation with revised response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8D422E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Responsibility</w:t>
            </w:r>
          </w:p>
          <w:p w14:paraId="6530A178" w14:textId="77777777" w:rsidR="00A3738E" w:rsidRPr="00BC7DC4" w:rsidRDefault="00A3738E" w:rsidP="00387B98">
            <w:pPr>
              <w:jc w:val="center"/>
              <w:rPr>
                <w:szCs w:val="20"/>
              </w:rPr>
            </w:pPr>
            <w:r w:rsidRPr="00BC7DC4">
              <w:rPr>
                <w:szCs w:val="20"/>
              </w:rPr>
              <w:t>&amp; Time line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FDGDFGDFGDG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ghjghj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  <w:r>
              <w:t xml:space="preserve">dfg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high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 w14:paraId="06D12643" w14:textId="77777777" w:rsidR="00E235B9" w:rsidRDefault="00653FA6" w:rsidP="0048128E">
      <w:pPr>
        <w:pStyle w:val="BodyTextIndent"/>
        <w:ind w:left="0"/>
        <w:rPr>
          <w:szCs w:val="20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E658C6">
        <w:rPr>
          <w:rFonts w:ascii="Consolas" w:eastAsia="Calibri" w:hAnsi="Consolas" w:cs="Consolas"/>
          <w:color w:val="A31515"/>
          <w:sz w:val="19"/>
          <w:szCs w:val="19"/>
        </w:rPr>
        <w:t>PE</w:t>
      </w:r>
      <w:r w:rsidR="001566F0">
        <w:rPr>
          <w:rFonts w:ascii="Consolas" w:eastAsia="Calibri" w:hAnsi="Consolas" w:cs="Consolas"/>
          <w:color w:val="A31515"/>
          <w:sz w:val="19"/>
          <w:szCs w:val="19"/>
        </w:rPr>
        <w:t>NDING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20B57FE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DF89728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4CBDC5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BD16E97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3C8C8779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7636070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11B83165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624BBCCA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0E968E11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0D4DF3E" w14:textId="77777777" w:rsidR="00812B22" w:rsidRDefault="00812B22" w:rsidP="0048128E">
      <w:pPr>
        <w:pStyle w:val="BodyTextIndent"/>
        <w:ind w:left="0"/>
        <w:rPr>
          <w:szCs w:val="20"/>
        </w:rPr>
      </w:pPr>
    </w:p>
    <w:p w14:paraId="418528C9" w14:textId="77777777" w:rsidR="00812B22" w:rsidRPr="00B72ADB" w:rsidRDefault="00812B22" w:rsidP="0048128E">
      <w:pPr>
        <w:pStyle w:val="BodyTextIndent"/>
        <w:ind w:left="0"/>
        <w:rPr>
          <w:bCs/>
          <w:szCs w:val="22"/>
        </w:rPr>
      </w:pPr>
    </w:p>
    <w:p w14:paraId="2C7A8A00" w14:textId="77777777" w:rsidR="004B4840" w:rsidRDefault="00A06B78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A06B78">
        <w:rPr>
          <w:rFonts w:ascii="Trebuchet MS" w:hAnsi="Trebuchet MS"/>
          <w:u w:val="none"/>
        </w:rPr>
        <w:t xml:space="preserve">Pre-audit disclosure of discrepancies </w:t>
      </w:r>
      <w:r w:rsidR="002F5C74">
        <w:rPr>
          <w:rFonts w:ascii="Trebuchet MS" w:hAnsi="Trebuchet MS"/>
          <w:u w:val="none"/>
        </w:rPr>
        <w:t>&amp;</w:t>
      </w:r>
      <w:r>
        <w:rPr>
          <w:rFonts w:ascii="Trebuchet MS" w:hAnsi="Trebuchet MS"/>
          <w:u w:val="none"/>
        </w:rPr>
        <w:t xml:space="preserve"> status of action</w:t>
      </w:r>
      <w:r w:rsidR="00BC7DC4">
        <w:rPr>
          <w:rFonts w:ascii="Trebuchet MS" w:hAnsi="Trebuchet MS"/>
          <w:u w:val="none"/>
        </w:rPr>
        <w:t>*</w:t>
      </w:r>
    </w:p>
    <w:p w14:paraId="740CF9D0" w14:textId="77777777" w:rsidR="004B4840" w:rsidRDefault="004B4840" w:rsidP="004B4840">
      <w:pPr>
        <w:pStyle w:val="Title"/>
        <w:jc w:val="left"/>
        <w:rPr>
          <w:rFonts w:ascii="Trebuchet MS" w:hAnsi="Trebuchet MS"/>
          <w:b w:val="0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IDENTIFIED_TABLE"/>
      </w:tblPr>
      <w:tblGrid>
        <w:gridCol w:w="709"/>
        <w:gridCol w:w="1843"/>
        <w:gridCol w:w="2835"/>
        <w:gridCol w:w="2803"/>
        <w:gridCol w:w="1710"/>
      </w:tblGrid>
      <w:tr w:rsidR="00812B22" w:rsidRPr="00B72ADB" w14:paraId="45931F8D" w14:textId="77777777" w:rsidTr="00B870ED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30D89C45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EFD8B7" w14:textId="77777777" w:rsidR="00812B22" w:rsidRPr="00B72ADB" w:rsidRDefault="00812B22" w:rsidP="00812B22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 xml:space="preserve">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598933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Issue Identified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61F11D27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79F84C46" w14:textId="77777777" w:rsidR="00812B22" w:rsidRPr="00B72ADB" w:rsidRDefault="00812B22" w:rsidP="00B870ED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 date to complete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FG</w:t>
            </w:r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  <w:r>
              <w:t>gh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  <w:r>
              <w:t>dfgfdg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  <w:r>
              <w:t>dfgd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382E4375" w14:textId="77777777" w:rsidR="00D70AEB" w:rsidRPr="00B72ADB" w:rsidRDefault="00D70AEB" w:rsidP="00D70AEB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ISSUEIDENTIFIED</w:t>
      </w:r>
      <w:r>
        <w:rPr>
          <w:szCs w:val="20"/>
        </w:rPr>
        <w:t>%</w:t>
      </w:r>
    </w:p>
    <w:p w14:paraId="61DEB42C" w14:textId="77777777" w:rsidR="00BC7DC4" w:rsidRDefault="00BC7DC4" w:rsidP="004B4840">
      <w:pPr>
        <w:pStyle w:val="Title"/>
        <w:jc w:val="left"/>
        <w:rPr>
          <w:rFonts w:ascii="Trebuchet MS" w:hAnsi="Trebuchet MS"/>
          <w:i/>
          <w:sz w:val="20"/>
          <w:szCs w:val="20"/>
          <w:u w:val="none"/>
        </w:rPr>
      </w:pPr>
      <w:r w:rsidRPr="00BC7DC4">
        <w:rPr>
          <w:rFonts w:ascii="Trebuchet MS" w:hAnsi="Trebuchet MS"/>
          <w:i/>
          <w:sz w:val="20"/>
          <w:szCs w:val="20"/>
          <w:u w:val="none"/>
        </w:rPr>
        <w:t xml:space="preserve">* Based on declaration from auditee </w:t>
      </w:r>
      <w:r w:rsidR="00496C06">
        <w:rPr>
          <w:rFonts w:ascii="Trebuchet MS" w:hAnsi="Trebuchet MS"/>
          <w:i/>
          <w:sz w:val="20"/>
          <w:szCs w:val="20"/>
          <w:u w:val="none"/>
        </w:rPr>
        <w:t>at</w:t>
      </w:r>
      <w:r w:rsidRPr="00BC7DC4">
        <w:rPr>
          <w:rFonts w:ascii="Trebuchet MS" w:hAnsi="Trebuchet MS"/>
          <w:i/>
          <w:sz w:val="20"/>
          <w:szCs w:val="20"/>
          <w:u w:val="none"/>
        </w:rPr>
        <w:t xml:space="preserve"> Audit opening meeting</w:t>
      </w:r>
    </w:p>
    <w:p w14:paraId="37B2DF91" w14:textId="77777777" w:rsidR="002C7935" w:rsidRDefault="002C7935" w:rsidP="004B4840">
      <w:pPr>
        <w:pStyle w:val="Title"/>
        <w:jc w:val="left"/>
        <w:rPr>
          <w:rFonts w:ascii="Trebuchet MS" w:hAnsi="Trebuchet MS"/>
          <w:u w:val="none"/>
        </w:rPr>
      </w:pPr>
    </w:p>
    <w:p w14:paraId="64378083" w14:textId="77777777" w:rsidR="0048128E" w:rsidRPr="00B72ADB" w:rsidRDefault="004C3309" w:rsidP="0048128E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7" w:name="Bestpracticesobserved"/>
      <w:r>
        <w:rPr>
          <w:rFonts w:ascii="Trebuchet MS" w:hAnsi="Trebuchet MS"/>
          <w:u w:val="none"/>
        </w:rPr>
        <w:t>Improvements</w:t>
      </w:r>
      <w:r w:rsidR="0048128E" w:rsidRPr="00B72ADB">
        <w:rPr>
          <w:rFonts w:ascii="Trebuchet MS" w:hAnsi="Trebuchet MS"/>
          <w:u w:val="none"/>
        </w:rPr>
        <w:t xml:space="preserve"> observed</w:t>
      </w:r>
      <w:bookmarkEnd w:id="7"/>
      <w:r w:rsidR="00414E0B">
        <w:rPr>
          <w:rFonts w:ascii="Trebuchet MS" w:hAnsi="Trebuchet MS"/>
          <w:u w:val="none"/>
        </w:rPr>
        <w:t xml:space="preserve"> </w:t>
      </w:r>
    </w:p>
    <w:p w14:paraId="4049FC54" w14:textId="77777777" w:rsidR="0048128E" w:rsidRPr="00B72ADB" w:rsidRDefault="0048128E" w:rsidP="0048128E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  <w:tblCaption w:val="ISSUE_COVERED_TABLE"/>
      </w:tblPr>
      <w:tblGrid>
        <w:gridCol w:w="709"/>
        <w:gridCol w:w="1843"/>
        <w:gridCol w:w="2835"/>
        <w:gridCol w:w="2803"/>
        <w:gridCol w:w="1710"/>
      </w:tblGrid>
      <w:tr w:rsidR="008545CC" w:rsidRPr="00B72ADB" w14:paraId="1FC1480C" w14:textId="77777777" w:rsidTr="00092B8C">
        <w:trPr>
          <w:trHeight w:val="486"/>
        </w:trPr>
        <w:tc>
          <w:tcPr>
            <w:tcW w:w="709" w:type="dxa"/>
            <w:shd w:val="clear" w:color="auto" w:fill="auto"/>
            <w:vAlign w:val="center"/>
          </w:tcPr>
          <w:p w14:paraId="7161FB14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S. No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6EA22E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Activity / Area of operation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F4AD741" w14:textId="77777777" w:rsidR="00133994" w:rsidRPr="00B72ADB" w:rsidRDefault="00133994" w:rsidP="004C3309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Brief description of Improvement</w:t>
            </w:r>
          </w:p>
        </w:tc>
        <w:tc>
          <w:tcPr>
            <w:tcW w:w="2803" w:type="dxa"/>
            <w:shd w:val="clear" w:color="auto" w:fill="auto"/>
            <w:vAlign w:val="center"/>
          </w:tcPr>
          <w:p w14:paraId="2530CDCE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Pre-implementation status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5C540E9B" w14:textId="77777777" w:rsidR="00133994" w:rsidRPr="00B72ADB" w:rsidRDefault="00133994" w:rsidP="002074AB">
            <w:pPr>
              <w:pStyle w:val="BodyTextIndent"/>
              <w:spacing w:after="0"/>
              <w:ind w:left="0"/>
              <w:jc w:val="center"/>
              <w:rPr>
                <w:b/>
                <w:bCs/>
                <w:szCs w:val="20"/>
              </w:rPr>
            </w:pPr>
            <w:r w:rsidRPr="00B72ADB">
              <w:rPr>
                <w:b/>
                <w:bCs/>
                <w:szCs w:val="20"/>
              </w:rPr>
              <w:t>Implementation date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DFGDF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fdg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ghj</w:t>
            </w:r>
          </w:p>
        </w:tc>
        <w:tc>
          <w:tcPr>
            <w:tcW w:w="2310" w:type="dxa"/>
          </w:tcPr>
          <w:p>
            <w:pPr/>
            <w:r>
              <w:t>2016-10-13</w:t>
            </w:r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dfg</w:t>
            </w:r>
          </w:p>
        </w:tc>
        <w:tc>
          <w:tcPr>
            <w:tcW w:w="2310" w:type="dxa"/>
          </w:tcPr>
          <w:p>
            <w:pPr/>
            <w:r>
              <w:t>2016-10-12</w:t>
            </w:r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fgh</w:t>
            </w:r>
          </w:p>
        </w:tc>
        <w:tc>
          <w:tcPr>
            <w:tcW w:w="2310" w:type="dxa"/>
          </w:tcPr>
          <w:p>
            <w:pPr/>
            <w:r>
              <w:t>2016-10-20</w:t>
            </w:r>
          </w:p>
        </w:tc>
      </w:tr>
    </w:tbl>
    <w:p w14:paraId="54F5B1E0" w14:textId="77777777" w:rsidR="00236A82" w:rsidRPr="00B72ADB" w:rsidRDefault="00236A82" w:rsidP="00236A82">
      <w:pPr>
        <w:pStyle w:val="BodyTextIndent"/>
        <w:ind w:left="0"/>
        <w:rPr>
          <w:bCs/>
          <w:szCs w:val="22"/>
        </w:rPr>
      </w:pPr>
      <w:r>
        <w:rPr>
          <w:szCs w:val="20"/>
        </w:rPr>
        <w:t>#%</w:t>
      </w:r>
      <w:r>
        <w:rPr>
          <w:rFonts w:ascii="Consolas" w:eastAsia="Calibri" w:hAnsi="Consolas" w:cs="Consolas"/>
          <w:color w:val="A31515"/>
          <w:sz w:val="19"/>
          <w:szCs w:val="19"/>
        </w:rPr>
        <w:t>ISSUE</w:t>
      </w:r>
      <w:r w:rsidR="0028183D">
        <w:rPr>
          <w:rFonts w:ascii="Consolas" w:eastAsia="Calibri" w:hAnsi="Consolas" w:cs="Consolas"/>
          <w:color w:val="A31515"/>
          <w:sz w:val="19"/>
          <w:szCs w:val="19"/>
        </w:rPr>
        <w:t>COVERED</w:t>
      </w:r>
      <w:r>
        <w:rPr>
          <w:rFonts w:ascii="Consolas" w:eastAsia="Calibri" w:hAnsi="Consolas" w:cs="Consolas"/>
          <w:color w:val="A31515"/>
          <w:sz w:val="19"/>
          <w:szCs w:val="19"/>
        </w:rPr>
        <w:t>TABLE</w:t>
      </w:r>
      <w:r>
        <w:rPr>
          <w:szCs w:val="20"/>
        </w:rPr>
        <w:t>%</w:t>
      </w:r>
    </w:p>
    <w:p w14:paraId="70B5BD15" w14:textId="77777777" w:rsidR="00263D30" w:rsidRPr="00B72ADB" w:rsidRDefault="00263D30" w:rsidP="0048128E">
      <w:pPr>
        <w:pStyle w:val="Title"/>
        <w:tabs>
          <w:tab w:val="left" w:pos="0"/>
        </w:tabs>
        <w:jc w:val="left"/>
        <w:rPr>
          <w:rFonts w:ascii="Trebuchet MS" w:hAnsi="Trebuchet MS"/>
          <w:b w:val="0"/>
          <w:u w:val="none"/>
        </w:rPr>
      </w:pPr>
    </w:p>
    <w:p w14:paraId="0723BF40" w14:textId="77777777" w:rsidR="00FE076B" w:rsidRPr="00FB4E6B" w:rsidRDefault="0017190B" w:rsidP="00FE076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Cs w:val="0"/>
          <w:u w:val="none"/>
        </w:rPr>
      </w:pPr>
      <w:bookmarkStart w:id="8" w:name="Comfort_rating"/>
      <w:r>
        <w:rPr>
          <w:rFonts w:ascii="Trebuchet MS" w:hAnsi="Trebuchet MS"/>
          <w:bCs w:val="0"/>
          <w:u w:val="none"/>
        </w:rPr>
        <w:t>Satisfaction / comfort</w:t>
      </w:r>
      <w:r w:rsidR="00FE076B" w:rsidRPr="00FB4E6B">
        <w:rPr>
          <w:rFonts w:ascii="Trebuchet MS" w:hAnsi="Trebuchet MS"/>
          <w:bCs w:val="0"/>
          <w:u w:val="none"/>
        </w:rPr>
        <w:t xml:space="preserve"> Rating</w:t>
      </w:r>
      <w:bookmarkEnd w:id="8"/>
      <w:r w:rsidR="00FE076B" w:rsidRPr="00FB4E6B">
        <w:rPr>
          <w:rFonts w:ascii="Trebuchet MS" w:hAnsi="Trebuchet MS"/>
          <w:bCs w:val="0"/>
          <w:u w:val="none"/>
        </w:rPr>
        <w:t>:</w:t>
      </w:r>
    </w:p>
    <w:p w14:paraId="016CAE08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tbl>
      <w:tblPr>
        <w:tblStyle w:val="TableGrid"/>
        <w:tblW w:w="9540" w:type="dxa"/>
        <w:tblInd w:w="198" w:type="dxa"/>
        <w:tblLayout w:type="fixed"/>
        <w:tblLook w:val="04A0" w:firstRow="1" w:lastRow="0" w:firstColumn="1" w:lastColumn="0" w:noHBand="0" w:noVBand="1"/>
        <w:tblCaption w:val="SATISFACTION_COMFORT_RATING"/>
      </w:tblPr>
      <w:tblGrid>
        <w:gridCol w:w="1712"/>
        <w:gridCol w:w="4228"/>
        <w:gridCol w:w="874"/>
        <w:gridCol w:w="1466"/>
        <w:gridCol w:w="1260"/>
      </w:tblGrid>
      <w:tr w:rsidR="00FE076B" w:rsidRPr="00304CBA" w14:paraId="4AD63ED0" w14:textId="77777777" w:rsidTr="00753C7C">
        <w:trPr>
          <w:trHeight w:val="707"/>
        </w:trPr>
        <w:tc>
          <w:tcPr>
            <w:tcW w:w="1712" w:type="dxa"/>
            <w:shd w:val="clear" w:color="auto" w:fill="auto"/>
          </w:tcPr>
          <w:p w14:paraId="415D09B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Rating Parameter</w:t>
            </w:r>
          </w:p>
        </w:tc>
        <w:tc>
          <w:tcPr>
            <w:tcW w:w="4228" w:type="dxa"/>
            <w:shd w:val="clear" w:color="auto" w:fill="auto"/>
          </w:tcPr>
          <w:p w14:paraId="294AED7A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Description</w:t>
            </w:r>
          </w:p>
        </w:tc>
        <w:tc>
          <w:tcPr>
            <w:tcW w:w="874" w:type="dxa"/>
            <w:shd w:val="clear" w:color="auto" w:fill="auto"/>
          </w:tcPr>
          <w:p w14:paraId="3A853C82" w14:textId="77777777" w:rsidR="00FE076B" w:rsidRPr="00304CBA" w:rsidRDefault="00FE076B" w:rsidP="006703F7">
            <w:pPr>
              <w:jc w:val="center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Weightage</w:t>
            </w:r>
          </w:p>
        </w:tc>
        <w:tc>
          <w:tcPr>
            <w:tcW w:w="1466" w:type="dxa"/>
            <w:shd w:val="clear" w:color="auto" w:fill="auto"/>
          </w:tcPr>
          <w:p w14:paraId="246F233E" w14:textId="77777777" w:rsidR="006503D4" w:rsidRPr="00FD21B6" w:rsidRDefault="00FE076B" w:rsidP="006503D4">
            <w:pPr>
              <w:jc w:val="center"/>
              <w:rPr>
                <w:rFonts w:asciiTheme="minorHAnsi" w:hAnsiTheme="minorHAnsi"/>
                <w:b/>
                <w:szCs w:val="20"/>
                <w:u w:val="single"/>
              </w:rPr>
            </w:pPr>
            <w:r w:rsidRPr="00FD21B6">
              <w:rPr>
                <w:rFonts w:asciiTheme="minorHAnsi" w:hAnsiTheme="minorHAnsi"/>
                <w:b/>
                <w:szCs w:val="20"/>
                <w:u w:val="single"/>
              </w:rPr>
              <w:t>Assigned by audit</w:t>
            </w:r>
            <w:r w:rsidR="006503D4" w:rsidRPr="00FD21B6">
              <w:rPr>
                <w:rFonts w:asciiTheme="minorHAnsi" w:hAnsiTheme="minorHAnsi"/>
                <w:b/>
                <w:szCs w:val="20"/>
                <w:u w:val="single"/>
              </w:rPr>
              <w:t xml:space="preserve"> </w:t>
            </w:r>
          </w:p>
          <w:p w14:paraId="56A7B719" w14:textId="77777777" w:rsidR="00FE076B" w:rsidRPr="00304CBA" w:rsidRDefault="006503D4" w:rsidP="006503D4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(1 to 5)</w:t>
            </w:r>
          </w:p>
        </w:tc>
        <w:tc>
          <w:tcPr>
            <w:tcW w:w="1260" w:type="dxa"/>
            <w:shd w:val="clear" w:color="auto" w:fill="auto"/>
          </w:tcPr>
          <w:p w14:paraId="7B280F0C" w14:textId="77777777" w:rsidR="00FE076B" w:rsidRPr="00304CBA" w:rsidRDefault="00FE076B" w:rsidP="000D68CB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b/>
                <w:szCs w:val="20"/>
              </w:rPr>
              <w:t xml:space="preserve">Parameter </w:t>
            </w:r>
            <w:r w:rsidR="000D68CB">
              <w:rPr>
                <w:rFonts w:asciiTheme="minorHAnsi" w:hAnsiTheme="minorHAnsi"/>
                <w:b/>
                <w:szCs w:val="20"/>
              </w:rPr>
              <w:t>Rating</w:t>
            </w:r>
          </w:p>
        </w:tc>
      </w:tr>
      <w:tr w:rsidR="00FE076B" w:rsidRPr="00304CBA" w14:paraId="7F98D323" w14:textId="77777777" w:rsidTr="00753C7C">
        <w:tc>
          <w:tcPr>
            <w:tcW w:w="1712" w:type="dxa"/>
            <w:shd w:val="clear" w:color="auto" w:fill="auto"/>
          </w:tcPr>
          <w:p w14:paraId="18348A5B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Documentation </w:t>
            </w:r>
          </w:p>
        </w:tc>
        <w:tc>
          <w:tcPr>
            <w:tcW w:w="4228" w:type="dxa"/>
            <w:shd w:val="clear" w:color="auto" w:fill="auto"/>
          </w:tcPr>
          <w:p w14:paraId="32AC81E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Adequacy, accessibility, storage, retrieval &amp; safety of documents &amp; records</w:t>
            </w:r>
          </w:p>
          <w:p w14:paraId="1F004147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Best practices / Kaizens followed</w:t>
            </w:r>
          </w:p>
        </w:tc>
        <w:tc>
          <w:tcPr>
            <w:tcW w:w="874" w:type="dxa"/>
            <w:shd w:val="clear" w:color="auto" w:fill="auto"/>
          </w:tcPr>
          <w:p w14:paraId="67D509C5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72E4C79E" w14:textId="77777777" w:rsidR="00FE076B" w:rsidRPr="00304CBA" w:rsidRDefault="00BB5C5F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,</w:t>
            </w:r>
            <w:r w:rsidR="003F6A4F">
              <w:rPr>
                <w:rFonts w:asciiTheme="minorHAnsi" w:hAnsiTheme="minorHAnsi"/>
                <w:szCs w:val="20"/>
              </w:rPr>
              <w:t xml:space="preserve"> 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4DCAFEAB" w14:textId="77777777" w:rsidR="00FE076B" w:rsidRPr="00BB5C5F" w:rsidRDefault="00BB5C5F" w:rsidP="003B263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b/>
                <w:szCs w:val="20"/>
              </w:rPr>
              <w:t>1</w:t>
            </w:r>
          </w:p>
        </w:tc>
      </w:tr>
      <w:tr w:rsidR="00FE076B" w:rsidRPr="006643A7" w14:paraId="762E48B6" w14:textId="77777777" w:rsidTr="00753C7C">
        <w:tc>
          <w:tcPr>
            <w:tcW w:w="1712" w:type="dxa"/>
            <w:shd w:val="clear" w:color="auto" w:fill="auto"/>
          </w:tcPr>
          <w:p w14:paraId="24E8F0E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Compliance</w:t>
            </w:r>
          </w:p>
        </w:tc>
        <w:tc>
          <w:tcPr>
            <w:tcW w:w="4228" w:type="dxa"/>
            <w:shd w:val="clear" w:color="auto" w:fill="auto"/>
          </w:tcPr>
          <w:p w14:paraId="176FC72F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Safety &amp; regulatory compliance</w:t>
            </w:r>
          </w:p>
          <w:p w14:paraId="36391F0E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Adherence to SOP / SOD compliance</w:t>
            </w:r>
          </w:p>
        </w:tc>
        <w:tc>
          <w:tcPr>
            <w:tcW w:w="874" w:type="dxa"/>
            <w:shd w:val="clear" w:color="auto" w:fill="auto"/>
          </w:tcPr>
          <w:p w14:paraId="486932C7" w14:textId="77777777" w:rsidR="00FE076B" w:rsidRPr="00304CBA" w:rsidRDefault="00FE076B" w:rsidP="00577E4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2</w:t>
            </w:r>
            <w:r w:rsidR="00577E42">
              <w:rPr>
                <w:rFonts w:asciiTheme="minorHAnsi" w:hAnsiTheme="minorHAnsi"/>
                <w:color w:val="FFFFFF" w:themeColor="background1"/>
                <w:szCs w:val="20"/>
              </w:rPr>
              <w:t>0</w:t>
            </w:r>
            <w:r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06CDDC34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2857D8D" w14:textId="77777777" w:rsidR="00FE076B" w:rsidRPr="00BB5C5F" w:rsidRDefault="00430520" w:rsidP="006643A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</w:p>
        </w:tc>
      </w:tr>
      <w:tr w:rsidR="00FE076B" w:rsidRPr="006643A7" w14:paraId="37AC08B1" w14:textId="77777777" w:rsidTr="00753C7C">
        <w:tc>
          <w:tcPr>
            <w:tcW w:w="1712" w:type="dxa"/>
            <w:shd w:val="clear" w:color="auto" w:fill="auto"/>
          </w:tcPr>
          <w:p w14:paraId="68A85AB0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Process &amp; financial controls </w:t>
            </w:r>
          </w:p>
        </w:tc>
        <w:tc>
          <w:tcPr>
            <w:tcW w:w="4228" w:type="dxa"/>
            <w:shd w:val="clear" w:color="auto" w:fill="auto"/>
          </w:tcPr>
          <w:p w14:paraId="1DABF36C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 xml:space="preserve">Overall process controls devised and its effectiveness </w:t>
            </w:r>
          </w:p>
          <w:p w14:paraId="68A635C5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Financial controls devised and its effectiveness</w:t>
            </w:r>
          </w:p>
        </w:tc>
        <w:tc>
          <w:tcPr>
            <w:tcW w:w="874" w:type="dxa"/>
            <w:shd w:val="clear" w:color="auto" w:fill="auto"/>
          </w:tcPr>
          <w:p w14:paraId="4B69C7F8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25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3429432C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2E02ACCD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E076B" w:rsidRPr="006643A7" w14:paraId="543C13E6" w14:textId="77777777" w:rsidTr="00753C7C">
        <w:tc>
          <w:tcPr>
            <w:tcW w:w="1712" w:type="dxa"/>
            <w:shd w:val="clear" w:color="auto" w:fill="auto"/>
          </w:tcPr>
          <w:p w14:paraId="5DD64E6F" w14:textId="77777777" w:rsidR="00FE076B" w:rsidRPr="00BE4430" w:rsidRDefault="00FE076B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 xml:space="preserve">Response to Audit </w:t>
            </w:r>
          </w:p>
        </w:tc>
        <w:tc>
          <w:tcPr>
            <w:tcW w:w="4228" w:type="dxa"/>
            <w:shd w:val="clear" w:color="auto" w:fill="auto"/>
          </w:tcPr>
          <w:p w14:paraId="018BD3E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Timely action reported audit observations</w:t>
            </w:r>
          </w:p>
          <w:p w14:paraId="6C4C83F4" w14:textId="77777777" w:rsidR="00FE076B" w:rsidRPr="00304CBA" w:rsidRDefault="00FE076B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 w:rsidRPr="00304CBA">
              <w:rPr>
                <w:rFonts w:asciiTheme="minorHAnsi" w:hAnsiTheme="minorHAnsi"/>
                <w:szCs w:val="20"/>
              </w:rPr>
              <w:t>Significant / Key Audit observations</w:t>
            </w:r>
          </w:p>
        </w:tc>
        <w:tc>
          <w:tcPr>
            <w:tcW w:w="874" w:type="dxa"/>
            <w:shd w:val="clear" w:color="auto" w:fill="auto"/>
          </w:tcPr>
          <w:p w14:paraId="4E6F1556" w14:textId="77777777" w:rsidR="00FE076B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15</w:t>
            </w:r>
            <w:r w:rsidR="00FE076B" w:rsidRPr="00304CBA">
              <w:rPr>
                <w:rFonts w:asciiTheme="minorHAnsi" w:hAnsiTheme="minorHAnsi"/>
                <w:color w:val="FFFFFF" w:themeColor="background1"/>
                <w:szCs w:val="20"/>
              </w:rPr>
              <w:t>%</w:t>
            </w:r>
          </w:p>
        </w:tc>
        <w:tc>
          <w:tcPr>
            <w:tcW w:w="1466" w:type="dxa"/>
            <w:shd w:val="clear" w:color="auto" w:fill="auto"/>
          </w:tcPr>
          <w:p w14:paraId="169266A0" w14:textId="77777777" w:rsidR="00FE076B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1</w:t>
            </w:r>
          </w:p>
        </w:tc>
        <w:tc>
          <w:tcPr>
            <w:tcW w:w="1260" w:type="dxa"/>
            <w:shd w:val="clear" w:color="auto" w:fill="auto"/>
          </w:tcPr>
          <w:p w14:paraId="0977CE90" w14:textId="77777777" w:rsidR="00FE076B" w:rsidRPr="00BB5C5F" w:rsidRDefault="00B9271C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1</w:t>
            </w:r>
          </w:p>
        </w:tc>
      </w:tr>
      <w:tr w:rsidR="00F52F5C" w:rsidRPr="006643A7" w14:paraId="5AFACB20" w14:textId="77777777" w:rsidTr="00753C7C">
        <w:tc>
          <w:tcPr>
            <w:tcW w:w="1712" w:type="dxa"/>
            <w:shd w:val="clear" w:color="auto" w:fill="auto"/>
          </w:tcPr>
          <w:p w14:paraId="1FD43121" w14:textId="77777777" w:rsidR="00F52F5C" w:rsidRPr="00BE4430" w:rsidRDefault="00F52F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Pre-audit disclosure</w:t>
            </w:r>
          </w:p>
        </w:tc>
        <w:tc>
          <w:tcPr>
            <w:tcW w:w="4228" w:type="dxa"/>
            <w:shd w:val="clear" w:color="auto" w:fill="auto"/>
          </w:tcPr>
          <w:p w14:paraId="2A6D78E9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Disclosure about discrepancies identified prior to audit</w:t>
            </w:r>
          </w:p>
          <w:p w14:paraId="44C445C8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Status of action on such discrepancies</w:t>
            </w:r>
          </w:p>
        </w:tc>
        <w:tc>
          <w:tcPr>
            <w:tcW w:w="874" w:type="dxa"/>
            <w:shd w:val="clear" w:color="auto" w:fill="auto"/>
          </w:tcPr>
          <w:p w14:paraId="38B5D9E8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3375615D" w14:textId="77777777" w:rsidR="00F52F5C" w:rsidRPr="00304CBA" w:rsidRDefault="00430520" w:rsidP="009E7799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2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3924FC96" w14:textId="77777777" w:rsidR="00F52F5C" w:rsidRPr="00BB5C5F" w:rsidRDefault="004F31A0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2</w:t>
            </w:r>
          </w:p>
        </w:tc>
      </w:tr>
      <w:tr w:rsidR="00F52F5C" w:rsidRPr="006643A7" w14:paraId="08EAA625" w14:textId="77777777" w:rsidTr="00753C7C">
        <w:tc>
          <w:tcPr>
            <w:tcW w:w="1712" w:type="dxa"/>
            <w:shd w:val="clear" w:color="auto" w:fill="auto"/>
          </w:tcPr>
          <w:p w14:paraId="624F7326" w14:textId="77777777" w:rsidR="00F52F5C" w:rsidRPr="00BE4430" w:rsidRDefault="0037615C" w:rsidP="00BE4430">
            <w:pPr>
              <w:rPr>
                <w:rFonts w:asciiTheme="minorHAnsi" w:hAnsiTheme="minorHAnsi"/>
                <w:b/>
                <w:szCs w:val="20"/>
              </w:rPr>
            </w:pPr>
            <w:r w:rsidRPr="00BE4430">
              <w:rPr>
                <w:rFonts w:asciiTheme="minorHAnsi" w:hAnsiTheme="minorHAnsi"/>
                <w:b/>
                <w:szCs w:val="20"/>
              </w:rPr>
              <w:t>New initiatives</w:t>
            </w:r>
            <w:r w:rsidR="003D2079" w:rsidRPr="00BE4430">
              <w:rPr>
                <w:rFonts w:asciiTheme="minorHAnsi" w:hAnsiTheme="minorHAnsi"/>
                <w:b/>
                <w:szCs w:val="20"/>
              </w:rPr>
              <w:t xml:space="preserve"> / process improvements</w:t>
            </w:r>
          </w:p>
        </w:tc>
        <w:tc>
          <w:tcPr>
            <w:tcW w:w="4228" w:type="dxa"/>
            <w:shd w:val="clear" w:color="auto" w:fill="auto"/>
          </w:tcPr>
          <w:p w14:paraId="1D01618F" w14:textId="77777777" w:rsidR="00F52F5C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Identification of new areas for improvements</w:t>
            </w:r>
          </w:p>
          <w:p w14:paraId="59085BE0" w14:textId="77777777" w:rsidR="00521221" w:rsidRPr="00304CBA" w:rsidRDefault="00521221" w:rsidP="00B752F3">
            <w:pPr>
              <w:numPr>
                <w:ilvl w:val="0"/>
                <w:numId w:val="20"/>
              </w:numPr>
              <w:ind w:left="160" w:hanging="200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Implementation of improvements in existing processes</w:t>
            </w:r>
          </w:p>
        </w:tc>
        <w:tc>
          <w:tcPr>
            <w:tcW w:w="874" w:type="dxa"/>
            <w:shd w:val="clear" w:color="auto" w:fill="auto"/>
          </w:tcPr>
          <w:p w14:paraId="30B991AB" w14:textId="77777777" w:rsidR="00F52F5C" w:rsidRPr="00304CBA" w:rsidRDefault="00577E42" w:rsidP="006703F7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10%</w:t>
            </w:r>
          </w:p>
        </w:tc>
        <w:tc>
          <w:tcPr>
            <w:tcW w:w="1466" w:type="dxa"/>
            <w:shd w:val="clear" w:color="auto" w:fill="auto"/>
          </w:tcPr>
          <w:p w14:paraId="5A16192C" w14:textId="77777777" w:rsidR="00F52F5C" w:rsidRPr="00304CBA" w:rsidRDefault="00430520" w:rsidP="006703F7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4</w:t>
            </w:r>
            <w:r>
              <w:rPr>
                <w:rFonts w:asciiTheme="minorHAnsi" w:hAnsiTheme="minorHAnsi"/>
                <w:szCs w:val="20"/>
              </w:rPr>
              <w:t>,</w:t>
            </w:r>
            <w:r>
              <w:rPr>
                <w:rFonts w:asciiTheme="minorHAnsi" w:hAnsiTheme="minorHAnsi"/>
                <w:szCs w:val="20"/>
              </w:rPr>
              <w:t>2</w:t>
            </w:r>
          </w:p>
        </w:tc>
        <w:tc>
          <w:tcPr>
            <w:tcW w:w="1260" w:type="dxa"/>
            <w:shd w:val="clear" w:color="auto" w:fill="auto"/>
          </w:tcPr>
          <w:p w14:paraId="1CD094D6" w14:textId="77777777" w:rsidR="00F52F5C" w:rsidRPr="00BB5C5F" w:rsidRDefault="002A698D" w:rsidP="00BB5C5F">
            <w:pPr>
              <w:jc w:val="center"/>
              <w:rPr>
                <w:rFonts w:asciiTheme="minorHAnsi" w:hAnsiTheme="minorHAnsi"/>
                <w:szCs w:val="20"/>
              </w:rPr>
            </w:pPr>
            <w:r>
              <w:rPr>
                <w:rFonts w:ascii="Consolas" w:eastAsia="Calibri" w:hAnsi="Consolas" w:cs="Consolas"/>
                <w:color w:val="A31515"/>
                <w:sz w:val="19"/>
                <w:szCs w:val="19"/>
              </w:rPr>
              <w:t>3</w:t>
            </w:r>
          </w:p>
        </w:tc>
      </w:tr>
      <w:tr w:rsidR="00E51554" w:rsidRPr="00304CBA" w14:paraId="0182FFD0" w14:textId="77777777" w:rsidTr="00753C7C">
        <w:tc>
          <w:tcPr>
            <w:tcW w:w="8280" w:type="dxa"/>
            <w:gridSpan w:val="4"/>
            <w:shd w:val="clear" w:color="auto" w:fill="auto"/>
          </w:tcPr>
          <w:p w14:paraId="2CF48919" w14:textId="77777777" w:rsidR="00E51554" w:rsidRDefault="00E51554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</w:p>
          <w:p w14:paraId="3C3C4BA4" w14:textId="77777777" w:rsidR="00E51554" w:rsidRDefault="00F57BE8" w:rsidP="005365F2">
            <w:pPr>
              <w:jc w:val="center"/>
              <w:rPr>
                <w:rFonts w:asciiTheme="minorHAnsi" w:hAnsiTheme="minorHAnsi"/>
                <w:color w:val="FFFFFF" w:themeColor="background1"/>
                <w:szCs w:val="20"/>
              </w:rPr>
            </w:pPr>
            <w:r>
              <w:rPr>
                <w:rFonts w:asciiTheme="minorHAnsi" w:hAnsiTheme="minorHAnsi"/>
                <w:color w:val="FFFFFF" w:themeColor="background1"/>
                <w:szCs w:val="20"/>
              </w:rPr>
              <w:t>Overall c</w:t>
            </w:r>
            <w:r w:rsidR="00177B0B">
              <w:rPr>
                <w:rFonts w:asciiTheme="minorHAnsi" w:hAnsiTheme="minorHAnsi"/>
                <w:color w:val="FFFFFF" w:themeColor="background1"/>
                <w:szCs w:val="20"/>
              </w:rPr>
              <w:t>omfort</w:t>
            </w:r>
            <w:r w:rsidR="00E51554" w:rsidRPr="00304CBA">
              <w:rPr>
                <w:rFonts w:asciiTheme="minorHAnsi" w:hAnsiTheme="minorHAnsi"/>
                <w:color w:val="FFFFFF" w:themeColor="background1"/>
                <w:szCs w:val="20"/>
              </w:rPr>
              <w:t xml:space="preserve"> Rating</w:t>
            </w:r>
            <w:r w:rsidR="00E51554">
              <w:rPr>
                <w:rFonts w:asciiTheme="minorHAnsi" w:hAnsiTheme="minorHAnsi"/>
                <w:color w:val="FFFFFF" w:themeColor="background1"/>
                <w:szCs w:val="20"/>
              </w:rPr>
              <w:t xml:space="preserve"> (on a scale of 1 to 5)</w:t>
            </w:r>
          </w:p>
          <w:p w14:paraId="702E97F6" w14:textId="77777777" w:rsidR="00E51554" w:rsidRPr="00304CBA" w:rsidRDefault="00E51554" w:rsidP="006703F7">
            <w:pPr>
              <w:jc w:val="right"/>
              <w:rPr>
                <w:rFonts w:asciiTheme="minorHAnsi" w:hAnsiTheme="minorHAnsi"/>
                <w:b/>
                <w:color w:val="FFFFFF" w:themeColor="background1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468899D9" w14:textId="77777777" w:rsidR="00E51554" w:rsidRPr="00BB5C5F" w:rsidRDefault="007D6E58" w:rsidP="00BB5C5F">
            <w:pPr>
              <w:jc w:val="center"/>
              <w:rPr>
                <w:rFonts w:asciiTheme="minorHAnsi" w:hAnsiTheme="minorHAnsi"/>
                <w:szCs w:val="20"/>
              </w:rPr>
            </w:pPr>
            <w:r w:rsidRPr="00BB5C5F">
              <w:rPr>
                <w:rFonts w:asciiTheme="minorHAnsi" w:hAnsiTheme="minorHAnsi"/>
                <w:szCs w:val="20"/>
              </w:rPr>
              <w:fldChar w:fldCharType="begin"/>
            </w:r>
            <w:r w:rsidR="00E51554" w:rsidRPr="00BB5C5F">
              <w:rPr>
                <w:rFonts w:asciiTheme="minorHAnsi" w:hAnsiTheme="minorHAnsi"/>
                <w:szCs w:val="20"/>
              </w:rPr>
              <w:instrText xml:space="preserve"> =SUM(ABOVE) </w:instrText>
            </w:r>
            <w:r w:rsidRPr="00BB5C5F">
              <w:rPr>
                <w:rFonts w:asciiTheme="minorHAnsi" w:hAnsiTheme="minorHAnsi"/>
                <w:szCs w:val="20"/>
              </w:rPr>
              <w:fldChar w:fldCharType="end"/>
            </w:r>
          </w:p>
        </w:tc>
      </w:tr>
    </w:tbl>
    <w:p w14:paraId="199C8A35" w14:textId="77777777" w:rsidR="00FE076B" w:rsidRDefault="00FE076B" w:rsidP="00FE07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56EDD36" w14:textId="77777777" w:rsidR="00592ABC" w:rsidRDefault="00592ABC">
      <w:pPr>
        <w:rPr>
          <w:b/>
          <w:bCs/>
          <w:sz w:val="22"/>
        </w:rPr>
      </w:pPr>
      <w:r>
        <w:br w:type="page"/>
      </w:r>
    </w:p>
    <w:p w14:paraId="29292A50" w14:textId="77777777" w:rsidR="00CC0D41" w:rsidRPr="00B72ADB" w:rsidRDefault="00CC0D41" w:rsidP="00CC0D41">
      <w:pPr>
        <w:pStyle w:val="Title"/>
        <w:jc w:val="left"/>
        <w:rPr>
          <w:rFonts w:ascii="Trebuchet MS" w:hAnsi="Trebuchet MS"/>
          <w:u w:val="none"/>
        </w:rPr>
      </w:pPr>
    </w:p>
    <w:bookmarkStart w:id="9" w:name="Executivesummary"/>
    <w:p w14:paraId="2B48F80C" w14:textId="77777777" w:rsidR="007D00B9" w:rsidRPr="00B72ADB" w:rsidRDefault="007D6E58" w:rsidP="007D00B9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r w:rsidRPr="00B72ADB">
        <w:rPr>
          <w:rFonts w:ascii="Trebuchet MS" w:hAnsi="Trebuchet MS"/>
        </w:rPr>
        <w:fldChar w:fldCharType="begin"/>
      </w:r>
      <w:r w:rsidR="007D00B9" w:rsidRPr="00B72ADB">
        <w:rPr>
          <w:rFonts w:ascii="Trebuchet MS" w:hAnsi="Trebuchet MS"/>
        </w:rPr>
        <w:instrText xml:space="preserve"> HYPERLINK \l "EXECUTIVE" </w:instrText>
      </w:r>
      <w:r w:rsidRPr="00B72ADB">
        <w:rPr>
          <w:rFonts w:ascii="Trebuchet MS" w:hAnsi="Trebuchet MS"/>
        </w:rPr>
        <w:fldChar w:fldCharType="separate"/>
      </w:r>
      <w:r w:rsidR="007D00B9" w:rsidRPr="00B72ADB">
        <w:rPr>
          <w:rFonts w:ascii="Trebuchet MS" w:hAnsi="Trebuchet MS"/>
          <w:u w:val="none"/>
        </w:rPr>
        <w:t>Executive summary</w:t>
      </w:r>
      <w:r w:rsidRPr="00B72ADB">
        <w:rPr>
          <w:rFonts w:ascii="Trebuchet MS" w:hAnsi="Trebuchet MS"/>
          <w:u w:val="none"/>
        </w:rPr>
        <w:fldChar w:fldCharType="end"/>
      </w:r>
      <w:bookmarkEnd w:id="9"/>
    </w:p>
    <w:p w14:paraId="2960B04D" w14:textId="77777777" w:rsidR="007D00B9" w:rsidRPr="00B72ADB" w:rsidRDefault="007D00B9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Caption w:val="EXECUTIVE_SUMMARY"/>
      </w:tblPr>
      <w:tblGrid>
        <w:gridCol w:w="540"/>
        <w:gridCol w:w="4230"/>
        <w:gridCol w:w="940"/>
        <w:gridCol w:w="950"/>
        <w:gridCol w:w="900"/>
        <w:gridCol w:w="1080"/>
        <w:gridCol w:w="810"/>
        <w:gridCol w:w="810"/>
      </w:tblGrid>
      <w:tr w:rsidR="00EA57ED" w:rsidRPr="00C27D87" w14:paraId="02803179" w14:textId="77777777" w:rsidTr="00092B8C">
        <w:trPr>
          <w:cantSplit/>
          <w:trHeight w:val="2258"/>
        </w:trPr>
        <w:tc>
          <w:tcPr>
            <w:tcW w:w="540" w:type="dxa"/>
            <w:shd w:val="clear" w:color="auto" w:fill="auto"/>
            <w:vAlign w:val="center"/>
          </w:tcPr>
          <w:p w14:paraId="7D584430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 No</w:t>
            </w:r>
          </w:p>
        </w:tc>
        <w:tc>
          <w:tcPr>
            <w:tcW w:w="4230" w:type="dxa"/>
            <w:shd w:val="clear" w:color="auto" w:fill="auto"/>
            <w:vAlign w:val="center"/>
          </w:tcPr>
          <w:p w14:paraId="3E3CCF33" w14:textId="77777777" w:rsidR="00EA57ED" w:rsidRPr="00C27D87" w:rsidRDefault="00EA57ED" w:rsidP="00EA57ED">
            <w:pPr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Observation</w:t>
            </w:r>
          </w:p>
        </w:tc>
        <w:tc>
          <w:tcPr>
            <w:tcW w:w="940" w:type="dxa"/>
            <w:shd w:val="clear" w:color="auto" w:fill="auto"/>
            <w:textDirection w:val="btLr"/>
            <w:vAlign w:val="center"/>
          </w:tcPr>
          <w:p w14:paraId="3DE5AD05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Risk rating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14:paraId="2F2B7C53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Impact category</w:t>
            </w:r>
          </w:p>
        </w:tc>
        <w:tc>
          <w:tcPr>
            <w:tcW w:w="900" w:type="dxa"/>
            <w:shd w:val="clear" w:color="auto" w:fill="auto"/>
            <w:textDirection w:val="btLr"/>
            <w:vAlign w:val="center"/>
          </w:tcPr>
          <w:p w14:paraId="324D3805" w14:textId="77777777" w:rsidR="00EA57ED" w:rsidRPr="00C27D87" w:rsidRDefault="00EA57ED" w:rsidP="00EA57ED">
            <w:pPr>
              <w:ind w:left="113" w:right="113"/>
              <w:jc w:val="center"/>
              <w:rPr>
                <w:szCs w:val="20"/>
                <w:highlight w:val="yellow"/>
              </w:rPr>
            </w:pPr>
            <w:r w:rsidRPr="00C27D87">
              <w:rPr>
                <w:b/>
                <w:szCs w:val="20"/>
              </w:rPr>
              <w:t>Key observation (Yes/No)</w:t>
            </w:r>
          </w:p>
        </w:tc>
        <w:tc>
          <w:tcPr>
            <w:tcW w:w="1080" w:type="dxa"/>
            <w:shd w:val="clear" w:color="auto" w:fill="auto"/>
            <w:textDirection w:val="btLr"/>
            <w:vAlign w:val="center"/>
          </w:tcPr>
          <w:p w14:paraId="576AF6AD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Auditee Response to observation (Agreed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DA3AD9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Not agreed)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3D86230A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Follow-up require</w:t>
            </w:r>
            <w:r w:rsidR="00687A0C" w:rsidRPr="00C27D87">
              <w:rPr>
                <w:b/>
                <w:szCs w:val="20"/>
              </w:rPr>
              <w:t>d</w:t>
            </w:r>
            <w:r w:rsidRPr="00C27D87">
              <w:rPr>
                <w:b/>
                <w:szCs w:val="20"/>
              </w:rPr>
              <w:t xml:space="preserve"> (Yes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/</w:t>
            </w:r>
            <w:r w:rsidR="00687A0C" w:rsidRPr="00C27D87">
              <w:rPr>
                <w:b/>
                <w:szCs w:val="20"/>
              </w:rPr>
              <w:t xml:space="preserve"> </w:t>
            </w:r>
            <w:r w:rsidRPr="00C27D87">
              <w:rPr>
                <w:b/>
                <w:szCs w:val="20"/>
              </w:rPr>
              <w:t>No)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14:paraId="5DFB0874" w14:textId="77777777" w:rsidR="00EA57ED" w:rsidRPr="00C27D87" w:rsidRDefault="00EA57ED" w:rsidP="00EA57ED">
            <w:pPr>
              <w:ind w:left="113" w:right="113"/>
              <w:jc w:val="center"/>
              <w:rPr>
                <w:b/>
                <w:szCs w:val="20"/>
              </w:rPr>
            </w:pPr>
            <w:r w:rsidRPr="00C27D87">
              <w:rPr>
                <w:b/>
                <w:szCs w:val="20"/>
              </w:rPr>
              <w:t>SBU Head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 xml:space="preserve">dsf       </w:t>
            </w:r>
          </w:p>
        </w:tc>
        <w:tc>
          <w:tcPr>
            <w:tcW w:w="2310" w:type="dxa"/>
          </w:tcPr>
          <w:p>
            <w:pPr/>
            <w:r>
              <w:t xml:space="preserve">Likelihood                                                                                          </w:t>
            </w:r>
          </w:p>
        </w:tc>
        <w:tc>
          <w:tcPr>
            <w:tcW w:w="2310" w:type="dxa"/>
          </w:tcPr>
          <w:p>
            <w:pPr/>
            <w:r>
              <w:t xml:space="preserve">OE        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NO</w:t>
            </w:r>
          </w:p>
        </w:tc>
        <w:tc>
          <w:tcPr>
            <w:tcW w:w="2310" w:type="dxa"/>
          </w:tcPr>
          <w:p>
            <w:pPr/>
            <w:r>
              <w:t>Yes</w:t>
            </w:r>
          </w:p>
        </w:tc>
        <w:tc>
          <w:tcPr>
            <w:tcW w:w="2310" w:type="dxa"/>
          </w:tcPr>
          <w:p>
            <w:pPr/>
            <w:r>
              <w:t>TR</w:t>
            </w:r>
          </w:p>
        </w:tc>
      </w:tr>
    </w:tbl>
    <w:p w14:paraId="0AF68E95" w14:textId="77777777" w:rsidR="00252C9F" w:rsidRPr="00B72ADB" w:rsidRDefault="00C93385" w:rsidP="007D00B9">
      <w:pPr>
        <w:pStyle w:val="Title"/>
        <w:tabs>
          <w:tab w:val="left" w:pos="0"/>
        </w:tabs>
        <w:jc w:val="left"/>
        <w:rPr>
          <w:rFonts w:ascii="Trebuchet MS" w:hAnsi="Trebuchet MS"/>
          <w:u w:val="none"/>
        </w:rPr>
      </w:pPr>
      <w:r>
        <w:rPr>
          <w:rFonts w:ascii="Trebuchet MS" w:hAnsi="Trebuchet MS"/>
          <w:u w:val="none"/>
        </w:rPr>
        <w:t>#%SUMMARY%</w:t>
      </w:r>
    </w:p>
    <w:p w14:paraId="2FC89045" w14:textId="77777777" w:rsidR="00FB4E6B" w:rsidRPr="00A216F5" w:rsidRDefault="007D00B9" w:rsidP="007D00B9">
      <w:pPr>
        <w:pStyle w:val="Title"/>
        <w:tabs>
          <w:tab w:val="left" w:pos="-360"/>
        </w:tabs>
        <w:jc w:val="left"/>
        <w:rPr>
          <w:rFonts w:ascii="Trebuchet MS" w:hAnsi="Trebuchet MS"/>
          <w:i/>
          <w:sz w:val="20"/>
          <w:szCs w:val="20"/>
          <w:u w:val="none"/>
        </w:rPr>
      </w:pPr>
      <w:r w:rsidRPr="00A216F5">
        <w:rPr>
          <w:rFonts w:ascii="Trebuchet MS" w:hAnsi="Trebuchet MS"/>
          <w:i/>
          <w:sz w:val="20"/>
          <w:szCs w:val="20"/>
          <w:u w:val="none"/>
        </w:rPr>
        <w:t>Note: For detailed audit observations, please refer th</w:t>
      </w:r>
      <w:r w:rsidR="00102EB5" w:rsidRPr="00A216F5">
        <w:rPr>
          <w:rFonts w:ascii="Trebuchet MS" w:hAnsi="Trebuchet MS"/>
          <w:i/>
          <w:sz w:val="20"/>
          <w:szCs w:val="20"/>
          <w:u w:val="none"/>
        </w:rPr>
        <w:t>e hyperlinks given in the table.</w:t>
      </w:r>
    </w:p>
    <w:p w14:paraId="3C5382FF" w14:textId="77777777" w:rsidR="00FB4E6B" w:rsidRDefault="00FB4E6B" w:rsidP="007D00B9">
      <w:pPr>
        <w:pStyle w:val="Title"/>
        <w:tabs>
          <w:tab w:val="left" w:pos="-360"/>
        </w:tabs>
        <w:jc w:val="left"/>
        <w:rPr>
          <w:rFonts w:ascii="Trebuchet MS" w:hAnsi="Trebuchet MS"/>
          <w:b w:val="0"/>
          <w:u w:val="none"/>
        </w:rPr>
      </w:pPr>
    </w:p>
    <w:p w14:paraId="6AD5365B" w14:textId="77777777" w:rsidR="00FB4E6B" w:rsidRDefault="00FB4E6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0932EC2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97578F4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2AAE167D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3A177F9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14847F00" w14:textId="77777777" w:rsidR="00AD5A8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3A08DA13" w14:textId="77777777" w:rsidR="009D639A" w:rsidRDefault="009D639A">
      <w:pPr>
        <w:rPr>
          <w:sz w:val="22"/>
        </w:rPr>
      </w:pPr>
    </w:p>
    <w:p w14:paraId="00A2D1CA" w14:textId="77777777" w:rsidR="0047296F" w:rsidRDefault="0047296F">
      <w:pPr>
        <w:rPr>
          <w:sz w:val="22"/>
        </w:rPr>
      </w:pPr>
      <w:r>
        <w:rPr>
          <w:b/>
          <w:bCs/>
        </w:rPr>
        <w:br w:type="page"/>
      </w:r>
    </w:p>
    <w:p w14:paraId="0156DF6B" w14:textId="77777777" w:rsidR="00AD5A8B" w:rsidRPr="00FB4E6B" w:rsidRDefault="00AD5A8B" w:rsidP="00FB4E6B">
      <w:pPr>
        <w:pStyle w:val="Title"/>
        <w:jc w:val="left"/>
        <w:rPr>
          <w:rFonts w:ascii="Trebuchet MS" w:hAnsi="Trebuchet MS"/>
          <w:b w:val="0"/>
          <w:bCs w:val="0"/>
          <w:u w:val="none"/>
        </w:rPr>
      </w:pPr>
    </w:p>
    <w:p w14:paraId="7CC5C5B7" w14:textId="77777777" w:rsidR="00E12F1B" w:rsidRPr="00B72ADB" w:rsidRDefault="00387B98" w:rsidP="00E12F1B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b w:val="0"/>
          <w:bCs w:val="0"/>
        </w:rPr>
      </w:pPr>
      <w:bookmarkStart w:id="10" w:name="DetailedAuditObservations"/>
      <w:r w:rsidRPr="00B72ADB">
        <w:rPr>
          <w:rFonts w:ascii="Trebuchet MS" w:hAnsi="Trebuchet MS"/>
          <w:u w:val="none"/>
        </w:rPr>
        <w:t>Detailed Audit Observations</w:t>
      </w:r>
      <w:bookmarkEnd w:id="10"/>
    </w:p>
    <w:p w14:paraId="4A3EEB83" w14:textId="77777777" w:rsidR="00E12F1B" w:rsidRPr="00B72ADB" w:rsidRDefault="00E12F1B" w:rsidP="00E12F1B">
      <w:pPr>
        <w:pStyle w:val="Title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Caption w:val="DETAILED_AUDIT_OBSERVATIONS"/>
      </w:tblPr>
      <w:tblGrid>
        <w:gridCol w:w="567"/>
        <w:gridCol w:w="284"/>
        <w:gridCol w:w="3118"/>
        <w:gridCol w:w="531"/>
        <w:gridCol w:w="603"/>
        <w:gridCol w:w="987"/>
        <w:gridCol w:w="2557"/>
        <w:gridCol w:w="284"/>
        <w:gridCol w:w="1417"/>
      </w:tblGrid>
      <w:tr w:rsidR="00202108" w:rsidRPr="00B72ADB" w14:paraId="10FE8A2F" w14:textId="77777777" w:rsidTr="00C706DF">
        <w:tc>
          <w:tcPr>
            <w:tcW w:w="4500" w:type="dxa"/>
            <w:gridSpan w:val="4"/>
            <w:vMerge w:val="restart"/>
            <w:shd w:val="clear" w:color="auto" w:fill="auto"/>
          </w:tcPr>
          <w:p w14:paraId="6ADDCCA4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Observation</w:t>
            </w:r>
          </w:p>
        </w:tc>
        <w:tc>
          <w:tcPr>
            <w:tcW w:w="1590" w:type="dxa"/>
            <w:gridSpan w:val="2"/>
            <w:shd w:val="clear" w:color="auto" w:fill="auto"/>
          </w:tcPr>
          <w:p w14:paraId="5A00976D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Category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63BE2782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OE        </w:t>
            </w:r>
          </w:p>
        </w:tc>
      </w:tr>
      <w:tr w:rsidR="00202108" w:rsidRPr="00B72ADB" w14:paraId="07134665" w14:textId="77777777" w:rsidTr="00C706DF">
        <w:trPr>
          <w:trHeight w:val="558"/>
        </w:trPr>
        <w:tc>
          <w:tcPr>
            <w:tcW w:w="4500" w:type="dxa"/>
            <w:gridSpan w:val="4"/>
            <w:vMerge/>
            <w:shd w:val="clear" w:color="auto" w:fill="auto"/>
          </w:tcPr>
          <w:p w14:paraId="1007EC64" w14:textId="77777777" w:rsidR="00202108" w:rsidRPr="00B72ADB" w:rsidRDefault="00202108" w:rsidP="002074AB">
            <w:pPr>
              <w:jc w:val="right"/>
              <w:rPr>
                <w:b/>
                <w:szCs w:val="20"/>
              </w:rPr>
            </w:pPr>
          </w:p>
        </w:tc>
        <w:tc>
          <w:tcPr>
            <w:tcW w:w="1590" w:type="dxa"/>
            <w:gridSpan w:val="2"/>
            <w:shd w:val="clear" w:color="auto" w:fill="auto"/>
          </w:tcPr>
          <w:p w14:paraId="1B047E77" w14:textId="77777777" w:rsidR="00202108" w:rsidRPr="00B72ADB" w:rsidRDefault="00202108" w:rsidP="002074AB">
            <w:pPr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Risk Rating</w:t>
            </w:r>
          </w:p>
        </w:tc>
        <w:tc>
          <w:tcPr>
            <w:tcW w:w="4258" w:type="dxa"/>
            <w:gridSpan w:val="3"/>
            <w:shd w:val="clear" w:color="auto" w:fill="auto"/>
          </w:tcPr>
          <w:p w14:paraId="16744F4F" w14:textId="77777777" w:rsidR="00202108" w:rsidRPr="00B72ADB" w:rsidRDefault="00FF5C7B" w:rsidP="002074AB">
            <w:pPr>
              <w:spacing w:before="6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Likelihood                                                                                          </w:t>
            </w:r>
          </w:p>
        </w:tc>
      </w:tr>
      <w:tr w:rsidR="00AA4A21" w:rsidRPr="00B72ADB" w14:paraId="1F1A1E6C" w14:textId="77777777" w:rsidTr="00C706DF">
        <w:trPr>
          <w:trHeight w:val="23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80491E" w14:textId="77777777" w:rsidR="00AA4A21" w:rsidRPr="000F4F16" w:rsidRDefault="00AA4A21" w:rsidP="000F4F16">
            <w:pPr>
              <w:pStyle w:val="ListParagraph"/>
              <w:numPr>
                <w:ilvl w:val="0"/>
                <w:numId w:val="17"/>
              </w:num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981AEC3" w14:textId="77777777" w:rsidR="00CC2E05" w:rsidRPr="00CC2E05" w:rsidRDefault="000A62A7" w:rsidP="000A62A7">
            <w:pPr>
              <w:pStyle w:val="ListParagraph"/>
              <w:ind w:left="0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dsf       </w:t>
            </w:r>
          </w:p>
        </w:tc>
      </w:tr>
      <w:tr w:rsidR="00AA4A21" w:rsidRPr="00B72ADB" w14:paraId="45C1E4A3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80DD5D3" w14:textId="77777777" w:rsidR="00AA4A21" w:rsidRPr="00C56AD9" w:rsidRDefault="00AA4A21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0C928" w14:textId="77777777" w:rsidR="00C56AD9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dsfsd     </w:t>
            </w:r>
          </w:p>
        </w:tc>
      </w:tr>
      <w:tr w:rsidR="00A72CD7" w:rsidRPr="00B72ADB" w14:paraId="51202A20" w14:textId="77777777" w:rsidTr="00C706DF">
        <w:trPr>
          <w:trHeight w:val="2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A6D2AA4" w14:textId="77777777" w:rsidR="00A72CD7" w:rsidRPr="00C56AD9" w:rsidRDefault="00A72CD7" w:rsidP="002074AB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7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9EDD" w14:textId="77777777" w:rsidR="00A72CD7" w:rsidRPr="00C56AD9" w:rsidRDefault="000A62A7" w:rsidP="000A62A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dsf       </w:t>
            </w:r>
          </w:p>
        </w:tc>
      </w:tr>
      <w:tr w:rsidR="004C6307" w:rsidRPr="00B72ADB" w14:paraId="58D6A581" w14:textId="77777777" w:rsidTr="00101AD3">
        <w:trPr>
          <w:trHeight w:val="512"/>
        </w:trPr>
        <w:tc>
          <w:tcPr>
            <w:tcW w:w="10348" w:type="dxa"/>
            <w:gridSpan w:val="9"/>
            <w:tcBorders>
              <w:top w:val="single" w:sz="4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ROOTCAUSE"/>
            </w:tblPr>
            <w:tblGrid>
              <w:gridCol w:w="5058"/>
              <w:gridCol w:w="5059"/>
            </w:tblGrid>
            <w:tr w:rsidR="004C6307" w14:paraId="19D5A9D5" w14:textId="77777777" w:rsidTr="004C6307">
              <w:tc>
                <w:tcPr>
                  <w:tcW w:w="5058" w:type="dxa"/>
                </w:tcPr>
                <w:p w14:paraId="7563690F" w14:textId="34E104AF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 xml:space="preserve">   Root Cause</w:t>
                  </w:r>
                </w:p>
              </w:tc>
              <w:tc>
                <w:tcPr>
                  <w:tcW w:w="5059" w:type="dxa"/>
                </w:tcPr>
                <w:p w14:paraId="01C26627" w14:textId="377D6FD0" w:rsidR="004C6307" w:rsidRDefault="004C6307" w:rsidP="00EF7BE7">
                  <w:pPr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Impact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dgdfgdfgdfgdfg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dfgdfgfdg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sdfdsf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  <w:tc>
                <w:tcPr>
                  <w:tcW w:w="2310" w:type="dxa"/>
                </w:tcPr>
                <w:p>
                  <w:pPr/>
                  <w:r>
                    <w:t xml:space="preserve">sdfsdfsdfdsfdsf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4B903E1" w14:textId="5039C6F3" w:rsidR="004C6307" w:rsidRPr="00B72ADB" w:rsidRDefault="004C6307" w:rsidP="00EF7BE7">
            <w:pPr>
              <w:rPr>
                <w:b/>
                <w:szCs w:val="20"/>
              </w:rPr>
            </w:pPr>
          </w:p>
        </w:tc>
      </w:tr>
      <w:tr w:rsidR="006732AF" w:rsidRPr="00B72ADB" w14:paraId="3224FD66" w14:textId="77777777" w:rsidTr="00C706DF">
        <w:tc>
          <w:tcPr>
            <w:tcW w:w="10348" w:type="dxa"/>
            <w:gridSpan w:val="9"/>
            <w:shd w:val="clear" w:color="auto" w:fill="auto"/>
          </w:tcPr>
          <w:p w14:paraId="20D54E2E" w14:textId="77777777" w:rsidR="006732AF" w:rsidRPr="00B72ADB" w:rsidRDefault="006732AF" w:rsidP="006732AF">
            <w:pPr>
              <w:rPr>
                <w:szCs w:val="20"/>
              </w:rPr>
            </w:pPr>
            <w:r w:rsidRPr="00B72ADB">
              <w:rPr>
                <w:b/>
                <w:szCs w:val="20"/>
              </w:rPr>
              <w:t>Suggestion:</w:t>
            </w:r>
          </w:p>
        </w:tc>
      </w:tr>
      <w:tr w:rsidR="000A62A7" w:rsidRPr="00B72ADB" w14:paraId="1052F85F" w14:textId="77777777" w:rsidTr="00C706DF">
        <w:trPr>
          <w:trHeight w:val="552"/>
        </w:trPr>
        <w:tc>
          <w:tcPr>
            <w:tcW w:w="10348" w:type="dxa"/>
            <w:gridSpan w:val="9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  <w:tblCaption w:val="SUGGESTION"/>
            </w:tblPr>
            <w:tblGrid>
              <w:gridCol w:w="10117"/>
            </w:tblGrid>
            <w:tr w:rsidR="006F4CA0" w14:paraId="46C8039D" w14:textId="77777777" w:rsidTr="006F4CA0">
              <w:tc>
                <w:tcPr>
                  <w:tcW w:w="10117" w:type="dxa"/>
                </w:tcPr>
                <w:p w14:paraId="6C71048A" w14:textId="77777777" w:rsidR="006F4CA0" w:rsidRDefault="006F4CA0" w:rsidP="000A62A7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ddd      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cgdfgfdgfdgfdgfdg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fgdfgdfgdfg f dgdfgdfg dfgfdgfd fdgfgdf gdf dfgfdg                                                                                                                                                      </w:t>
                  </w:r>
                </w:p>
              </w:tc>
            </w:tr>
            <w:tr>
              <w:tc>
                <w:tcPr>
                  <w:tcW w:w="2310" w:type="dxa"/>
                </w:tcPr>
                <w:p>
                  <w:pPr/>
                  <w:r>
                    <w:t xml:space="preserve">fdgfdgdfg                                                                                                                                                                                               </w:t>
                  </w:r>
                </w:p>
              </w:tc>
            </w:tr>
          </w:tbl>
          <w:p w14:paraId="5019FEDB" w14:textId="408DE55F" w:rsidR="000A62A7" w:rsidRPr="000A62A7" w:rsidRDefault="000A62A7" w:rsidP="000A62A7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8545CC" w:rsidRPr="00B72ADB" w14:paraId="662EC573" w14:textId="77777777" w:rsidTr="00C706DF">
        <w:tc>
          <w:tcPr>
            <w:tcW w:w="8931" w:type="dxa"/>
            <w:gridSpan w:val="8"/>
            <w:shd w:val="clear" w:color="auto" w:fill="auto"/>
          </w:tcPr>
          <w:p w14:paraId="5A0EFBB3" w14:textId="77777777" w:rsidR="008545CC" w:rsidRPr="00B72ADB" w:rsidRDefault="008545CC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</w:t>
            </w:r>
            <w:r w:rsidR="00CB696F" w:rsidRPr="00B72ADB">
              <w:rPr>
                <w:b/>
                <w:color w:val="000000"/>
                <w:szCs w:val="20"/>
              </w:rPr>
              <w:t>gree</w:t>
            </w:r>
            <w:r w:rsidRPr="00B72ADB">
              <w:rPr>
                <w:b/>
                <w:color w:val="000000"/>
                <w:szCs w:val="20"/>
              </w:rPr>
              <w:t xml:space="preserve"> with the observation? (Yes / No)</w:t>
            </w:r>
          </w:p>
        </w:tc>
        <w:tc>
          <w:tcPr>
            <w:tcW w:w="1417" w:type="dxa"/>
            <w:shd w:val="clear" w:color="auto" w:fill="auto"/>
          </w:tcPr>
          <w:p w14:paraId="0BDADBCC" w14:textId="77777777" w:rsidR="008545CC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CB696F" w:rsidRPr="00B72ADB" w14:paraId="29E6A6BC" w14:textId="77777777" w:rsidTr="00C706DF">
        <w:tc>
          <w:tcPr>
            <w:tcW w:w="10348" w:type="dxa"/>
            <w:gridSpan w:val="9"/>
            <w:shd w:val="clear" w:color="auto" w:fill="auto"/>
          </w:tcPr>
          <w:p w14:paraId="2B59AA4A" w14:textId="77777777" w:rsidR="00CB696F" w:rsidRPr="00B72ADB" w:rsidRDefault="00CB696F" w:rsidP="0072380E">
            <w:pPr>
              <w:spacing w:before="60"/>
              <w:rPr>
                <w:b/>
                <w:color w:val="000000"/>
                <w:szCs w:val="20"/>
              </w:rPr>
            </w:pPr>
            <w:r w:rsidRPr="00B72ADB">
              <w:rPr>
                <w:b/>
                <w:szCs w:val="20"/>
              </w:rPr>
              <w:t>Justification, if disagree</w:t>
            </w:r>
            <w:r w:rsidR="000811E8">
              <w:rPr>
                <w:b/>
                <w:szCs w:val="20"/>
              </w:rPr>
              <w:t xml:space="preserve"> / Action Planned</w:t>
            </w:r>
            <w:r w:rsidR="0072380E">
              <w:rPr>
                <w:b/>
                <w:szCs w:val="20"/>
              </w:rPr>
              <w:t>,</w:t>
            </w:r>
            <w:r w:rsidR="000811E8">
              <w:rPr>
                <w:b/>
                <w:szCs w:val="20"/>
              </w:rPr>
              <w:t xml:space="preserve"> implemented so far, if agree</w:t>
            </w:r>
          </w:p>
        </w:tc>
      </w:tr>
      <w:tr w:rsidR="00CB696F" w:rsidRPr="00B72ADB" w14:paraId="16EE46A0" w14:textId="77777777" w:rsidTr="00C706DF">
        <w:tc>
          <w:tcPr>
            <w:tcW w:w="10348" w:type="dxa"/>
            <w:gridSpan w:val="9"/>
            <w:shd w:val="clear" w:color="auto" w:fill="auto"/>
          </w:tcPr>
          <w:p w14:paraId="10974993" w14:textId="77777777" w:rsidR="00CB696F" w:rsidRPr="00C53E36" w:rsidRDefault="000A62A7" w:rsidP="00CB696F">
            <w:pPr>
              <w:spacing w:before="60"/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sd        </w:t>
            </w:r>
          </w:p>
        </w:tc>
      </w:tr>
      <w:tr w:rsidR="00CB696F" w:rsidRPr="00B72ADB" w14:paraId="4603753E" w14:textId="77777777" w:rsidTr="00C706DF">
        <w:tc>
          <w:tcPr>
            <w:tcW w:w="8931" w:type="dxa"/>
            <w:gridSpan w:val="8"/>
            <w:shd w:val="clear" w:color="auto" w:fill="auto"/>
          </w:tcPr>
          <w:p w14:paraId="4E1820C5" w14:textId="77777777" w:rsidR="00CB696F" w:rsidRPr="00B72ADB" w:rsidRDefault="00CB696F" w:rsidP="008545CC">
            <w:pPr>
              <w:spacing w:before="40"/>
              <w:rPr>
                <w:b/>
                <w:color w:val="000000"/>
                <w:szCs w:val="20"/>
              </w:rPr>
            </w:pPr>
            <w:r w:rsidRPr="00B72ADB">
              <w:rPr>
                <w:b/>
                <w:color w:val="000000"/>
                <w:szCs w:val="20"/>
              </w:rPr>
              <w:t>Agree with the Suggestion? (Yes / No)</w:t>
            </w:r>
          </w:p>
        </w:tc>
        <w:tc>
          <w:tcPr>
            <w:tcW w:w="1417" w:type="dxa"/>
            <w:shd w:val="clear" w:color="auto" w:fill="auto"/>
          </w:tcPr>
          <w:p w14:paraId="0EAE0BB2" w14:textId="77777777" w:rsidR="00CB696F" w:rsidRPr="00C53E36" w:rsidRDefault="000A62A7" w:rsidP="002074AB">
            <w:pPr>
              <w:spacing w:before="40"/>
              <w:jc w:val="center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YES</w:t>
            </w:r>
          </w:p>
        </w:tc>
      </w:tr>
      <w:tr w:rsidR="00E12F1B" w:rsidRPr="00B72ADB" w14:paraId="0EB7D9E3" w14:textId="77777777" w:rsidTr="00C706DF">
        <w:tc>
          <w:tcPr>
            <w:tcW w:w="10348" w:type="dxa"/>
            <w:gridSpan w:val="9"/>
            <w:shd w:val="clear" w:color="auto" w:fill="auto"/>
          </w:tcPr>
          <w:p w14:paraId="0DB5B39A" w14:textId="77777777" w:rsidR="00E12F1B" w:rsidRPr="00B72ADB" w:rsidRDefault="00CB696F" w:rsidP="00CB696F">
            <w:pPr>
              <w:spacing w:before="40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 xml:space="preserve">Alternate </w:t>
            </w:r>
            <w:r w:rsidR="00E12F1B" w:rsidRPr="00B72ADB">
              <w:rPr>
                <w:b/>
                <w:szCs w:val="20"/>
              </w:rPr>
              <w:t xml:space="preserve">Action Plan, if </w:t>
            </w:r>
            <w:r w:rsidRPr="00B72ADB">
              <w:rPr>
                <w:b/>
                <w:szCs w:val="20"/>
              </w:rPr>
              <w:t>disagree with the Suggestion</w:t>
            </w:r>
            <w:r w:rsidR="00E12F1B" w:rsidRPr="00B72ADB">
              <w:rPr>
                <w:b/>
                <w:szCs w:val="20"/>
              </w:rPr>
              <w:t>:</w:t>
            </w:r>
          </w:p>
        </w:tc>
      </w:tr>
      <w:tr w:rsidR="00E12F1B" w:rsidRPr="00B72ADB" w14:paraId="1E34A4F2" w14:textId="77777777" w:rsidTr="00C706DF">
        <w:tc>
          <w:tcPr>
            <w:tcW w:w="10348" w:type="dxa"/>
            <w:gridSpan w:val="9"/>
            <w:shd w:val="clear" w:color="auto" w:fill="auto"/>
          </w:tcPr>
          <w:p w14:paraId="3E2EA31F" w14:textId="77777777" w:rsidR="00E12F1B" w:rsidRPr="00C53E36" w:rsidRDefault="000A62A7" w:rsidP="000A62A7">
            <w:pPr>
              <w:rPr>
                <w:sz w:val="22"/>
                <w:szCs w:val="22"/>
              </w:rPr>
            </w:pPr>
            <w:r>
              <w:rPr>
                <w:b/>
                <w:szCs w:val="20"/>
              </w:rPr>
              <w:t xml:space="preserve">ff        </w:t>
            </w:r>
          </w:p>
        </w:tc>
      </w:tr>
      <w:tr w:rsidR="00E12F1B" w:rsidRPr="00B72ADB" w14:paraId="77A35BAC" w14:textId="77777777" w:rsidTr="00C706DF">
        <w:tc>
          <w:tcPr>
            <w:tcW w:w="8647" w:type="dxa"/>
            <w:gridSpan w:val="7"/>
            <w:shd w:val="clear" w:color="auto" w:fill="auto"/>
          </w:tcPr>
          <w:p w14:paraId="64A892BB" w14:textId="77777777" w:rsidR="00E12F1B" w:rsidRPr="00B72ADB" w:rsidRDefault="00E12F1B" w:rsidP="00816A78">
            <w:pPr>
              <w:spacing w:before="4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Responsibility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120054" w14:textId="77777777" w:rsidR="00E12F1B" w:rsidRPr="00B72ADB" w:rsidRDefault="00E12F1B" w:rsidP="002074AB">
            <w:pPr>
              <w:spacing w:before="60"/>
              <w:jc w:val="center"/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Target Date</w:t>
            </w:r>
          </w:p>
        </w:tc>
      </w:tr>
      <w:tr w:rsidR="00816A78" w:rsidRPr="00B72ADB" w14:paraId="643C753D" w14:textId="77777777" w:rsidTr="00C706DF">
        <w:tc>
          <w:tcPr>
            <w:tcW w:w="851" w:type="dxa"/>
            <w:gridSpan w:val="2"/>
            <w:shd w:val="clear" w:color="auto" w:fill="auto"/>
          </w:tcPr>
          <w:p w14:paraId="5100C86C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Name</w:t>
            </w:r>
          </w:p>
        </w:tc>
        <w:tc>
          <w:tcPr>
            <w:tcW w:w="3118" w:type="dxa"/>
            <w:shd w:val="clear" w:color="auto" w:fill="auto"/>
          </w:tcPr>
          <w:p w14:paraId="2615C9A7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        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CE5CD28" w14:textId="77777777" w:rsidR="00816A78" w:rsidRPr="00B72ADB" w:rsidRDefault="00816A78" w:rsidP="00F64712">
            <w:pPr>
              <w:rPr>
                <w:b/>
                <w:szCs w:val="20"/>
              </w:rPr>
            </w:pPr>
            <w:r w:rsidRPr="00B72ADB">
              <w:rPr>
                <w:b/>
                <w:szCs w:val="20"/>
              </w:rPr>
              <w:t>Email Id:</w:t>
            </w:r>
          </w:p>
        </w:tc>
        <w:tc>
          <w:tcPr>
            <w:tcW w:w="3544" w:type="dxa"/>
            <w:gridSpan w:val="2"/>
            <w:shd w:val="clear" w:color="auto" w:fill="auto"/>
          </w:tcPr>
          <w:p w14:paraId="06FC47EF" w14:textId="77777777" w:rsidR="00816A78" w:rsidRPr="00C53E36" w:rsidRDefault="00451EDB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asa      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604B7B" w14:textId="77777777" w:rsidR="00816A78" w:rsidRPr="00C53E36" w:rsidRDefault="00674D01" w:rsidP="002074AB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2016-10-14</w:t>
            </w:r>
          </w:p>
        </w:tc>
      </w:tr>
      <w:tr w:rsidR="00413CE6" w:rsidRPr="00B72ADB" w14:paraId="5945F5C3" w14:textId="77777777" w:rsidTr="00C706DF">
        <w:tc>
          <w:tcPr>
            <w:tcW w:w="10348" w:type="dxa"/>
            <w:gridSpan w:val="9"/>
            <w:shd w:val="clear" w:color="auto" w:fill="auto"/>
          </w:tcPr>
          <w:p w14:paraId="7E6A90E7" w14:textId="77777777" w:rsidR="00413CE6" w:rsidRPr="00413CE6" w:rsidRDefault="00413CE6" w:rsidP="002074AB">
            <w:pPr>
              <w:jc w:val="center"/>
              <w:rPr>
                <w:szCs w:val="20"/>
              </w:rPr>
            </w:pPr>
            <w:r>
              <w:rPr>
                <w:b/>
                <w:szCs w:val="20"/>
              </w:rPr>
              <w:t>AUDIT REJOINDER</w:t>
            </w:r>
            <w:r w:rsidR="003771D3">
              <w:rPr>
                <w:b/>
                <w:szCs w:val="20"/>
              </w:rPr>
              <w:t>, if necessary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28589D" w:rsidRPr="00B72ADB" w14:paraId="42BB76EF" w14:textId="77777777" w:rsidTr="00C706DF">
        <w:tc>
          <w:tcPr>
            <w:tcW w:w="10348" w:type="dxa"/>
            <w:gridSpan w:val="9"/>
            <w:shd w:val="clear" w:color="auto" w:fill="auto"/>
          </w:tcPr>
          <w:p w14:paraId="6BF21FD1" w14:textId="77777777" w:rsidR="0028589D" w:rsidRPr="000C2B6D" w:rsidRDefault="0028589D" w:rsidP="00EB7305">
            <w:pPr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CCE78C8" w14:textId="77777777" w:rsidR="0098306B" w:rsidRDefault="0098306B" w:rsidP="00904B0F">
      <w:pPr>
        <w:pStyle w:val="Title"/>
        <w:jc w:val="left"/>
        <w:rPr>
          <w:rFonts w:ascii="Trebuchet MS" w:hAnsi="Trebuchet MS"/>
        </w:rPr>
      </w:pPr>
    </w:p>
    <w:p w14:paraId="07FC4EDA" w14:textId="77777777" w:rsidR="00D03076" w:rsidRDefault="00D03076">
      <w:pPr>
        <w:rPr>
          <w:sz w:val="22"/>
          <w:u w:val="single"/>
        </w:rPr>
      </w:pPr>
      <w:r>
        <w:rPr>
          <w:b/>
          <w:bCs/>
        </w:rPr>
        <w:br w:type="page"/>
      </w:r>
    </w:p>
    <w:p w14:paraId="7569AB87" w14:textId="77777777" w:rsidR="00D03076" w:rsidRDefault="00D03076">
      <w:pPr>
        <w:rPr>
          <w:b/>
          <w:bCs/>
          <w:sz w:val="22"/>
        </w:rPr>
      </w:pPr>
    </w:p>
    <w:p w14:paraId="71E64BEE" w14:textId="77777777" w:rsidR="00BF28DC" w:rsidRPr="00B72ADB" w:rsidRDefault="00BF28DC" w:rsidP="00BF28DC">
      <w:pPr>
        <w:pStyle w:val="Title"/>
        <w:numPr>
          <w:ilvl w:val="0"/>
          <w:numId w:val="3"/>
        </w:numPr>
        <w:tabs>
          <w:tab w:val="left" w:pos="0"/>
        </w:tabs>
        <w:ind w:firstLine="0"/>
        <w:jc w:val="left"/>
        <w:rPr>
          <w:rFonts w:ascii="Trebuchet MS" w:hAnsi="Trebuchet MS"/>
          <w:u w:val="none"/>
        </w:rPr>
      </w:pPr>
      <w:bookmarkStart w:id="11" w:name="AuditMethodology"/>
      <w:r w:rsidRPr="00B72ADB">
        <w:rPr>
          <w:rFonts w:ascii="Trebuchet MS" w:hAnsi="Trebuchet MS"/>
          <w:u w:val="none"/>
        </w:rPr>
        <w:t>Audit Methodology</w:t>
      </w:r>
      <w:bookmarkEnd w:id="11"/>
    </w:p>
    <w:p w14:paraId="2AFBED43" w14:textId="77777777" w:rsidR="00BF28DC" w:rsidRPr="00B72ADB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</w:rPr>
      </w:pPr>
    </w:p>
    <w:p w14:paraId="1DC9EA4D" w14:textId="77777777" w:rsidR="00BF28DC" w:rsidRPr="007D02E3" w:rsidRDefault="00BF28DC" w:rsidP="00BF28DC">
      <w:pPr>
        <w:pStyle w:val="Title"/>
        <w:tabs>
          <w:tab w:val="left" w:pos="-360"/>
        </w:tabs>
        <w:ind w:left="540" w:hanging="540"/>
        <w:jc w:val="left"/>
        <w:rPr>
          <w:rFonts w:ascii="Trebuchet MS" w:hAnsi="Trebuchet MS"/>
          <w:u w:val="none"/>
        </w:rPr>
      </w:pPr>
      <w:r w:rsidRPr="007D02E3">
        <w:rPr>
          <w:rFonts w:ascii="Trebuchet MS" w:hAnsi="Trebuchet MS"/>
          <w:u w:val="none"/>
        </w:rPr>
        <w:t>Rating Methodology for observations</w:t>
      </w:r>
    </w:p>
    <w:p w14:paraId="662E3FF9" w14:textId="77777777" w:rsidR="00BF28DC" w:rsidRPr="00B72ADB" w:rsidRDefault="00BF28DC" w:rsidP="00BF28DC">
      <w:pPr>
        <w:pStyle w:val="Title"/>
        <w:tabs>
          <w:tab w:val="left" w:pos="-360"/>
        </w:tabs>
        <w:ind w:left="180" w:hanging="540"/>
        <w:jc w:val="left"/>
        <w:rPr>
          <w:rFonts w:ascii="Trebuchet MS" w:hAnsi="Trebuchet MS"/>
          <w:b w:val="0"/>
          <w:bCs w:val="0"/>
        </w:rPr>
      </w:pPr>
    </w:p>
    <w:tbl>
      <w:tblPr>
        <w:tblW w:w="10348" w:type="dxa"/>
        <w:tblInd w:w="14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712"/>
        <w:gridCol w:w="5896"/>
      </w:tblGrid>
      <w:tr w:rsidR="00BF28DC" w:rsidRPr="00B72ADB" w14:paraId="45E3442B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590F8C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Abbreviations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B62A67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Description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D858244" w14:textId="77777777" w:rsidR="00BF28DC" w:rsidRPr="00B72ADB" w:rsidRDefault="00BF28DC" w:rsidP="00F10E6C">
            <w:pPr>
              <w:ind w:left="144" w:right="144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Detailed description</w:t>
            </w:r>
          </w:p>
        </w:tc>
      </w:tr>
      <w:tr w:rsidR="00BF28DC" w:rsidRPr="00B72ADB" w14:paraId="5D2EFC55" w14:textId="77777777" w:rsidTr="00A8330A">
        <w:trPr>
          <w:trHeight w:val="35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BAFAD1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SN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34EB8F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Statutory Non-Compliance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3D994D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are in violation of any applicable statute. Acts may be central, state or any other.</w:t>
            </w:r>
          </w:p>
        </w:tc>
      </w:tr>
      <w:tr w:rsidR="00BF28DC" w:rsidRPr="00B72ADB" w14:paraId="5350AADA" w14:textId="77777777" w:rsidTr="00A8330A">
        <w:trPr>
          <w:trHeight w:val="16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932F27" w14:textId="77777777" w:rsidR="00BF28DC" w:rsidRPr="00B72ADB" w:rsidRDefault="00BF28DC" w:rsidP="00A22C1F">
            <w:pPr>
              <w:jc w:val="center"/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PD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4E90D" w14:textId="77777777" w:rsidR="00BF28DC" w:rsidRPr="00B72ADB" w:rsidRDefault="00BF28DC" w:rsidP="00F10E6C">
            <w:pPr>
              <w:rPr>
                <w:b/>
                <w:bCs/>
              </w:rPr>
            </w:pPr>
            <w:r w:rsidRPr="00B72ADB">
              <w:rPr>
                <w:b/>
                <w:bCs/>
                <w:szCs w:val="22"/>
              </w:rPr>
              <w:t>Policy Deviation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8ED5131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Issues which are not in line with company policy Viz. DOA, HR, Travel, </w:t>
            </w:r>
            <w:r w:rsidR="00A50869" w:rsidRPr="00B72ADB">
              <w:rPr>
                <w:bCs/>
                <w:szCs w:val="22"/>
              </w:rPr>
              <w:t>etc.</w:t>
            </w:r>
          </w:p>
        </w:tc>
      </w:tr>
      <w:tr w:rsidR="00BF28DC" w:rsidRPr="00B72ADB" w14:paraId="4413DCBC" w14:textId="77777777" w:rsidTr="00A8330A">
        <w:trPr>
          <w:trHeight w:val="178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B7562B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PG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719BD2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Gap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D7385DA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At its current state the process is not line with industry standards and may result in financial loss. </w:t>
            </w:r>
          </w:p>
          <w:p w14:paraId="53E2EFBC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 xml:space="preserve">A pure control lapse. </w:t>
            </w:r>
          </w:p>
        </w:tc>
      </w:tr>
      <w:tr w:rsidR="00BF28DC" w:rsidRPr="00B72ADB" w14:paraId="6CEE0AFB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07DF2E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OE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E09BB1B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 xml:space="preserve">Operating Effectiveness 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5BDB0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Process is in place with few transactional deviations. This may</w:t>
            </w:r>
            <w:r w:rsidR="005172A1" w:rsidRPr="00B72ADB">
              <w:rPr>
                <w:bCs/>
                <w:szCs w:val="22"/>
              </w:rPr>
              <w:t>/may not</w:t>
            </w:r>
            <w:r w:rsidRPr="00B72ADB">
              <w:rPr>
                <w:bCs/>
                <w:szCs w:val="22"/>
              </w:rPr>
              <w:t xml:space="preserve"> result in a financial loss.</w:t>
            </w:r>
          </w:p>
        </w:tc>
      </w:tr>
      <w:tr w:rsidR="00BF28DC" w:rsidRPr="00B72ADB" w14:paraId="25DEDC85" w14:textId="77777777" w:rsidTr="00A8330A">
        <w:trPr>
          <w:trHeight w:val="12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2839EC" w14:textId="77777777" w:rsidR="00BF28DC" w:rsidRPr="00B72ADB" w:rsidRDefault="00BF28DC" w:rsidP="00A22C1F">
            <w:pPr>
              <w:jc w:val="center"/>
            </w:pPr>
            <w:r w:rsidRPr="00B72ADB">
              <w:rPr>
                <w:b/>
                <w:bCs/>
                <w:szCs w:val="22"/>
              </w:rPr>
              <w:t>PI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942B43A" w14:textId="77777777" w:rsidR="00BF28DC" w:rsidRPr="00B72ADB" w:rsidRDefault="00BF28DC" w:rsidP="00F10E6C">
            <w:r w:rsidRPr="00B72ADB">
              <w:rPr>
                <w:b/>
                <w:bCs/>
                <w:szCs w:val="22"/>
              </w:rPr>
              <w:t>Process Improvement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F08F654" w14:textId="77777777" w:rsidR="00BF28DC" w:rsidRPr="00B72ADB" w:rsidRDefault="00BF28DC" w:rsidP="00167302">
            <w:pPr>
              <w:ind w:left="144" w:right="144"/>
              <w:jc w:val="both"/>
              <w:rPr>
                <w:bCs/>
              </w:rPr>
            </w:pPr>
            <w:r w:rsidRPr="00B72ADB">
              <w:rPr>
                <w:bCs/>
                <w:szCs w:val="22"/>
              </w:rPr>
              <w:t>Issues which do not result in any process gap; however, if implemented may result in an improvement in the existing process. The improvement may or may not be with a financial benefit.</w:t>
            </w:r>
          </w:p>
        </w:tc>
      </w:tr>
    </w:tbl>
    <w:p w14:paraId="71BE9249" w14:textId="77777777" w:rsidR="00BF28DC" w:rsidRPr="00B72ADB" w:rsidRDefault="00BF28DC" w:rsidP="00BF28DC">
      <w:pPr>
        <w:spacing w:line="276" w:lineRule="auto"/>
        <w:rPr>
          <w:sz w:val="22"/>
          <w:szCs w:val="22"/>
        </w:rPr>
      </w:pPr>
    </w:p>
    <w:p w14:paraId="36FEEEA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  <w:u w:val="single"/>
        </w:rPr>
      </w:pPr>
      <w:r w:rsidRPr="00B72ADB">
        <w:rPr>
          <w:b/>
          <w:bCs/>
          <w:u w:val="single"/>
        </w:rPr>
        <w:t xml:space="preserve">Risk Matrix showing the Risk Levels </w:t>
      </w:r>
    </w:p>
    <w:p w14:paraId="6D1691D9" w14:textId="77777777" w:rsidR="00BF28DC" w:rsidRPr="00B72ADB" w:rsidRDefault="00BF28DC" w:rsidP="00BF28DC">
      <w:pPr>
        <w:autoSpaceDE w:val="0"/>
        <w:autoSpaceDN w:val="0"/>
        <w:adjustRightInd w:val="0"/>
        <w:rPr>
          <w:b/>
          <w:bCs/>
        </w:rPr>
      </w:pP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088"/>
        <w:gridCol w:w="2088"/>
        <w:gridCol w:w="2088"/>
        <w:gridCol w:w="1996"/>
      </w:tblGrid>
      <w:tr w:rsidR="00390DCD" w:rsidRPr="00B72ADB" w14:paraId="08D74C60" w14:textId="77777777" w:rsidTr="00636D55">
        <w:trPr>
          <w:trHeight w:val="490"/>
        </w:trPr>
        <w:tc>
          <w:tcPr>
            <w:tcW w:w="2088" w:type="dxa"/>
            <w:tcBorders>
              <w:tl2br w:val="single" w:sz="4" w:space="0" w:color="auto"/>
            </w:tcBorders>
            <w:shd w:val="clear" w:color="auto" w:fill="D9D9D9"/>
          </w:tcPr>
          <w:p w14:paraId="15E6247A" w14:textId="77777777" w:rsidR="00390DCD" w:rsidRDefault="00390DCD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Consequence</w:t>
            </w:r>
          </w:p>
          <w:p w14:paraId="39120C80" w14:textId="77777777" w:rsidR="00636D55" w:rsidRPr="00B72ADB" w:rsidRDefault="00636D55" w:rsidP="00F10E6C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Cs w:val="20"/>
              </w:rPr>
            </w:pPr>
          </w:p>
          <w:p w14:paraId="04765C7A" w14:textId="77777777" w:rsidR="00390DCD" w:rsidRPr="00B72ADB" w:rsidRDefault="00390DCD" w:rsidP="00F10E6C">
            <w:pPr>
              <w:autoSpaceDE w:val="0"/>
              <w:autoSpaceDN w:val="0"/>
              <w:adjustRightInd w:val="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Likelihood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4BC65CDB" w14:textId="77777777" w:rsidR="00390DCD" w:rsidRPr="00B72ADB" w:rsidRDefault="00390DCD" w:rsidP="00F10E6C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Negligible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13E521AA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Small</w:t>
            </w:r>
          </w:p>
        </w:tc>
        <w:tc>
          <w:tcPr>
            <w:tcW w:w="2088" w:type="dxa"/>
            <w:shd w:val="clear" w:color="auto" w:fill="D9D9D9"/>
            <w:vAlign w:val="center"/>
          </w:tcPr>
          <w:p w14:paraId="58494402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Moderate</w:t>
            </w:r>
          </w:p>
        </w:tc>
        <w:tc>
          <w:tcPr>
            <w:tcW w:w="1996" w:type="dxa"/>
            <w:shd w:val="clear" w:color="auto" w:fill="D9D9D9"/>
            <w:vAlign w:val="center"/>
          </w:tcPr>
          <w:p w14:paraId="0DC2E4FC" w14:textId="77777777" w:rsidR="00390DCD" w:rsidRPr="00B72ADB" w:rsidRDefault="00390DCD" w:rsidP="00FA63B3">
            <w:pPr>
              <w:autoSpaceDE w:val="0"/>
              <w:autoSpaceDN w:val="0"/>
              <w:adjustRightInd w:val="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>Severe</w:t>
            </w:r>
          </w:p>
        </w:tc>
      </w:tr>
      <w:tr w:rsidR="00BF28DC" w:rsidRPr="00B72ADB" w14:paraId="5F61BE9C" w14:textId="77777777" w:rsidTr="00A8330A">
        <w:trPr>
          <w:trHeight w:val="328"/>
        </w:trPr>
        <w:tc>
          <w:tcPr>
            <w:tcW w:w="2088" w:type="dxa"/>
          </w:tcPr>
          <w:p w14:paraId="4699B486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Low </w:t>
            </w:r>
          </w:p>
        </w:tc>
        <w:tc>
          <w:tcPr>
            <w:tcW w:w="2088" w:type="dxa"/>
            <w:shd w:val="clear" w:color="auto" w:fill="FFFFFF"/>
          </w:tcPr>
          <w:p w14:paraId="11AF549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0E4E065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2571D3D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430985E0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</w:tr>
      <w:tr w:rsidR="00BF28DC" w:rsidRPr="00B72ADB" w14:paraId="64761EB5" w14:textId="77777777" w:rsidTr="00A8330A">
        <w:trPr>
          <w:trHeight w:val="328"/>
        </w:trPr>
        <w:tc>
          <w:tcPr>
            <w:tcW w:w="2088" w:type="dxa"/>
          </w:tcPr>
          <w:p w14:paraId="43DA5784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Moderate </w:t>
            </w:r>
          </w:p>
        </w:tc>
        <w:tc>
          <w:tcPr>
            <w:tcW w:w="2088" w:type="dxa"/>
            <w:shd w:val="clear" w:color="auto" w:fill="FFFFFF"/>
          </w:tcPr>
          <w:p w14:paraId="2A5C2B8F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shd w:val="clear" w:color="auto" w:fill="FFFFFF"/>
          </w:tcPr>
          <w:p w14:paraId="2CFFE72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70540468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1996" w:type="dxa"/>
            <w:shd w:val="clear" w:color="auto" w:fill="FFFFFF"/>
          </w:tcPr>
          <w:p w14:paraId="6239F4E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3DBC73FF" w14:textId="77777777" w:rsidTr="00A8330A">
        <w:trPr>
          <w:trHeight w:val="328"/>
        </w:trPr>
        <w:tc>
          <w:tcPr>
            <w:tcW w:w="2088" w:type="dxa"/>
          </w:tcPr>
          <w:p w14:paraId="2284F43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High 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61991853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color w:val="000000"/>
                <w:szCs w:val="20"/>
              </w:rPr>
              <w:t>Low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9471326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tcBorders>
              <w:bottom w:val="single" w:sz="4" w:space="0" w:color="auto"/>
            </w:tcBorders>
            <w:shd w:val="clear" w:color="auto" w:fill="FFFFFF"/>
          </w:tcPr>
          <w:p w14:paraId="46B68154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tcBorders>
              <w:bottom w:val="single" w:sz="4" w:space="0" w:color="auto"/>
            </w:tcBorders>
            <w:shd w:val="clear" w:color="auto" w:fill="FFFFFF"/>
          </w:tcPr>
          <w:p w14:paraId="628C5C43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  <w:tr w:rsidR="00BF28DC" w:rsidRPr="00B72ADB" w14:paraId="01B86CE6" w14:textId="77777777" w:rsidTr="00A8330A">
        <w:trPr>
          <w:trHeight w:val="328"/>
        </w:trPr>
        <w:tc>
          <w:tcPr>
            <w:tcW w:w="2088" w:type="dxa"/>
          </w:tcPr>
          <w:p w14:paraId="01BAC892" w14:textId="77777777" w:rsidR="00BF28DC" w:rsidRPr="00B72ADB" w:rsidRDefault="00BF28DC" w:rsidP="00205B22">
            <w:pPr>
              <w:autoSpaceDE w:val="0"/>
              <w:autoSpaceDN w:val="0"/>
              <w:adjustRightInd w:val="0"/>
              <w:spacing w:before="80"/>
              <w:rPr>
                <w:rFonts w:cs="Arial"/>
                <w:color w:val="000000"/>
                <w:szCs w:val="20"/>
              </w:rPr>
            </w:pPr>
            <w:r w:rsidRPr="00B72ADB">
              <w:rPr>
                <w:rFonts w:cs="Arial"/>
                <w:b/>
                <w:bCs/>
                <w:color w:val="000000"/>
                <w:szCs w:val="20"/>
              </w:rPr>
              <w:t xml:space="preserve">Very high </w:t>
            </w:r>
          </w:p>
        </w:tc>
        <w:tc>
          <w:tcPr>
            <w:tcW w:w="2088" w:type="dxa"/>
            <w:shd w:val="clear" w:color="auto" w:fill="FFFFFF"/>
          </w:tcPr>
          <w:p w14:paraId="75AD2EB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Medium</w:t>
            </w:r>
          </w:p>
        </w:tc>
        <w:tc>
          <w:tcPr>
            <w:tcW w:w="2088" w:type="dxa"/>
            <w:shd w:val="clear" w:color="auto" w:fill="FFFFFF"/>
          </w:tcPr>
          <w:p w14:paraId="0FE67D6D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2088" w:type="dxa"/>
            <w:shd w:val="clear" w:color="auto" w:fill="FFFFFF"/>
          </w:tcPr>
          <w:p w14:paraId="18667FB7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  <w:tc>
          <w:tcPr>
            <w:tcW w:w="1996" w:type="dxa"/>
            <w:shd w:val="clear" w:color="auto" w:fill="FFFFFF"/>
          </w:tcPr>
          <w:p w14:paraId="2F3E3D0A" w14:textId="77777777" w:rsidR="00BF28DC" w:rsidRPr="00C86DDF" w:rsidRDefault="00BF28DC" w:rsidP="00205B22">
            <w:pPr>
              <w:autoSpaceDE w:val="0"/>
              <w:autoSpaceDN w:val="0"/>
              <w:adjustRightInd w:val="0"/>
              <w:spacing w:before="80"/>
              <w:jc w:val="center"/>
              <w:rPr>
                <w:rFonts w:cs="Arial"/>
                <w:b/>
                <w:color w:val="000000"/>
                <w:szCs w:val="20"/>
              </w:rPr>
            </w:pPr>
            <w:r w:rsidRPr="00C86DDF">
              <w:rPr>
                <w:rFonts w:cs="Arial"/>
                <w:b/>
                <w:color w:val="000000"/>
                <w:szCs w:val="20"/>
              </w:rPr>
              <w:t>High</w:t>
            </w:r>
          </w:p>
        </w:tc>
      </w:tr>
    </w:tbl>
    <w:p w14:paraId="1B3652E1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E16325F" w14:textId="77777777" w:rsidR="00670165" w:rsidRDefault="00670165" w:rsidP="00670165">
      <w:pPr>
        <w:pStyle w:val="NoSpacing"/>
        <w:rPr>
          <w:rFonts w:ascii="Trebuchet MS" w:hAnsi="Trebuchet MS"/>
          <w:sz w:val="20"/>
          <w:szCs w:val="24"/>
        </w:rPr>
      </w:pPr>
    </w:p>
    <w:p w14:paraId="04972C93" w14:textId="77777777" w:rsidR="00530B91" w:rsidRDefault="00A7199B" w:rsidP="00670165">
      <w:pPr>
        <w:pStyle w:val="NoSpacing"/>
        <w:rPr>
          <w:rFonts w:ascii="Trebuchet MS" w:hAnsi="Trebuchet MS"/>
          <w:b/>
        </w:rPr>
      </w:pPr>
      <w:r w:rsidRPr="0052199C">
        <w:rPr>
          <w:rFonts w:ascii="Trebuchet MS" w:hAnsi="Trebuchet MS"/>
          <w:b/>
        </w:rPr>
        <w:t>Comfort</w:t>
      </w:r>
      <w:r w:rsidR="00530B91" w:rsidRPr="0052199C">
        <w:rPr>
          <w:rFonts w:ascii="Trebuchet MS" w:hAnsi="Trebuchet MS"/>
          <w:b/>
        </w:rPr>
        <w:t xml:space="preserve"> ratings and its meaning</w:t>
      </w:r>
    </w:p>
    <w:p w14:paraId="3695B083" w14:textId="77777777" w:rsidR="002149BB" w:rsidRPr="0052199C" w:rsidRDefault="002149BB" w:rsidP="00670165">
      <w:pPr>
        <w:pStyle w:val="NoSpacing"/>
        <w:rPr>
          <w:rFonts w:ascii="Trebuchet MS" w:hAnsi="Trebuchet MS"/>
          <w:b/>
        </w:rPr>
      </w:pPr>
    </w:p>
    <w:tbl>
      <w:tblPr>
        <w:tblStyle w:val="TableGrid"/>
        <w:tblW w:w="5580" w:type="dxa"/>
        <w:tblInd w:w="198" w:type="dxa"/>
        <w:tblLook w:val="04A0" w:firstRow="1" w:lastRow="0" w:firstColumn="1" w:lastColumn="0" w:noHBand="0" w:noVBand="1"/>
      </w:tblPr>
      <w:tblGrid>
        <w:gridCol w:w="1710"/>
        <w:gridCol w:w="3870"/>
      </w:tblGrid>
      <w:tr w:rsidR="00530B91" w:rsidRPr="0052199C" w14:paraId="045050FC" w14:textId="77777777" w:rsidTr="006703F7">
        <w:tc>
          <w:tcPr>
            <w:tcW w:w="1710" w:type="dxa"/>
            <w:shd w:val="clear" w:color="auto" w:fill="000000" w:themeFill="text1"/>
          </w:tcPr>
          <w:p w14:paraId="27A15268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72E317D3" w14:textId="77777777" w:rsidR="00530B91" w:rsidRPr="0052199C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Rating range</w:t>
            </w:r>
          </w:p>
        </w:tc>
        <w:tc>
          <w:tcPr>
            <w:tcW w:w="3870" w:type="dxa"/>
            <w:shd w:val="clear" w:color="auto" w:fill="000000" w:themeFill="text1"/>
          </w:tcPr>
          <w:p w14:paraId="0D15F4C3" w14:textId="77777777" w:rsidR="009324E5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  <w:p w14:paraId="1E5BA11A" w14:textId="77777777" w:rsidR="00530B91" w:rsidRDefault="00530B91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Satisfaction level</w:t>
            </w:r>
          </w:p>
          <w:p w14:paraId="3C402821" w14:textId="77777777" w:rsidR="009324E5" w:rsidRPr="0052199C" w:rsidRDefault="009324E5" w:rsidP="006703F7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  <w:tr w:rsidR="00530B91" w:rsidRPr="0052199C" w14:paraId="37A49709" w14:textId="77777777" w:rsidTr="005A5CB2">
        <w:trPr>
          <w:trHeight w:val="467"/>
        </w:trPr>
        <w:tc>
          <w:tcPr>
            <w:tcW w:w="1710" w:type="dxa"/>
            <w:shd w:val="clear" w:color="auto" w:fill="FF0000"/>
            <w:vAlign w:val="center"/>
          </w:tcPr>
          <w:p w14:paraId="183F829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Upto 2.4</w:t>
            </w:r>
          </w:p>
        </w:tc>
        <w:tc>
          <w:tcPr>
            <w:tcW w:w="3870" w:type="dxa"/>
            <w:shd w:val="clear" w:color="auto" w:fill="FF0000"/>
            <w:vAlign w:val="center"/>
          </w:tcPr>
          <w:p w14:paraId="57822A7B" w14:textId="77777777" w:rsidR="00530B91" w:rsidRPr="0052199C" w:rsidRDefault="00530B91" w:rsidP="005A5CB2">
            <w:pPr>
              <w:jc w:val="center"/>
              <w:rPr>
                <w:color w:val="FFFFFF" w:themeColor="background1"/>
                <w:sz w:val="22"/>
                <w:szCs w:val="22"/>
              </w:rPr>
            </w:pPr>
            <w:r w:rsidRPr="0052199C">
              <w:rPr>
                <w:color w:val="FFFFFF" w:themeColor="background1"/>
                <w:sz w:val="22"/>
                <w:szCs w:val="22"/>
              </w:rPr>
              <w:t>Significant improvements required</w:t>
            </w:r>
          </w:p>
        </w:tc>
      </w:tr>
      <w:tr w:rsidR="00530B91" w:rsidRPr="0052199C" w14:paraId="13D6F215" w14:textId="77777777" w:rsidTr="005A5CB2">
        <w:trPr>
          <w:trHeight w:val="440"/>
        </w:trPr>
        <w:tc>
          <w:tcPr>
            <w:tcW w:w="1710" w:type="dxa"/>
            <w:shd w:val="clear" w:color="auto" w:fill="FFC000"/>
            <w:vAlign w:val="center"/>
          </w:tcPr>
          <w:p w14:paraId="404312C1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2.5 to 3.9</w:t>
            </w:r>
          </w:p>
        </w:tc>
        <w:tc>
          <w:tcPr>
            <w:tcW w:w="3870" w:type="dxa"/>
            <w:shd w:val="clear" w:color="auto" w:fill="FFC000"/>
            <w:vAlign w:val="center"/>
          </w:tcPr>
          <w:p w14:paraId="683351D3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Satisfactory &amp; potential to improve</w:t>
            </w:r>
          </w:p>
        </w:tc>
      </w:tr>
      <w:tr w:rsidR="00530B91" w:rsidRPr="0052199C" w14:paraId="5598C920" w14:textId="77777777" w:rsidTr="005A5CB2">
        <w:trPr>
          <w:trHeight w:val="440"/>
        </w:trPr>
        <w:tc>
          <w:tcPr>
            <w:tcW w:w="1710" w:type="dxa"/>
            <w:shd w:val="clear" w:color="auto" w:fill="00B050"/>
            <w:vAlign w:val="center"/>
          </w:tcPr>
          <w:p w14:paraId="3811CEB8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4 – 5</w:t>
            </w:r>
          </w:p>
        </w:tc>
        <w:tc>
          <w:tcPr>
            <w:tcW w:w="3870" w:type="dxa"/>
            <w:shd w:val="clear" w:color="auto" w:fill="00B050"/>
            <w:vAlign w:val="center"/>
          </w:tcPr>
          <w:p w14:paraId="1E344070" w14:textId="77777777" w:rsidR="00530B91" w:rsidRPr="0052199C" w:rsidRDefault="00530B91" w:rsidP="005A5CB2">
            <w:pPr>
              <w:jc w:val="center"/>
              <w:rPr>
                <w:sz w:val="22"/>
                <w:szCs w:val="22"/>
              </w:rPr>
            </w:pPr>
            <w:r w:rsidRPr="0052199C">
              <w:rPr>
                <w:sz w:val="22"/>
                <w:szCs w:val="22"/>
              </w:rPr>
              <w:t>Suitable for bench marking</w:t>
            </w:r>
          </w:p>
        </w:tc>
      </w:tr>
    </w:tbl>
    <w:p w14:paraId="6168B28E" w14:textId="77777777" w:rsidR="00530B91" w:rsidRPr="0052199C" w:rsidRDefault="00530B91" w:rsidP="00530B91">
      <w:pPr>
        <w:pStyle w:val="Title"/>
        <w:jc w:val="left"/>
        <w:rPr>
          <w:rFonts w:ascii="Trebuchet MS" w:hAnsi="Trebuchet MS"/>
          <w:b w:val="0"/>
          <w:bCs w:val="0"/>
          <w:szCs w:val="22"/>
          <w:u w:val="none"/>
        </w:rPr>
      </w:pPr>
    </w:p>
    <w:p w14:paraId="0896DAF0" w14:textId="77777777" w:rsidR="00BF28DC" w:rsidRPr="00B72ADB" w:rsidRDefault="00BF28DC" w:rsidP="00BF28DC">
      <w:pPr>
        <w:spacing w:line="276" w:lineRule="auto"/>
        <w:rPr>
          <w:b/>
          <w:bCs/>
          <w:sz w:val="22"/>
        </w:rPr>
      </w:pPr>
    </w:p>
    <w:p w14:paraId="1E59EB80" w14:textId="77777777" w:rsidR="00A032B8" w:rsidRDefault="00A032B8"/>
    <w:sectPr w:rsidR="00A032B8" w:rsidSect="00527F39">
      <w:headerReference w:type="default" r:id="rId10"/>
      <w:footerReference w:type="default" r:id="rId11"/>
      <w:pgSz w:w="12240" w:h="15840"/>
      <w:pgMar w:top="1350" w:right="1080" w:bottom="1080" w:left="1170" w:header="720" w:footer="720" w:gutter="0"/>
      <w:cols w:space="720"/>
      <w:titlePg/>
      <w:docGrid w:linePitch="360"/>
    </w:sectPr>
    <w:p>
      <w:pPr/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E5A61" w14:textId="77777777" w:rsidR="006A0C6F" w:rsidRDefault="006A0C6F" w:rsidP="00706D41">
      <w:r>
        <w:separator/>
      </w:r>
    </w:p>
  </w:endnote>
  <w:endnote w:type="continuationSeparator" w:id="0">
    <w:p w14:paraId="5F2963A4" w14:textId="77777777" w:rsidR="006A0C6F" w:rsidRDefault="006A0C6F" w:rsidP="00706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ADAAFC" w14:textId="77777777" w:rsidR="00706D41" w:rsidRDefault="00706D41">
    <w:pPr>
      <w:pStyle w:val="Footer"/>
      <w:jc w:val="right"/>
    </w:pPr>
    <w:r>
      <w:t xml:space="preserve">Page </w:t>
    </w:r>
    <w:r w:rsidR="007D6E58">
      <w:rPr>
        <w:b/>
      </w:rPr>
      <w:fldChar w:fldCharType="begin"/>
    </w:r>
    <w:r>
      <w:rPr>
        <w:b/>
      </w:rPr>
      <w:instrText xml:space="preserve"> PAGE </w:instrText>
    </w:r>
    <w:r w:rsidR="007D6E58">
      <w:rPr>
        <w:b/>
      </w:rPr>
      <w:fldChar w:fldCharType="separate"/>
    </w:r>
    <w:r w:rsidR="006F4CA0">
      <w:rPr>
        <w:b/>
        <w:noProof/>
      </w:rPr>
      <w:t>4</w:t>
    </w:r>
    <w:r w:rsidR="007D6E58">
      <w:rPr>
        <w:b/>
      </w:rPr>
      <w:fldChar w:fldCharType="end"/>
    </w:r>
    <w:r>
      <w:t xml:space="preserve"> of </w:t>
    </w:r>
    <w:r w:rsidR="007D6E58">
      <w:rPr>
        <w:b/>
      </w:rPr>
      <w:fldChar w:fldCharType="begin"/>
    </w:r>
    <w:r>
      <w:rPr>
        <w:b/>
      </w:rPr>
      <w:instrText xml:space="preserve"> NUMPAGES  </w:instrText>
    </w:r>
    <w:r w:rsidR="007D6E58">
      <w:rPr>
        <w:b/>
      </w:rPr>
      <w:fldChar w:fldCharType="separate"/>
    </w:r>
    <w:r w:rsidR="006F4CA0">
      <w:rPr>
        <w:b/>
        <w:noProof/>
      </w:rPr>
      <w:t>7</w:t>
    </w:r>
    <w:r w:rsidR="007D6E58">
      <w:rPr>
        <w:b/>
      </w:rPr>
      <w:fldChar w:fldCharType="end"/>
    </w:r>
  </w:p>
  <w:p w14:paraId="46856947" w14:textId="77777777" w:rsidR="00706D41" w:rsidRDefault="00706D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86895" w14:textId="77777777" w:rsidR="006A0C6F" w:rsidRDefault="006A0C6F" w:rsidP="00706D41">
      <w:r>
        <w:separator/>
      </w:r>
    </w:p>
  </w:footnote>
  <w:footnote w:type="continuationSeparator" w:id="0">
    <w:p w14:paraId="235B04FD" w14:textId="77777777" w:rsidR="006A0C6F" w:rsidRDefault="006A0C6F" w:rsidP="00706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4950BF" w14:textId="77777777" w:rsidR="00706D41" w:rsidRPr="00250CF0" w:rsidRDefault="0024265C" w:rsidP="00706D41">
    <w:pPr>
      <w:pStyle w:val="Header"/>
      <w:pBdr>
        <w:bottom w:val="single" w:sz="4" w:space="1" w:color="auto"/>
      </w:pBdr>
      <w:jc w:val="right"/>
      <w:rPr>
        <w:b/>
        <w:i/>
        <w:sz w:val="26"/>
      </w:rPr>
    </w:pPr>
    <w:r>
      <w:rPr>
        <w:b/>
        <w:i/>
        <w:sz w:val="26"/>
      </w:rPr>
      <w:t>Management Audit Report, FY 201</w:t>
    </w:r>
    <w:r w:rsidR="00E10B5E">
      <w:rPr>
        <w:b/>
        <w:i/>
        <w:sz w:val="26"/>
      </w:rPr>
      <w:t>6</w:t>
    </w:r>
    <w:r>
      <w:rPr>
        <w:b/>
        <w:i/>
        <w:sz w:val="26"/>
      </w:rPr>
      <w:t>-1</w:t>
    </w:r>
    <w:r w:rsidR="00E10B5E">
      <w:rPr>
        <w:b/>
        <w:i/>
        <w:sz w:val="26"/>
      </w:rPr>
      <w:t>7</w:t>
    </w:r>
  </w:p>
  <w:p w14:paraId="5CAB547A" w14:textId="77777777" w:rsidR="0045569B" w:rsidRDefault="0045569B" w:rsidP="00706D41">
    <w:pPr>
      <w:pStyle w:val="Header"/>
      <w:pBdr>
        <w:bottom w:val="single" w:sz="4" w:space="1" w:color="auto"/>
      </w:pBdr>
      <w:jc w:val="right"/>
      <w:rPr>
        <w:i/>
      </w:rPr>
    </w:pPr>
    <w:r>
      <w:rPr>
        <w:i/>
      </w:rPr>
      <w:t>sda</w:t>
    </w:r>
    <w:r w:rsidR="00E10B5E" w:rsidRPr="0045569B">
      <w:rPr>
        <w:i/>
      </w:rPr>
      <w:t>&gt; -</w:t>
    </w:r>
    <w:r>
      <w:rPr>
        <w:i/>
      </w:rPr>
      <w:t>Test</w:t>
    </w:r>
  </w:p>
  <w:p w14:paraId="33D4A2CA" w14:textId="77777777" w:rsidR="00706D41" w:rsidRPr="00250CF0" w:rsidRDefault="00706D41" w:rsidP="00706D41">
    <w:pPr>
      <w:pStyle w:val="Header"/>
      <w:pBdr>
        <w:bottom w:val="single" w:sz="4" w:space="1" w:color="auto"/>
      </w:pBdr>
      <w:jc w:val="right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0BB0"/>
    <w:multiLevelType w:val="hybridMultilevel"/>
    <w:tmpl w:val="349E0B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95291"/>
    <w:multiLevelType w:val="hybridMultilevel"/>
    <w:tmpl w:val="7B085EC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51466C"/>
    <w:multiLevelType w:val="hybridMultilevel"/>
    <w:tmpl w:val="C9C06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A7D28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ED516B"/>
    <w:multiLevelType w:val="hybridMultilevel"/>
    <w:tmpl w:val="3FDA1214"/>
    <w:lvl w:ilvl="0" w:tplc="5A9EF1CE">
      <w:start w:val="1"/>
      <w:numFmt w:val="upperLetter"/>
      <w:lvlText w:val="%1."/>
      <w:lvlJc w:val="left"/>
      <w:pPr>
        <w:ind w:left="360" w:hanging="360"/>
      </w:pPr>
      <w:rPr>
        <w:rFonts w:ascii="Century Gothic" w:hAnsi="Century Gothic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D5A36E6"/>
    <w:multiLevelType w:val="hybridMultilevel"/>
    <w:tmpl w:val="BDAE5E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474929"/>
    <w:multiLevelType w:val="hybridMultilevel"/>
    <w:tmpl w:val="1D523130"/>
    <w:lvl w:ilvl="0" w:tplc="5A9EF1CE">
      <w:start w:val="1"/>
      <w:numFmt w:val="upperLetter"/>
      <w:lvlText w:val="%1."/>
      <w:lvlJc w:val="left"/>
      <w:pPr>
        <w:tabs>
          <w:tab w:val="num" w:pos="0"/>
        </w:tabs>
        <w:ind w:left="0" w:hanging="360"/>
      </w:pPr>
      <w:rPr>
        <w:rFonts w:ascii="Century Gothic" w:hAnsi="Century Gothic"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0E2C91"/>
    <w:multiLevelType w:val="hybridMultilevel"/>
    <w:tmpl w:val="E324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864269A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CED0425"/>
    <w:multiLevelType w:val="hybridMultilevel"/>
    <w:tmpl w:val="70F6062E"/>
    <w:lvl w:ilvl="0" w:tplc="040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  <w:b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315613"/>
    <w:multiLevelType w:val="hybridMultilevel"/>
    <w:tmpl w:val="D7D0CCEE"/>
    <w:lvl w:ilvl="0" w:tplc="A5321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11049A0"/>
    <w:multiLevelType w:val="hybridMultilevel"/>
    <w:tmpl w:val="808AB6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C593572"/>
    <w:multiLevelType w:val="hybridMultilevel"/>
    <w:tmpl w:val="8D543B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3397985"/>
    <w:multiLevelType w:val="hybridMultilevel"/>
    <w:tmpl w:val="50DC7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42559E1"/>
    <w:multiLevelType w:val="hybridMultilevel"/>
    <w:tmpl w:val="65EC7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63D1F39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7B57204"/>
    <w:multiLevelType w:val="hybridMultilevel"/>
    <w:tmpl w:val="9670EBD8"/>
    <w:lvl w:ilvl="0" w:tplc="8CE4B2D2">
      <w:start w:val="1"/>
      <w:numFmt w:val="lowerLetter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1" w:hanging="360"/>
      </w:pPr>
    </w:lvl>
    <w:lvl w:ilvl="2" w:tplc="0409001B" w:tentative="1">
      <w:start w:val="1"/>
      <w:numFmt w:val="lowerRoman"/>
      <w:lvlText w:val="%3."/>
      <w:lvlJc w:val="right"/>
      <w:pPr>
        <w:ind w:left="2401" w:hanging="180"/>
      </w:pPr>
    </w:lvl>
    <w:lvl w:ilvl="3" w:tplc="0409000F" w:tentative="1">
      <w:start w:val="1"/>
      <w:numFmt w:val="decimal"/>
      <w:lvlText w:val="%4."/>
      <w:lvlJc w:val="left"/>
      <w:pPr>
        <w:ind w:left="3121" w:hanging="360"/>
      </w:pPr>
    </w:lvl>
    <w:lvl w:ilvl="4" w:tplc="04090019" w:tentative="1">
      <w:start w:val="1"/>
      <w:numFmt w:val="lowerLetter"/>
      <w:lvlText w:val="%5."/>
      <w:lvlJc w:val="left"/>
      <w:pPr>
        <w:ind w:left="3841" w:hanging="360"/>
      </w:pPr>
    </w:lvl>
    <w:lvl w:ilvl="5" w:tplc="0409001B" w:tentative="1">
      <w:start w:val="1"/>
      <w:numFmt w:val="lowerRoman"/>
      <w:lvlText w:val="%6."/>
      <w:lvlJc w:val="right"/>
      <w:pPr>
        <w:ind w:left="4561" w:hanging="180"/>
      </w:pPr>
    </w:lvl>
    <w:lvl w:ilvl="6" w:tplc="0409000F" w:tentative="1">
      <w:start w:val="1"/>
      <w:numFmt w:val="decimal"/>
      <w:lvlText w:val="%7."/>
      <w:lvlJc w:val="left"/>
      <w:pPr>
        <w:ind w:left="5281" w:hanging="360"/>
      </w:pPr>
    </w:lvl>
    <w:lvl w:ilvl="7" w:tplc="04090019" w:tentative="1">
      <w:start w:val="1"/>
      <w:numFmt w:val="lowerLetter"/>
      <w:lvlText w:val="%8."/>
      <w:lvlJc w:val="left"/>
      <w:pPr>
        <w:ind w:left="6001" w:hanging="360"/>
      </w:pPr>
    </w:lvl>
    <w:lvl w:ilvl="8" w:tplc="0409001B" w:tentative="1">
      <w:start w:val="1"/>
      <w:numFmt w:val="lowerRoman"/>
      <w:lvlText w:val="%9."/>
      <w:lvlJc w:val="right"/>
      <w:pPr>
        <w:ind w:left="6721" w:hanging="180"/>
      </w:pPr>
    </w:lvl>
  </w:abstractNum>
  <w:abstractNum w:abstractNumId="17">
    <w:nsid w:val="5C93403F"/>
    <w:multiLevelType w:val="hybridMultilevel"/>
    <w:tmpl w:val="F63AC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192653B"/>
    <w:multiLevelType w:val="hybridMultilevel"/>
    <w:tmpl w:val="8CD8C330"/>
    <w:lvl w:ilvl="0" w:tplc="21A652F6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>
    <w:nsid w:val="668306C1"/>
    <w:multiLevelType w:val="hybridMultilevel"/>
    <w:tmpl w:val="7E54DB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91774A0"/>
    <w:multiLevelType w:val="hybridMultilevel"/>
    <w:tmpl w:val="DACE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B06833"/>
    <w:multiLevelType w:val="hybridMultilevel"/>
    <w:tmpl w:val="1ECE2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832A6B"/>
    <w:multiLevelType w:val="hybridMultilevel"/>
    <w:tmpl w:val="18945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10"/>
  </w:num>
  <w:num w:numId="5">
    <w:abstractNumId w:val="15"/>
  </w:num>
  <w:num w:numId="6">
    <w:abstractNumId w:val="3"/>
  </w:num>
  <w:num w:numId="7">
    <w:abstractNumId w:val="14"/>
  </w:num>
  <w:num w:numId="8">
    <w:abstractNumId w:val="4"/>
  </w:num>
  <w:num w:numId="9">
    <w:abstractNumId w:val="9"/>
  </w:num>
  <w:num w:numId="10">
    <w:abstractNumId w:val="8"/>
  </w:num>
  <w:num w:numId="11">
    <w:abstractNumId w:val="22"/>
  </w:num>
  <w:num w:numId="12">
    <w:abstractNumId w:val="0"/>
  </w:num>
  <w:num w:numId="13">
    <w:abstractNumId w:val="12"/>
  </w:num>
  <w:num w:numId="14">
    <w:abstractNumId w:val="17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9"/>
  </w:num>
  <w:num w:numId="20">
    <w:abstractNumId w:val="13"/>
  </w:num>
  <w:num w:numId="21">
    <w:abstractNumId w:val="2"/>
  </w:num>
  <w:num w:numId="22">
    <w:abstractNumId w:val="5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49A"/>
    <w:rsid w:val="0000206C"/>
    <w:rsid w:val="00003D54"/>
    <w:rsid w:val="000130A4"/>
    <w:rsid w:val="00015151"/>
    <w:rsid w:val="000207D9"/>
    <w:rsid w:val="00025B18"/>
    <w:rsid w:val="0002615E"/>
    <w:rsid w:val="00026538"/>
    <w:rsid w:val="00026D1B"/>
    <w:rsid w:val="00030E08"/>
    <w:rsid w:val="00041A96"/>
    <w:rsid w:val="000457A5"/>
    <w:rsid w:val="00046047"/>
    <w:rsid w:val="000508A7"/>
    <w:rsid w:val="00057850"/>
    <w:rsid w:val="00057DD5"/>
    <w:rsid w:val="00062882"/>
    <w:rsid w:val="00073730"/>
    <w:rsid w:val="00073A50"/>
    <w:rsid w:val="000740D4"/>
    <w:rsid w:val="00075FC9"/>
    <w:rsid w:val="00077BD0"/>
    <w:rsid w:val="000811E8"/>
    <w:rsid w:val="0008459A"/>
    <w:rsid w:val="0008639D"/>
    <w:rsid w:val="000918EA"/>
    <w:rsid w:val="00092B8C"/>
    <w:rsid w:val="000938CD"/>
    <w:rsid w:val="00093C3D"/>
    <w:rsid w:val="0009667F"/>
    <w:rsid w:val="00096D13"/>
    <w:rsid w:val="00096F8C"/>
    <w:rsid w:val="000A40DA"/>
    <w:rsid w:val="000A551D"/>
    <w:rsid w:val="000A62A7"/>
    <w:rsid w:val="000B5284"/>
    <w:rsid w:val="000B6F8E"/>
    <w:rsid w:val="000C2B6D"/>
    <w:rsid w:val="000C423F"/>
    <w:rsid w:val="000D0052"/>
    <w:rsid w:val="000D1E49"/>
    <w:rsid w:val="000D68CB"/>
    <w:rsid w:val="000D6ED9"/>
    <w:rsid w:val="000E07C9"/>
    <w:rsid w:val="000E097A"/>
    <w:rsid w:val="000E24CB"/>
    <w:rsid w:val="000E3094"/>
    <w:rsid w:val="000E6C43"/>
    <w:rsid w:val="000F4F16"/>
    <w:rsid w:val="00102EB5"/>
    <w:rsid w:val="00107231"/>
    <w:rsid w:val="001077D0"/>
    <w:rsid w:val="00107CC3"/>
    <w:rsid w:val="00111335"/>
    <w:rsid w:val="001149C8"/>
    <w:rsid w:val="00120EE5"/>
    <w:rsid w:val="001220E0"/>
    <w:rsid w:val="00125676"/>
    <w:rsid w:val="0012594D"/>
    <w:rsid w:val="00126967"/>
    <w:rsid w:val="00133994"/>
    <w:rsid w:val="00137C5C"/>
    <w:rsid w:val="00145477"/>
    <w:rsid w:val="0014703A"/>
    <w:rsid w:val="00153365"/>
    <w:rsid w:val="00153618"/>
    <w:rsid w:val="001566F0"/>
    <w:rsid w:val="00167302"/>
    <w:rsid w:val="0017190B"/>
    <w:rsid w:val="001726D0"/>
    <w:rsid w:val="00177B0B"/>
    <w:rsid w:val="00180586"/>
    <w:rsid w:val="00184C35"/>
    <w:rsid w:val="00187F6C"/>
    <w:rsid w:val="001A4EB9"/>
    <w:rsid w:val="001B06E5"/>
    <w:rsid w:val="001B1CC0"/>
    <w:rsid w:val="001B742D"/>
    <w:rsid w:val="001C5E40"/>
    <w:rsid w:val="001D0B73"/>
    <w:rsid w:val="001D1368"/>
    <w:rsid w:val="001D3079"/>
    <w:rsid w:val="001D4682"/>
    <w:rsid w:val="001E1E02"/>
    <w:rsid w:val="001E293F"/>
    <w:rsid w:val="001E6116"/>
    <w:rsid w:val="001E623C"/>
    <w:rsid w:val="001F63E7"/>
    <w:rsid w:val="001F6F2C"/>
    <w:rsid w:val="0020100A"/>
    <w:rsid w:val="00202108"/>
    <w:rsid w:val="00205B22"/>
    <w:rsid w:val="002074AB"/>
    <w:rsid w:val="00207BB3"/>
    <w:rsid w:val="00213A0F"/>
    <w:rsid w:val="002149BB"/>
    <w:rsid w:val="002150D7"/>
    <w:rsid w:val="00217FCD"/>
    <w:rsid w:val="0022065D"/>
    <w:rsid w:val="002315A7"/>
    <w:rsid w:val="00236A82"/>
    <w:rsid w:val="0024265C"/>
    <w:rsid w:val="00244446"/>
    <w:rsid w:val="00250CF0"/>
    <w:rsid w:val="00252C9F"/>
    <w:rsid w:val="00263021"/>
    <w:rsid w:val="00263D30"/>
    <w:rsid w:val="00270D51"/>
    <w:rsid w:val="00277172"/>
    <w:rsid w:val="00277F56"/>
    <w:rsid w:val="00280B0C"/>
    <w:rsid w:val="0028183D"/>
    <w:rsid w:val="00281C14"/>
    <w:rsid w:val="002845E6"/>
    <w:rsid w:val="0028589D"/>
    <w:rsid w:val="002866F0"/>
    <w:rsid w:val="00292DB0"/>
    <w:rsid w:val="002936F5"/>
    <w:rsid w:val="00296AF7"/>
    <w:rsid w:val="002972B2"/>
    <w:rsid w:val="002A258C"/>
    <w:rsid w:val="002A3230"/>
    <w:rsid w:val="002A4D5B"/>
    <w:rsid w:val="002A6559"/>
    <w:rsid w:val="002A698D"/>
    <w:rsid w:val="002B1511"/>
    <w:rsid w:val="002B1C58"/>
    <w:rsid w:val="002B7754"/>
    <w:rsid w:val="002C668C"/>
    <w:rsid w:val="002C7641"/>
    <w:rsid w:val="002C7935"/>
    <w:rsid w:val="002C7CFD"/>
    <w:rsid w:val="002D41A9"/>
    <w:rsid w:val="002D6964"/>
    <w:rsid w:val="002E02E1"/>
    <w:rsid w:val="002E6C42"/>
    <w:rsid w:val="002F4B14"/>
    <w:rsid w:val="002F5C74"/>
    <w:rsid w:val="0030532C"/>
    <w:rsid w:val="0031098E"/>
    <w:rsid w:val="00310B9A"/>
    <w:rsid w:val="00311274"/>
    <w:rsid w:val="00312911"/>
    <w:rsid w:val="0031779A"/>
    <w:rsid w:val="003213B1"/>
    <w:rsid w:val="00321A7C"/>
    <w:rsid w:val="00324AE9"/>
    <w:rsid w:val="00324F5E"/>
    <w:rsid w:val="003255C3"/>
    <w:rsid w:val="00326DDA"/>
    <w:rsid w:val="003406A3"/>
    <w:rsid w:val="00343A4D"/>
    <w:rsid w:val="00343C0F"/>
    <w:rsid w:val="00343EC1"/>
    <w:rsid w:val="00344B88"/>
    <w:rsid w:val="003605CD"/>
    <w:rsid w:val="003664D6"/>
    <w:rsid w:val="0037615C"/>
    <w:rsid w:val="003771D3"/>
    <w:rsid w:val="00377BE5"/>
    <w:rsid w:val="00382FA1"/>
    <w:rsid w:val="00383DD1"/>
    <w:rsid w:val="00387B98"/>
    <w:rsid w:val="00390D0D"/>
    <w:rsid w:val="00390DCD"/>
    <w:rsid w:val="003925BA"/>
    <w:rsid w:val="00392636"/>
    <w:rsid w:val="003A2B76"/>
    <w:rsid w:val="003A367E"/>
    <w:rsid w:val="003B0BB4"/>
    <w:rsid w:val="003B1ABA"/>
    <w:rsid w:val="003B263F"/>
    <w:rsid w:val="003B4BA0"/>
    <w:rsid w:val="003C4740"/>
    <w:rsid w:val="003C6653"/>
    <w:rsid w:val="003D2079"/>
    <w:rsid w:val="003D5D7D"/>
    <w:rsid w:val="003E0F70"/>
    <w:rsid w:val="003F1B2B"/>
    <w:rsid w:val="003F6A4F"/>
    <w:rsid w:val="003F6ADB"/>
    <w:rsid w:val="00400389"/>
    <w:rsid w:val="00402700"/>
    <w:rsid w:val="00403555"/>
    <w:rsid w:val="004052CF"/>
    <w:rsid w:val="00405533"/>
    <w:rsid w:val="00413CE6"/>
    <w:rsid w:val="00414E0B"/>
    <w:rsid w:val="00415449"/>
    <w:rsid w:val="00415AD7"/>
    <w:rsid w:val="00420479"/>
    <w:rsid w:val="00423F86"/>
    <w:rsid w:val="00426BAD"/>
    <w:rsid w:val="0043008A"/>
    <w:rsid w:val="00430520"/>
    <w:rsid w:val="004325A8"/>
    <w:rsid w:val="00434395"/>
    <w:rsid w:val="0043532C"/>
    <w:rsid w:val="0043771C"/>
    <w:rsid w:val="00442161"/>
    <w:rsid w:val="004422B6"/>
    <w:rsid w:val="00442551"/>
    <w:rsid w:val="004436C9"/>
    <w:rsid w:val="004437A6"/>
    <w:rsid w:val="00447B7E"/>
    <w:rsid w:val="00450B8E"/>
    <w:rsid w:val="00451EDB"/>
    <w:rsid w:val="00454B54"/>
    <w:rsid w:val="0045569B"/>
    <w:rsid w:val="00456EAE"/>
    <w:rsid w:val="00456F08"/>
    <w:rsid w:val="004612F6"/>
    <w:rsid w:val="00462918"/>
    <w:rsid w:val="00470FD6"/>
    <w:rsid w:val="0047296F"/>
    <w:rsid w:val="00475AF6"/>
    <w:rsid w:val="00477250"/>
    <w:rsid w:val="0048128E"/>
    <w:rsid w:val="00487869"/>
    <w:rsid w:val="00493D13"/>
    <w:rsid w:val="00494BDA"/>
    <w:rsid w:val="00496C06"/>
    <w:rsid w:val="004A2BB8"/>
    <w:rsid w:val="004A4022"/>
    <w:rsid w:val="004A4BCB"/>
    <w:rsid w:val="004B4840"/>
    <w:rsid w:val="004C0BE6"/>
    <w:rsid w:val="004C175C"/>
    <w:rsid w:val="004C3309"/>
    <w:rsid w:val="004C6307"/>
    <w:rsid w:val="004C64A5"/>
    <w:rsid w:val="004D4382"/>
    <w:rsid w:val="004D4AAD"/>
    <w:rsid w:val="004D66E9"/>
    <w:rsid w:val="004D70A5"/>
    <w:rsid w:val="004D744F"/>
    <w:rsid w:val="004E222A"/>
    <w:rsid w:val="004E43F5"/>
    <w:rsid w:val="004F31A0"/>
    <w:rsid w:val="005076FD"/>
    <w:rsid w:val="005149FB"/>
    <w:rsid w:val="00517145"/>
    <w:rsid w:val="005172A1"/>
    <w:rsid w:val="00521221"/>
    <w:rsid w:val="0052199C"/>
    <w:rsid w:val="00525684"/>
    <w:rsid w:val="00527F39"/>
    <w:rsid w:val="00530B91"/>
    <w:rsid w:val="00531088"/>
    <w:rsid w:val="00531A07"/>
    <w:rsid w:val="00531F4A"/>
    <w:rsid w:val="0053226E"/>
    <w:rsid w:val="00535C97"/>
    <w:rsid w:val="005365F2"/>
    <w:rsid w:val="00537C20"/>
    <w:rsid w:val="00544155"/>
    <w:rsid w:val="00557C98"/>
    <w:rsid w:val="00563DF4"/>
    <w:rsid w:val="005678BE"/>
    <w:rsid w:val="00570330"/>
    <w:rsid w:val="00572682"/>
    <w:rsid w:val="00575780"/>
    <w:rsid w:val="00576E48"/>
    <w:rsid w:val="00577E42"/>
    <w:rsid w:val="00583B8B"/>
    <w:rsid w:val="0058744F"/>
    <w:rsid w:val="005909A7"/>
    <w:rsid w:val="00592ABC"/>
    <w:rsid w:val="00592E9C"/>
    <w:rsid w:val="005935C7"/>
    <w:rsid w:val="00593910"/>
    <w:rsid w:val="00594950"/>
    <w:rsid w:val="00597D5E"/>
    <w:rsid w:val="005A4844"/>
    <w:rsid w:val="005A5CB2"/>
    <w:rsid w:val="005A6005"/>
    <w:rsid w:val="005A7106"/>
    <w:rsid w:val="005A7CEA"/>
    <w:rsid w:val="005B6A3E"/>
    <w:rsid w:val="005C7453"/>
    <w:rsid w:val="005D42A2"/>
    <w:rsid w:val="005D73B3"/>
    <w:rsid w:val="005E1207"/>
    <w:rsid w:val="005E25FA"/>
    <w:rsid w:val="005E3A81"/>
    <w:rsid w:val="005E547F"/>
    <w:rsid w:val="005E6DEA"/>
    <w:rsid w:val="005F072F"/>
    <w:rsid w:val="0060341B"/>
    <w:rsid w:val="006214A9"/>
    <w:rsid w:val="00624622"/>
    <w:rsid w:val="00624FD9"/>
    <w:rsid w:val="0062669E"/>
    <w:rsid w:val="00636D55"/>
    <w:rsid w:val="006503D4"/>
    <w:rsid w:val="00650ADF"/>
    <w:rsid w:val="00653FA6"/>
    <w:rsid w:val="00662911"/>
    <w:rsid w:val="00663A50"/>
    <w:rsid w:val="006643A7"/>
    <w:rsid w:val="0066709B"/>
    <w:rsid w:val="00670165"/>
    <w:rsid w:val="006732AF"/>
    <w:rsid w:val="00674D01"/>
    <w:rsid w:val="00675632"/>
    <w:rsid w:val="00676091"/>
    <w:rsid w:val="0068658C"/>
    <w:rsid w:val="00687A0C"/>
    <w:rsid w:val="00694489"/>
    <w:rsid w:val="00696A5F"/>
    <w:rsid w:val="00697431"/>
    <w:rsid w:val="0069782E"/>
    <w:rsid w:val="006A0C6F"/>
    <w:rsid w:val="006B4058"/>
    <w:rsid w:val="006C1ADE"/>
    <w:rsid w:val="006C56A5"/>
    <w:rsid w:val="006C7667"/>
    <w:rsid w:val="006D1A76"/>
    <w:rsid w:val="006D1C29"/>
    <w:rsid w:val="006D1EBD"/>
    <w:rsid w:val="006D3344"/>
    <w:rsid w:val="006D3D2D"/>
    <w:rsid w:val="006F01CE"/>
    <w:rsid w:val="006F1FD8"/>
    <w:rsid w:val="006F4CA0"/>
    <w:rsid w:val="006F553B"/>
    <w:rsid w:val="006F6F4A"/>
    <w:rsid w:val="00706D41"/>
    <w:rsid w:val="0070748A"/>
    <w:rsid w:val="00710029"/>
    <w:rsid w:val="00712146"/>
    <w:rsid w:val="0072380E"/>
    <w:rsid w:val="00730E1A"/>
    <w:rsid w:val="00733395"/>
    <w:rsid w:val="0073717C"/>
    <w:rsid w:val="00743153"/>
    <w:rsid w:val="00744214"/>
    <w:rsid w:val="00746AE4"/>
    <w:rsid w:val="00753C7C"/>
    <w:rsid w:val="007736E8"/>
    <w:rsid w:val="0079454D"/>
    <w:rsid w:val="007A08B9"/>
    <w:rsid w:val="007A7907"/>
    <w:rsid w:val="007C65FF"/>
    <w:rsid w:val="007D00B9"/>
    <w:rsid w:val="007D010C"/>
    <w:rsid w:val="007D0228"/>
    <w:rsid w:val="007D02E3"/>
    <w:rsid w:val="007D10B7"/>
    <w:rsid w:val="007D1581"/>
    <w:rsid w:val="007D1865"/>
    <w:rsid w:val="007D6E58"/>
    <w:rsid w:val="007D7693"/>
    <w:rsid w:val="007D7BC5"/>
    <w:rsid w:val="007E1EDC"/>
    <w:rsid w:val="007E69DD"/>
    <w:rsid w:val="007E6D32"/>
    <w:rsid w:val="007E7E0A"/>
    <w:rsid w:val="007F2F29"/>
    <w:rsid w:val="00802358"/>
    <w:rsid w:val="00810062"/>
    <w:rsid w:val="008101C6"/>
    <w:rsid w:val="00812B22"/>
    <w:rsid w:val="00816A78"/>
    <w:rsid w:val="00820838"/>
    <w:rsid w:val="0082249A"/>
    <w:rsid w:val="00827AEF"/>
    <w:rsid w:val="00835B3F"/>
    <w:rsid w:val="00836820"/>
    <w:rsid w:val="008418FE"/>
    <w:rsid w:val="00842B91"/>
    <w:rsid w:val="0085028B"/>
    <w:rsid w:val="008545CC"/>
    <w:rsid w:val="00854638"/>
    <w:rsid w:val="0085589A"/>
    <w:rsid w:val="008558E3"/>
    <w:rsid w:val="00856C8D"/>
    <w:rsid w:val="00864FE3"/>
    <w:rsid w:val="00866D4B"/>
    <w:rsid w:val="00871F48"/>
    <w:rsid w:val="00872649"/>
    <w:rsid w:val="00875571"/>
    <w:rsid w:val="008809CF"/>
    <w:rsid w:val="00887CD0"/>
    <w:rsid w:val="00893D7B"/>
    <w:rsid w:val="008965CA"/>
    <w:rsid w:val="008A4A16"/>
    <w:rsid w:val="008A51AD"/>
    <w:rsid w:val="008A5246"/>
    <w:rsid w:val="008B6249"/>
    <w:rsid w:val="008C033A"/>
    <w:rsid w:val="008C2CB0"/>
    <w:rsid w:val="008C5CFD"/>
    <w:rsid w:val="008C639B"/>
    <w:rsid w:val="008D1549"/>
    <w:rsid w:val="008D32F4"/>
    <w:rsid w:val="008D6D91"/>
    <w:rsid w:val="008E23D5"/>
    <w:rsid w:val="008E36B8"/>
    <w:rsid w:val="008E5DBD"/>
    <w:rsid w:val="008E5E1F"/>
    <w:rsid w:val="008F07C4"/>
    <w:rsid w:val="008F4C75"/>
    <w:rsid w:val="009000B3"/>
    <w:rsid w:val="00903331"/>
    <w:rsid w:val="00904B0F"/>
    <w:rsid w:val="00904C3D"/>
    <w:rsid w:val="0091113D"/>
    <w:rsid w:val="0091741A"/>
    <w:rsid w:val="009210F6"/>
    <w:rsid w:val="00923457"/>
    <w:rsid w:val="009249FA"/>
    <w:rsid w:val="009260B3"/>
    <w:rsid w:val="00926C49"/>
    <w:rsid w:val="00927903"/>
    <w:rsid w:val="009324E5"/>
    <w:rsid w:val="0093409F"/>
    <w:rsid w:val="009458A2"/>
    <w:rsid w:val="00945BE4"/>
    <w:rsid w:val="00946E38"/>
    <w:rsid w:val="00947221"/>
    <w:rsid w:val="009503B2"/>
    <w:rsid w:val="00953B74"/>
    <w:rsid w:val="009556AD"/>
    <w:rsid w:val="009556CE"/>
    <w:rsid w:val="009601A0"/>
    <w:rsid w:val="00961A27"/>
    <w:rsid w:val="00965270"/>
    <w:rsid w:val="00970653"/>
    <w:rsid w:val="00972B04"/>
    <w:rsid w:val="0098306B"/>
    <w:rsid w:val="00992911"/>
    <w:rsid w:val="009933FE"/>
    <w:rsid w:val="00994D2A"/>
    <w:rsid w:val="00997262"/>
    <w:rsid w:val="0099762F"/>
    <w:rsid w:val="009A1E02"/>
    <w:rsid w:val="009A5DA7"/>
    <w:rsid w:val="009B0208"/>
    <w:rsid w:val="009B06D4"/>
    <w:rsid w:val="009B7F50"/>
    <w:rsid w:val="009C29B2"/>
    <w:rsid w:val="009C45B6"/>
    <w:rsid w:val="009C4DD5"/>
    <w:rsid w:val="009D1C7B"/>
    <w:rsid w:val="009D2C36"/>
    <w:rsid w:val="009D371D"/>
    <w:rsid w:val="009D4ED5"/>
    <w:rsid w:val="009D639A"/>
    <w:rsid w:val="009E7799"/>
    <w:rsid w:val="009F1C4A"/>
    <w:rsid w:val="009F3112"/>
    <w:rsid w:val="009F34DE"/>
    <w:rsid w:val="009F36FA"/>
    <w:rsid w:val="009F672B"/>
    <w:rsid w:val="00A031CF"/>
    <w:rsid w:val="00A032B8"/>
    <w:rsid w:val="00A04B6D"/>
    <w:rsid w:val="00A04FF6"/>
    <w:rsid w:val="00A06B78"/>
    <w:rsid w:val="00A1106D"/>
    <w:rsid w:val="00A16E0F"/>
    <w:rsid w:val="00A216F5"/>
    <w:rsid w:val="00A22319"/>
    <w:rsid w:val="00A22C1F"/>
    <w:rsid w:val="00A252A9"/>
    <w:rsid w:val="00A252DF"/>
    <w:rsid w:val="00A31085"/>
    <w:rsid w:val="00A310CF"/>
    <w:rsid w:val="00A34941"/>
    <w:rsid w:val="00A3630A"/>
    <w:rsid w:val="00A3738E"/>
    <w:rsid w:val="00A40F18"/>
    <w:rsid w:val="00A418F7"/>
    <w:rsid w:val="00A50869"/>
    <w:rsid w:val="00A64882"/>
    <w:rsid w:val="00A7199B"/>
    <w:rsid w:val="00A72CD7"/>
    <w:rsid w:val="00A73BFE"/>
    <w:rsid w:val="00A74D48"/>
    <w:rsid w:val="00A80AB0"/>
    <w:rsid w:val="00A825B0"/>
    <w:rsid w:val="00A8330A"/>
    <w:rsid w:val="00A85C8B"/>
    <w:rsid w:val="00A87E31"/>
    <w:rsid w:val="00A923BF"/>
    <w:rsid w:val="00A9691A"/>
    <w:rsid w:val="00AA2882"/>
    <w:rsid w:val="00AA4A21"/>
    <w:rsid w:val="00AA4E11"/>
    <w:rsid w:val="00AC0158"/>
    <w:rsid w:val="00AC02F6"/>
    <w:rsid w:val="00AC2C46"/>
    <w:rsid w:val="00AC3C30"/>
    <w:rsid w:val="00AC71FC"/>
    <w:rsid w:val="00AD4CD3"/>
    <w:rsid w:val="00AD5A8B"/>
    <w:rsid w:val="00AE56ED"/>
    <w:rsid w:val="00AE5F56"/>
    <w:rsid w:val="00AF2057"/>
    <w:rsid w:val="00AF7A46"/>
    <w:rsid w:val="00B00A1B"/>
    <w:rsid w:val="00B048AB"/>
    <w:rsid w:val="00B16CDA"/>
    <w:rsid w:val="00B231E7"/>
    <w:rsid w:val="00B26F99"/>
    <w:rsid w:val="00B274CE"/>
    <w:rsid w:val="00B30CD9"/>
    <w:rsid w:val="00B3262B"/>
    <w:rsid w:val="00B37BE8"/>
    <w:rsid w:val="00B47353"/>
    <w:rsid w:val="00B55011"/>
    <w:rsid w:val="00B55131"/>
    <w:rsid w:val="00B600CA"/>
    <w:rsid w:val="00B65CF2"/>
    <w:rsid w:val="00B72ADB"/>
    <w:rsid w:val="00B73283"/>
    <w:rsid w:val="00B73C94"/>
    <w:rsid w:val="00B752F3"/>
    <w:rsid w:val="00B75598"/>
    <w:rsid w:val="00B8752B"/>
    <w:rsid w:val="00B925D5"/>
    <w:rsid w:val="00B9271C"/>
    <w:rsid w:val="00B93561"/>
    <w:rsid w:val="00B9578B"/>
    <w:rsid w:val="00B97A02"/>
    <w:rsid w:val="00BA24E1"/>
    <w:rsid w:val="00BB5C5F"/>
    <w:rsid w:val="00BC7DC4"/>
    <w:rsid w:val="00BD1582"/>
    <w:rsid w:val="00BD2BB8"/>
    <w:rsid w:val="00BD510E"/>
    <w:rsid w:val="00BD7617"/>
    <w:rsid w:val="00BE2DC3"/>
    <w:rsid w:val="00BE4430"/>
    <w:rsid w:val="00BF28DC"/>
    <w:rsid w:val="00BF51F6"/>
    <w:rsid w:val="00BF6818"/>
    <w:rsid w:val="00BF6E27"/>
    <w:rsid w:val="00C01493"/>
    <w:rsid w:val="00C12A78"/>
    <w:rsid w:val="00C13806"/>
    <w:rsid w:val="00C22677"/>
    <w:rsid w:val="00C22E64"/>
    <w:rsid w:val="00C27D87"/>
    <w:rsid w:val="00C35F76"/>
    <w:rsid w:val="00C41C46"/>
    <w:rsid w:val="00C43F58"/>
    <w:rsid w:val="00C451A3"/>
    <w:rsid w:val="00C502AF"/>
    <w:rsid w:val="00C53E36"/>
    <w:rsid w:val="00C56AD9"/>
    <w:rsid w:val="00C60397"/>
    <w:rsid w:val="00C62ED4"/>
    <w:rsid w:val="00C706DF"/>
    <w:rsid w:val="00C86425"/>
    <w:rsid w:val="00C86DDF"/>
    <w:rsid w:val="00C905C8"/>
    <w:rsid w:val="00C93385"/>
    <w:rsid w:val="00C94679"/>
    <w:rsid w:val="00C96AB9"/>
    <w:rsid w:val="00CB1C9A"/>
    <w:rsid w:val="00CB2123"/>
    <w:rsid w:val="00CB21F3"/>
    <w:rsid w:val="00CB696F"/>
    <w:rsid w:val="00CB6CA9"/>
    <w:rsid w:val="00CC0D41"/>
    <w:rsid w:val="00CC2E05"/>
    <w:rsid w:val="00CC4F3E"/>
    <w:rsid w:val="00CD2C48"/>
    <w:rsid w:val="00CE14B8"/>
    <w:rsid w:val="00CE2C22"/>
    <w:rsid w:val="00CE55DC"/>
    <w:rsid w:val="00CE6B89"/>
    <w:rsid w:val="00CE6F9C"/>
    <w:rsid w:val="00CF348B"/>
    <w:rsid w:val="00CF476A"/>
    <w:rsid w:val="00D005C4"/>
    <w:rsid w:val="00D006A4"/>
    <w:rsid w:val="00D03076"/>
    <w:rsid w:val="00D1124E"/>
    <w:rsid w:val="00D14D0E"/>
    <w:rsid w:val="00D237EB"/>
    <w:rsid w:val="00D32CA6"/>
    <w:rsid w:val="00D340CE"/>
    <w:rsid w:val="00D43A70"/>
    <w:rsid w:val="00D47D4C"/>
    <w:rsid w:val="00D5059E"/>
    <w:rsid w:val="00D53383"/>
    <w:rsid w:val="00D56D0E"/>
    <w:rsid w:val="00D6232C"/>
    <w:rsid w:val="00D67C18"/>
    <w:rsid w:val="00D70AEB"/>
    <w:rsid w:val="00D82807"/>
    <w:rsid w:val="00D8479A"/>
    <w:rsid w:val="00D8556A"/>
    <w:rsid w:val="00D861B3"/>
    <w:rsid w:val="00D873CD"/>
    <w:rsid w:val="00D923D4"/>
    <w:rsid w:val="00D9305D"/>
    <w:rsid w:val="00DA3AD9"/>
    <w:rsid w:val="00DB0E40"/>
    <w:rsid w:val="00DB2897"/>
    <w:rsid w:val="00DB6AC1"/>
    <w:rsid w:val="00DC0515"/>
    <w:rsid w:val="00DC3976"/>
    <w:rsid w:val="00DC6602"/>
    <w:rsid w:val="00DC7C72"/>
    <w:rsid w:val="00DC7EA7"/>
    <w:rsid w:val="00DD3C9C"/>
    <w:rsid w:val="00DD3F73"/>
    <w:rsid w:val="00DD7AF4"/>
    <w:rsid w:val="00DE316E"/>
    <w:rsid w:val="00DE33A4"/>
    <w:rsid w:val="00DE408F"/>
    <w:rsid w:val="00DE51E4"/>
    <w:rsid w:val="00DE55C6"/>
    <w:rsid w:val="00DF1B0F"/>
    <w:rsid w:val="00DF3C26"/>
    <w:rsid w:val="00DF3D05"/>
    <w:rsid w:val="00DF6572"/>
    <w:rsid w:val="00DF6FD6"/>
    <w:rsid w:val="00E10B5E"/>
    <w:rsid w:val="00E12F1B"/>
    <w:rsid w:val="00E1793E"/>
    <w:rsid w:val="00E235B9"/>
    <w:rsid w:val="00E34C18"/>
    <w:rsid w:val="00E35E6D"/>
    <w:rsid w:val="00E36454"/>
    <w:rsid w:val="00E45D88"/>
    <w:rsid w:val="00E46468"/>
    <w:rsid w:val="00E50500"/>
    <w:rsid w:val="00E5090E"/>
    <w:rsid w:val="00E51554"/>
    <w:rsid w:val="00E53CAE"/>
    <w:rsid w:val="00E55C99"/>
    <w:rsid w:val="00E56AEE"/>
    <w:rsid w:val="00E60DC3"/>
    <w:rsid w:val="00E658C6"/>
    <w:rsid w:val="00E65C64"/>
    <w:rsid w:val="00E671F9"/>
    <w:rsid w:val="00E73E1E"/>
    <w:rsid w:val="00E833F2"/>
    <w:rsid w:val="00E90796"/>
    <w:rsid w:val="00E96432"/>
    <w:rsid w:val="00EA0DF9"/>
    <w:rsid w:val="00EA1BE9"/>
    <w:rsid w:val="00EA57ED"/>
    <w:rsid w:val="00EB14CB"/>
    <w:rsid w:val="00EB7305"/>
    <w:rsid w:val="00EB7B86"/>
    <w:rsid w:val="00EC12A8"/>
    <w:rsid w:val="00EC16E4"/>
    <w:rsid w:val="00EC1B52"/>
    <w:rsid w:val="00EC2664"/>
    <w:rsid w:val="00EC39AE"/>
    <w:rsid w:val="00EC5B6D"/>
    <w:rsid w:val="00ED029C"/>
    <w:rsid w:val="00ED1A4C"/>
    <w:rsid w:val="00ED5773"/>
    <w:rsid w:val="00ED7917"/>
    <w:rsid w:val="00EE00D1"/>
    <w:rsid w:val="00EE4BC6"/>
    <w:rsid w:val="00EF0181"/>
    <w:rsid w:val="00EF0AE2"/>
    <w:rsid w:val="00EF0DD0"/>
    <w:rsid w:val="00EF52AB"/>
    <w:rsid w:val="00EF6471"/>
    <w:rsid w:val="00EF693A"/>
    <w:rsid w:val="00EF7BE7"/>
    <w:rsid w:val="00F05785"/>
    <w:rsid w:val="00F05A39"/>
    <w:rsid w:val="00F10D0B"/>
    <w:rsid w:val="00F10E6C"/>
    <w:rsid w:val="00F171AF"/>
    <w:rsid w:val="00F25F46"/>
    <w:rsid w:val="00F264ED"/>
    <w:rsid w:val="00F27554"/>
    <w:rsid w:val="00F3319B"/>
    <w:rsid w:val="00F34068"/>
    <w:rsid w:val="00F3447E"/>
    <w:rsid w:val="00F36EC8"/>
    <w:rsid w:val="00F40B33"/>
    <w:rsid w:val="00F4161B"/>
    <w:rsid w:val="00F45840"/>
    <w:rsid w:val="00F51DD6"/>
    <w:rsid w:val="00F52F5C"/>
    <w:rsid w:val="00F57BE8"/>
    <w:rsid w:val="00F61065"/>
    <w:rsid w:val="00F626F5"/>
    <w:rsid w:val="00F64712"/>
    <w:rsid w:val="00F72D56"/>
    <w:rsid w:val="00F757C1"/>
    <w:rsid w:val="00F822E8"/>
    <w:rsid w:val="00F82D1B"/>
    <w:rsid w:val="00F85348"/>
    <w:rsid w:val="00F85A05"/>
    <w:rsid w:val="00F87604"/>
    <w:rsid w:val="00F87925"/>
    <w:rsid w:val="00F93448"/>
    <w:rsid w:val="00F934C5"/>
    <w:rsid w:val="00F96E05"/>
    <w:rsid w:val="00FB0FA9"/>
    <w:rsid w:val="00FB284F"/>
    <w:rsid w:val="00FB4E6B"/>
    <w:rsid w:val="00FD01D2"/>
    <w:rsid w:val="00FD21B6"/>
    <w:rsid w:val="00FD3CA8"/>
    <w:rsid w:val="00FD3F58"/>
    <w:rsid w:val="00FD4306"/>
    <w:rsid w:val="00FD547C"/>
    <w:rsid w:val="00FE076B"/>
    <w:rsid w:val="00FE1FD0"/>
    <w:rsid w:val="00FE3957"/>
    <w:rsid w:val="00FE6431"/>
    <w:rsid w:val="00FF4220"/>
    <w:rsid w:val="00FF5BC1"/>
    <w:rsid w:val="00FF5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710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094"/>
    <w:rPr>
      <w:rFonts w:ascii="Trebuchet MS" w:eastAsia="Times New Roman" w:hAnsi="Trebuchet MS"/>
      <w:szCs w:val="24"/>
    </w:rPr>
  </w:style>
  <w:style w:type="paragraph" w:styleId="Heading1">
    <w:name w:val="heading 1"/>
    <w:basedOn w:val="Normal"/>
    <w:next w:val="Normal"/>
    <w:link w:val="Heading1Char"/>
    <w:qFormat/>
    <w:rsid w:val="00A223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2319"/>
    <w:pPr>
      <w:keepNext/>
      <w:jc w:val="center"/>
      <w:outlineLvl w:val="1"/>
    </w:pPr>
    <w:rPr>
      <w:rFonts w:ascii="Century Gothic" w:hAnsi="Century Gothic"/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A2231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2319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22319"/>
    <w:rPr>
      <w:rFonts w:ascii="Century Gothic" w:eastAsia="Times New Roman" w:hAnsi="Century Gothic" w:cs="Times New Roman"/>
      <w:b/>
      <w:bCs/>
      <w:szCs w:val="24"/>
    </w:rPr>
  </w:style>
  <w:style w:type="character" w:customStyle="1" w:styleId="Heading3Char">
    <w:name w:val="Heading 3 Char"/>
    <w:basedOn w:val="DefaultParagraphFont"/>
    <w:link w:val="Heading3"/>
    <w:rsid w:val="00A22319"/>
    <w:rPr>
      <w:rFonts w:ascii="Arial" w:eastAsia="Times New Roman" w:hAnsi="Arial" w:cs="Arial"/>
      <w:b/>
      <w:bCs/>
      <w:sz w:val="26"/>
      <w:szCs w:val="26"/>
    </w:rPr>
  </w:style>
  <w:style w:type="paragraph" w:styleId="BodyTextIndent">
    <w:name w:val="Body Text Indent"/>
    <w:basedOn w:val="Normal"/>
    <w:link w:val="BodyTextIndentChar"/>
    <w:rsid w:val="00A2231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22319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22319"/>
    <w:pPr>
      <w:jc w:val="center"/>
    </w:pPr>
    <w:rPr>
      <w:rFonts w:ascii="Century Gothic" w:hAnsi="Century Gothic"/>
      <w:b/>
      <w:bCs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A22319"/>
    <w:rPr>
      <w:rFonts w:ascii="Century Gothic" w:eastAsia="Times New Roman" w:hAnsi="Century Gothic" w:cs="Times New Roman"/>
      <w:b/>
      <w:bCs/>
      <w:szCs w:val="24"/>
      <w:u w:val="single"/>
    </w:rPr>
  </w:style>
  <w:style w:type="character" w:styleId="Hyperlink">
    <w:name w:val="Hyperlink"/>
    <w:basedOn w:val="DefaultParagraphFont"/>
    <w:uiPriority w:val="99"/>
    <w:rsid w:val="00A2231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31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43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FD3F5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76091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76091"/>
    <w:rPr>
      <w:rFonts w:eastAsia="Times New Roman"/>
      <w:sz w:val="22"/>
      <w:szCs w:val="22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324AE9"/>
    <w:rPr>
      <w:color w:val="800080"/>
      <w:u w:val="single"/>
    </w:rPr>
  </w:style>
  <w:style w:type="paragraph" w:customStyle="1" w:styleId="Default">
    <w:name w:val="Default"/>
    <w:rsid w:val="0022065D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6D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D41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F28DC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2FA1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382F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82FA1"/>
    <w:pPr>
      <w:spacing w:after="100"/>
      <w:ind w:left="480"/>
    </w:pPr>
  </w:style>
  <w:style w:type="character" w:styleId="CommentReference">
    <w:name w:val="annotation reference"/>
    <w:basedOn w:val="DefaultParagraphFont"/>
    <w:uiPriority w:val="99"/>
    <w:semiHidden/>
    <w:unhideWhenUsed/>
    <w:rsid w:val="006732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32A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32AF"/>
    <w:rPr>
      <w:rFonts w:ascii="Trebuchet MS" w:eastAsia="Times New Roman" w:hAnsi="Trebuchet MS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32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32AF"/>
    <w:rPr>
      <w:rFonts w:ascii="Trebuchet MS" w:eastAsia="Times New Roman" w:hAnsi="Trebuchet MS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%20DOC\AUDIT%20REFERENCER\06.AuditReport_template_26apr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53C15-1F3E-411A-8D47-9F656CFD5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06.AuditReport_template_26apr2016</Template>
  <TotalTime>0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cfl</Company>
  <LinksUpToDate>false</LinksUpToDate>
  <CharactersWithSpaces>5295</CharactersWithSpaces>
  <SharedDoc>false</SharedDoc>
  <HLinks>
    <vt:vector size="54" baseType="variant">
      <vt:variant>
        <vt:i4>1638428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EXECUTIVE</vt:lpwstr>
      </vt:variant>
      <vt:variant>
        <vt:i4>7667839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ISSUES</vt:lpwstr>
      </vt:variant>
      <vt:variant>
        <vt:i4>1245203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AuditMethodology</vt:lpwstr>
      </vt:variant>
      <vt:variant>
        <vt:i4>1572871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DetailedAuditObservations</vt:lpwstr>
      </vt:variant>
      <vt:variant>
        <vt:i4>2031635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Executivesummary</vt:lpwstr>
      </vt:variant>
      <vt:variant>
        <vt:i4>458773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Bestpracticesobserved</vt:lpwstr>
      </vt:variant>
      <vt:variant>
        <vt:i4>786459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Issuespendingsincelastreview</vt:lpwstr>
      </vt:variant>
      <vt:variant>
        <vt:i4>851971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ScopeofAudit</vt:lpwstr>
      </vt:variant>
      <vt:variant>
        <vt:i4>1245208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ReviewDetails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RamanaMurtyTSV-AGM-ManagementAudit-HYD-Coromandel</dc:creator>
  <cp:lastModifiedBy>Transfuse-1</cp:lastModifiedBy>
  <cp:revision>2</cp:revision>
  <cp:lastPrinted>2016-04-06T07:21:00Z</cp:lastPrinted>
  <dcterms:created xsi:type="dcterms:W3CDTF">2016-10-14T06:29:00Z</dcterms:created>
  <dcterms:modified xsi:type="dcterms:W3CDTF">2016-10-14T06:29:00Z</dcterms:modified>
</cp:coreProperties>
</file>